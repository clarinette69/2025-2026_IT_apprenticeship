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9F392" w14:textId="6F59A810" w:rsidR="00AD12C5" w:rsidRPr="00985114" w:rsidRDefault="00AD12C5" w:rsidP="00553282">
      <w:pPr>
        <w:spacing w:after="0" w:line="240" w:lineRule="auto"/>
        <w:jc w:val="center"/>
        <w:rPr>
          <w:rFonts w:eastAsia="+mn-ea" w:cs="Arial"/>
          <w:i/>
          <w:iCs/>
          <w:color w:val="000000"/>
          <w:kern w:val="24"/>
          <w:lang w:eastAsia="fr-FR"/>
        </w:rPr>
      </w:pPr>
    </w:p>
    <w:p w14:paraId="4E722073" w14:textId="77777777" w:rsidR="00C2769F" w:rsidRPr="00985114" w:rsidRDefault="00C2769F" w:rsidP="00AD12C5">
      <w:pPr>
        <w:spacing w:after="0" w:line="240" w:lineRule="auto"/>
        <w:rPr>
          <w:rFonts w:eastAsia="+mn-ea" w:cs="Arial"/>
          <w:i/>
          <w:iCs/>
          <w:color w:val="000000"/>
          <w:kern w:val="24"/>
          <w:lang w:eastAsia="fr-FR"/>
        </w:rPr>
      </w:pPr>
    </w:p>
    <w:p w14:paraId="0B53B1B9" w14:textId="3CA65561" w:rsidR="002F7FAA" w:rsidRDefault="00772219" w:rsidP="00AD12C5">
      <w:pPr>
        <w:spacing w:after="0" w:line="240" w:lineRule="auto"/>
        <w:rPr>
          <w:rFonts w:eastAsia="+mn-ea" w:cs="Arial"/>
          <w:i/>
          <w:iCs/>
          <w:color w:val="000000"/>
          <w:kern w:val="24"/>
          <w:lang w:eastAsia="fr-FR"/>
        </w:rPr>
      </w:pPr>
      <w:r>
        <w:rPr>
          <w:noProof/>
        </w:rPr>
        <w:drawing>
          <wp:inline distT="0" distB="0" distL="0" distR="0" wp14:anchorId="54262C66" wp14:editId="5A251515">
            <wp:extent cx="5760720" cy="1043305"/>
            <wp:effectExtent l="0" t="0" r="0" b="4445"/>
            <wp:docPr id="1047148216" name="Picture 2" descr="Parker Meggitt Defense Systems Division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ker Meggitt Defense Systems Division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43305"/>
                    </a:xfrm>
                    <a:prstGeom prst="rect">
                      <a:avLst/>
                    </a:prstGeom>
                    <a:noFill/>
                    <a:ln>
                      <a:noFill/>
                    </a:ln>
                  </pic:spPr>
                </pic:pic>
              </a:graphicData>
            </a:graphic>
          </wp:inline>
        </w:drawing>
      </w:r>
    </w:p>
    <w:p w14:paraId="24D5C6CC" w14:textId="77777777" w:rsidR="004576C0" w:rsidRDefault="004576C0" w:rsidP="00AD12C5">
      <w:pPr>
        <w:spacing w:after="0" w:line="240" w:lineRule="auto"/>
        <w:rPr>
          <w:rFonts w:eastAsia="+mn-ea" w:cs="Arial"/>
          <w:i/>
          <w:iCs/>
          <w:color w:val="000000"/>
          <w:kern w:val="24"/>
          <w:lang w:eastAsia="fr-FR"/>
        </w:rPr>
      </w:pPr>
    </w:p>
    <w:p w14:paraId="3838499D" w14:textId="77777777" w:rsidR="004576C0" w:rsidRDefault="004576C0" w:rsidP="00AD12C5">
      <w:pPr>
        <w:spacing w:after="0" w:line="240" w:lineRule="auto"/>
        <w:rPr>
          <w:rFonts w:eastAsia="+mn-ea" w:cs="Arial"/>
          <w:i/>
          <w:iCs/>
          <w:color w:val="000000"/>
          <w:kern w:val="24"/>
          <w:lang w:eastAsia="fr-FR"/>
        </w:rPr>
      </w:pPr>
    </w:p>
    <w:p w14:paraId="626CED24" w14:textId="77777777" w:rsidR="004576C0" w:rsidRDefault="004576C0" w:rsidP="00AD12C5">
      <w:pPr>
        <w:spacing w:after="0" w:line="240" w:lineRule="auto"/>
        <w:rPr>
          <w:rFonts w:eastAsia="+mn-ea" w:cs="Arial"/>
          <w:i/>
          <w:iCs/>
          <w:color w:val="000000"/>
          <w:kern w:val="24"/>
          <w:lang w:eastAsia="fr-FR"/>
        </w:rPr>
      </w:pPr>
    </w:p>
    <w:p w14:paraId="07D26782" w14:textId="77777777" w:rsidR="004576C0" w:rsidRDefault="004576C0" w:rsidP="00AD12C5">
      <w:pPr>
        <w:spacing w:after="0" w:line="240" w:lineRule="auto"/>
        <w:rPr>
          <w:rFonts w:eastAsia="+mn-ea" w:cs="Arial"/>
          <w:i/>
          <w:iCs/>
          <w:color w:val="000000"/>
          <w:kern w:val="24"/>
          <w:lang w:eastAsia="fr-FR"/>
        </w:rPr>
      </w:pPr>
    </w:p>
    <w:p w14:paraId="0D6F1CA6" w14:textId="77777777" w:rsidR="00C512D1" w:rsidRDefault="00C512D1" w:rsidP="00AF4449">
      <w:pPr>
        <w:rPr>
          <w:rFonts w:eastAsia="+mn-ea" w:cs="Arial"/>
          <w:b/>
          <w:i/>
          <w:iCs/>
          <w:color w:val="000000"/>
          <w:kern w:val="24"/>
          <w:sz w:val="40"/>
          <w:szCs w:val="40"/>
          <w:lang w:eastAsia="fr-FR"/>
        </w:rPr>
      </w:pPr>
    </w:p>
    <w:p w14:paraId="2BB1384D" w14:textId="200E0526" w:rsidR="00AB4F83" w:rsidRDefault="00AB4F83" w:rsidP="0022476C">
      <w:pPr>
        <w:rPr>
          <w:rFonts w:eastAsia="+mn-ea" w:cs="Arial"/>
          <w:b/>
          <w:i/>
          <w:iCs/>
          <w:color w:val="000000"/>
          <w:kern w:val="24"/>
          <w:sz w:val="32"/>
          <w:szCs w:val="40"/>
          <w:lang w:eastAsia="fr-FR"/>
        </w:rPr>
      </w:pPr>
    </w:p>
    <w:p w14:paraId="2A200B3F" w14:textId="50C96F68" w:rsidR="0022476C" w:rsidRDefault="0022476C" w:rsidP="00F13E66">
      <w:pPr>
        <w:rPr>
          <w:rFonts w:eastAsia="+mn-ea" w:cs="Arial"/>
          <w:b/>
          <w:i/>
          <w:iCs/>
          <w:color w:val="000000"/>
          <w:kern w:val="24"/>
          <w:sz w:val="32"/>
          <w:szCs w:val="40"/>
          <w:lang w:eastAsia="fr-FR"/>
        </w:rPr>
      </w:pPr>
      <w:r>
        <w:rPr>
          <w:rFonts w:eastAsia="+mn-ea" w:cs="Arial"/>
          <w:b/>
          <w:i/>
          <w:iCs/>
          <w:color w:val="000000"/>
          <w:kern w:val="24"/>
          <w:sz w:val="32"/>
          <w:szCs w:val="40"/>
          <w:lang w:eastAsia="fr-FR"/>
        </w:rPr>
        <w:t xml:space="preserve">Module </w:t>
      </w:r>
      <w:r w:rsidR="00F13E66">
        <w:rPr>
          <w:rFonts w:eastAsia="+mn-ea" w:cs="Arial"/>
          <w:b/>
          <w:i/>
          <w:iCs/>
          <w:color w:val="000000"/>
          <w:kern w:val="24"/>
          <w:sz w:val="32"/>
          <w:szCs w:val="40"/>
          <w:lang w:eastAsia="fr-FR"/>
        </w:rPr>
        <w:t>431</w:t>
      </w:r>
    </w:p>
    <w:p w14:paraId="252D8574" w14:textId="7D03D539" w:rsidR="00161D1A" w:rsidRPr="00F13E66" w:rsidRDefault="00F13E66" w:rsidP="0022476C">
      <w:pPr>
        <w:rPr>
          <w:rFonts w:eastAsia="+mn-ea" w:cs="Arial"/>
          <w:b/>
          <w:i/>
          <w:iCs/>
          <w:color w:val="000000"/>
          <w:kern w:val="24"/>
          <w:sz w:val="32"/>
          <w:szCs w:val="40"/>
          <w:lang w:val="en-CH" w:eastAsia="fr-FR"/>
        </w:rPr>
      </w:pPr>
      <w:r w:rsidRPr="00F13E66">
        <w:rPr>
          <w:rFonts w:eastAsia="+mn-ea" w:cs="Arial"/>
          <w:b/>
          <w:i/>
          <w:iCs/>
          <w:color w:val="000000"/>
          <w:kern w:val="24"/>
          <w:sz w:val="32"/>
          <w:szCs w:val="40"/>
          <w:lang w:eastAsia="fr-FR"/>
        </w:rPr>
        <w:t>Exécuter des mandats de manière autonome dans son propre environnement professionnel</w:t>
      </w:r>
    </w:p>
    <w:p w14:paraId="76FCB983" w14:textId="77777777" w:rsidR="00161D1A" w:rsidRDefault="00161D1A" w:rsidP="0022476C">
      <w:pPr>
        <w:rPr>
          <w:rFonts w:eastAsia="+mn-ea" w:cs="Arial"/>
          <w:b/>
          <w:i/>
          <w:iCs/>
          <w:color w:val="000000"/>
          <w:kern w:val="24"/>
          <w:sz w:val="32"/>
          <w:szCs w:val="40"/>
          <w:lang w:eastAsia="fr-FR"/>
        </w:rPr>
      </w:pPr>
    </w:p>
    <w:p w14:paraId="141FB042" w14:textId="1B6E2470" w:rsidR="0022476C" w:rsidRPr="00DD282C" w:rsidRDefault="00AB4F83" w:rsidP="0022476C">
      <w:pPr>
        <w:rPr>
          <w:rFonts w:eastAsia="+mn-ea" w:cs="Arial"/>
          <w:b/>
          <w:i/>
          <w:iCs/>
          <w:color w:val="000000"/>
          <w:kern w:val="24"/>
          <w:sz w:val="32"/>
          <w:szCs w:val="40"/>
          <w:lang w:eastAsia="fr-FR"/>
        </w:rPr>
      </w:pPr>
      <w:r>
        <w:rPr>
          <w:b/>
          <w:noProof/>
          <w:lang w:val="fr-CH" w:eastAsia="fr-CH" w:bidi="ar-SA"/>
        </w:rPr>
        <w:drawing>
          <wp:anchor distT="0" distB="0" distL="114300" distR="114300" simplePos="0" relativeHeight="251658241" behindDoc="1" locked="0" layoutInCell="1" allowOverlap="1" wp14:anchorId="2552164F" wp14:editId="5764FE0F">
            <wp:simplePos x="0" y="0"/>
            <wp:positionH relativeFrom="column">
              <wp:posOffset>2992755</wp:posOffset>
            </wp:positionH>
            <wp:positionV relativeFrom="paragraph">
              <wp:posOffset>101600</wp:posOffset>
            </wp:positionV>
            <wp:extent cx="2611838" cy="1435100"/>
            <wp:effectExtent l="0" t="0" r="0" b="0"/>
            <wp:wrapTight wrapText="bothSides">
              <wp:wrapPolygon edited="0">
                <wp:start x="5042" y="0"/>
                <wp:lineTo x="2206" y="3154"/>
                <wp:lineTo x="1733" y="4014"/>
                <wp:lineTo x="945" y="15483"/>
                <wp:lineTo x="2521" y="18924"/>
                <wp:lineTo x="2836" y="20644"/>
                <wp:lineTo x="10556" y="21218"/>
                <wp:lineTo x="11344" y="21218"/>
                <wp:lineTo x="17803" y="20931"/>
                <wp:lineTo x="20166" y="20358"/>
                <wp:lineTo x="20009" y="18924"/>
                <wp:lineTo x="20639" y="16057"/>
                <wp:lineTo x="19379" y="15196"/>
                <wp:lineTo x="13234" y="13476"/>
                <wp:lineTo x="11974" y="12616"/>
                <wp:lineTo x="5514" y="9749"/>
                <wp:lineTo x="6932" y="9749"/>
                <wp:lineTo x="7720" y="7742"/>
                <wp:lineTo x="6144" y="0"/>
                <wp:lineTo x="5042" y="0"/>
              </wp:wrapPolygon>
            </wp:wrapTight>
            <wp:docPr id="27" name="Image 27" descr="logo_ic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t_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838" cy="1435100"/>
                    </a:xfrm>
                    <a:prstGeom prst="rect">
                      <a:avLst/>
                    </a:prstGeom>
                    <a:noFill/>
                    <a:ln>
                      <a:noFill/>
                    </a:ln>
                  </pic:spPr>
                </pic:pic>
              </a:graphicData>
            </a:graphic>
          </wp:anchor>
        </w:drawing>
      </w:r>
    </w:p>
    <w:p w14:paraId="48C28E32" w14:textId="3B7F3DAF" w:rsidR="00FF670A" w:rsidRPr="000C3A14" w:rsidRDefault="00FF670A" w:rsidP="00E73049">
      <w:pPr>
        <w:jc w:val="center"/>
        <w:rPr>
          <w:rFonts w:cs="Arial"/>
          <w:b/>
          <w:sz w:val="40"/>
          <w:szCs w:val="40"/>
        </w:rPr>
      </w:pPr>
    </w:p>
    <w:p w14:paraId="502F0C0F" w14:textId="77777777" w:rsidR="0022476C" w:rsidRDefault="0022476C" w:rsidP="000C3A14">
      <w:pPr>
        <w:spacing w:after="0"/>
        <w:rPr>
          <w:rFonts w:cs="Arial"/>
          <w:b/>
          <w:sz w:val="36"/>
          <w:szCs w:val="36"/>
        </w:rPr>
      </w:pPr>
    </w:p>
    <w:p w14:paraId="40248021" w14:textId="77777777" w:rsidR="000F419F" w:rsidRPr="000F419F" w:rsidRDefault="000F419F" w:rsidP="000C3A14">
      <w:pPr>
        <w:spacing w:after="0"/>
        <w:rPr>
          <w:rFonts w:cs="Arial"/>
          <w:b/>
          <w:sz w:val="36"/>
          <w:szCs w:val="36"/>
        </w:rPr>
      </w:pPr>
    </w:p>
    <w:p w14:paraId="598BB908" w14:textId="2FF6D6DB" w:rsidR="000F419F" w:rsidRDefault="000F419F" w:rsidP="000C3A14">
      <w:pPr>
        <w:spacing w:after="0"/>
        <w:rPr>
          <w:rFonts w:cs="Arial"/>
          <w:b/>
          <w:sz w:val="28"/>
          <w:szCs w:val="28"/>
          <w:lang w:val="fr-CH"/>
        </w:rPr>
      </w:pPr>
    </w:p>
    <w:p w14:paraId="45B0D95C" w14:textId="77777777" w:rsidR="00C966B9" w:rsidRDefault="00C966B9" w:rsidP="00AB4F83">
      <w:pPr>
        <w:spacing w:after="0"/>
        <w:ind w:firstLine="708"/>
        <w:rPr>
          <w:rFonts w:cs="Arial"/>
          <w:b/>
          <w:sz w:val="28"/>
          <w:szCs w:val="28"/>
          <w:lang w:val="fr-CH"/>
        </w:rPr>
      </w:pPr>
    </w:p>
    <w:p w14:paraId="145F1289" w14:textId="77777777" w:rsidR="00C966B9" w:rsidRDefault="00C966B9" w:rsidP="00AB4F83">
      <w:pPr>
        <w:spacing w:after="0"/>
        <w:ind w:firstLine="708"/>
        <w:rPr>
          <w:rFonts w:cs="Arial"/>
          <w:b/>
          <w:sz w:val="28"/>
          <w:szCs w:val="28"/>
          <w:lang w:val="fr-CH"/>
        </w:rPr>
      </w:pPr>
    </w:p>
    <w:p w14:paraId="399AECA8" w14:textId="1D4A4D7F" w:rsidR="00E73049" w:rsidRDefault="00772219" w:rsidP="00AB4F83">
      <w:pPr>
        <w:spacing w:after="0"/>
        <w:ind w:firstLine="708"/>
        <w:rPr>
          <w:rFonts w:cs="Arial"/>
          <w:b/>
          <w:sz w:val="28"/>
          <w:szCs w:val="28"/>
          <w:lang w:val="fr-CH"/>
        </w:rPr>
      </w:pPr>
      <w:r>
        <w:rPr>
          <w:rFonts w:cs="Arial"/>
          <w:b/>
          <w:sz w:val="28"/>
          <w:szCs w:val="28"/>
          <w:lang w:val="fr-CH"/>
        </w:rPr>
        <w:t>Godel Loré</w:t>
      </w:r>
    </w:p>
    <w:p w14:paraId="7C6F2940" w14:textId="468BB8E2" w:rsidR="00A24AE5" w:rsidRDefault="00260E56" w:rsidP="00AB4F83">
      <w:pPr>
        <w:spacing w:after="0"/>
        <w:ind w:firstLine="708"/>
        <w:rPr>
          <w:rFonts w:cs="Arial"/>
          <w:b/>
          <w:sz w:val="28"/>
          <w:szCs w:val="28"/>
          <w:lang w:val="fr-CH"/>
        </w:rPr>
      </w:pPr>
      <w:r>
        <w:rPr>
          <w:rFonts w:cs="Arial"/>
          <w:b/>
          <w:sz w:val="28"/>
          <w:szCs w:val="28"/>
          <w:lang w:val="fr-CH"/>
        </w:rPr>
        <w:fldChar w:fldCharType="begin"/>
      </w:r>
      <w:r>
        <w:rPr>
          <w:rFonts w:cs="Arial"/>
          <w:b/>
          <w:sz w:val="28"/>
          <w:szCs w:val="28"/>
          <w:lang w:val="fr-CH"/>
        </w:rPr>
        <w:instrText xml:space="preserve"> DATE  \@ "dd.MM.yyyy"  \* MERGEFORMAT </w:instrText>
      </w:r>
      <w:r>
        <w:rPr>
          <w:rFonts w:cs="Arial"/>
          <w:b/>
          <w:sz w:val="28"/>
          <w:szCs w:val="28"/>
          <w:lang w:val="fr-CH"/>
        </w:rPr>
        <w:fldChar w:fldCharType="separate"/>
      </w:r>
      <w:r w:rsidR="00F13E66">
        <w:rPr>
          <w:rFonts w:cs="Arial"/>
          <w:b/>
          <w:noProof/>
          <w:sz w:val="28"/>
          <w:szCs w:val="28"/>
          <w:lang w:val="fr-CH"/>
        </w:rPr>
        <w:t>28.08.2025</w:t>
      </w:r>
      <w:r>
        <w:rPr>
          <w:rFonts w:cs="Arial"/>
          <w:b/>
          <w:sz w:val="28"/>
          <w:szCs w:val="28"/>
          <w:lang w:val="fr-CH"/>
        </w:rPr>
        <w:fldChar w:fldCharType="end"/>
      </w:r>
    </w:p>
    <w:p w14:paraId="00A88815" w14:textId="5C7936C3" w:rsidR="00AB4F83" w:rsidRDefault="00AB4F83" w:rsidP="00AB4F83">
      <w:pPr>
        <w:spacing w:before="0" w:after="200"/>
        <w:jc w:val="left"/>
        <w:rPr>
          <w:rFonts w:cs="Arial"/>
          <w:b/>
          <w:sz w:val="28"/>
          <w:szCs w:val="28"/>
          <w:lang w:val="fr-CH"/>
        </w:rPr>
      </w:pPr>
      <w:r>
        <w:rPr>
          <w:rFonts w:cs="Arial"/>
          <w:b/>
          <w:sz w:val="28"/>
          <w:szCs w:val="28"/>
          <w:lang w:val="fr-CH"/>
        </w:rPr>
        <w:br w:type="page"/>
      </w:r>
    </w:p>
    <w:sdt>
      <w:sdtPr>
        <w:rPr>
          <w:b/>
          <w:bCs/>
        </w:rPr>
        <w:id w:val="773141724"/>
        <w:docPartObj>
          <w:docPartGallery w:val="Table of Contents"/>
          <w:docPartUnique/>
        </w:docPartObj>
      </w:sdtPr>
      <w:sdtEndPr>
        <w:rPr>
          <w:b w:val="0"/>
          <w:bCs w:val="0"/>
        </w:rPr>
      </w:sdtEndPr>
      <w:sdtContent>
        <w:p w14:paraId="4222FA15" w14:textId="790C0FC7" w:rsidR="00B75A8A" w:rsidRDefault="00B75A8A" w:rsidP="007F2648">
          <w:pPr>
            <w:tabs>
              <w:tab w:val="left" w:pos="2685"/>
            </w:tabs>
          </w:pPr>
          <w:r>
            <w:t>Table des matières</w:t>
          </w:r>
        </w:p>
        <w:p w14:paraId="4FD93609" w14:textId="50FC5ED9" w:rsidR="00424749" w:rsidRDefault="00B75A8A">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r>
            <w:fldChar w:fldCharType="begin"/>
          </w:r>
          <w:r>
            <w:instrText xml:space="preserve"> TOC \h \z \t "F1;1;F2;2;F3;3;F4;4;F5;5;F6;6" </w:instrText>
          </w:r>
          <w:r>
            <w:fldChar w:fldCharType="separate"/>
          </w:r>
          <w:hyperlink w:anchor="_Toc206406699" w:history="1">
            <w:r w:rsidR="00424749" w:rsidRPr="00764006">
              <w:rPr>
                <w:rStyle w:val="Hyperlink"/>
                <w:noProof/>
              </w:rPr>
              <w:t>1.</w:t>
            </w:r>
            <w:r w:rsidR="00424749">
              <w:rPr>
                <w:rFonts w:cstheme="minorBidi"/>
                <w:b w:val="0"/>
                <w:bCs w:val="0"/>
                <w:caps w:val="0"/>
                <w:noProof/>
                <w:kern w:val="2"/>
                <w:sz w:val="24"/>
                <w:szCs w:val="24"/>
                <w:lang w:val="en-CH" w:eastAsia="en-CH" w:bidi="ar-SA"/>
                <w14:ligatures w14:val="standardContextual"/>
              </w:rPr>
              <w:tab/>
            </w:r>
            <w:r w:rsidR="00424749" w:rsidRPr="00764006">
              <w:rPr>
                <w:rStyle w:val="Hyperlink"/>
                <w:noProof/>
              </w:rPr>
              <w:t>Introduction</w:t>
            </w:r>
            <w:r w:rsidR="00424749">
              <w:rPr>
                <w:noProof/>
                <w:webHidden/>
              </w:rPr>
              <w:tab/>
            </w:r>
            <w:r w:rsidR="00424749">
              <w:rPr>
                <w:noProof/>
                <w:webHidden/>
              </w:rPr>
              <w:fldChar w:fldCharType="begin"/>
            </w:r>
            <w:r w:rsidR="00424749">
              <w:rPr>
                <w:noProof/>
                <w:webHidden/>
              </w:rPr>
              <w:instrText xml:space="preserve"> PAGEREF _Toc206406699 \h </w:instrText>
            </w:r>
            <w:r w:rsidR="00424749">
              <w:rPr>
                <w:noProof/>
                <w:webHidden/>
              </w:rPr>
            </w:r>
            <w:r w:rsidR="00424749">
              <w:rPr>
                <w:noProof/>
                <w:webHidden/>
              </w:rPr>
              <w:fldChar w:fldCharType="separate"/>
            </w:r>
            <w:r w:rsidR="00424749">
              <w:rPr>
                <w:noProof/>
                <w:webHidden/>
              </w:rPr>
              <w:t>3</w:t>
            </w:r>
            <w:r w:rsidR="00424749">
              <w:rPr>
                <w:noProof/>
                <w:webHidden/>
              </w:rPr>
              <w:fldChar w:fldCharType="end"/>
            </w:r>
          </w:hyperlink>
        </w:p>
        <w:p w14:paraId="5AFAC4D2" w14:textId="42469375"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00" w:history="1">
            <w:r w:rsidRPr="00764006">
              <w:rPr>
                <w:rStyle w:val="Hyperlink"/>
                <w:noProof/>
              </w:rPr>
              <w:t>2.</w:t>
            </w:r>
            <w:r>
              <w:rPr>
                <w:rFonts w:cstheme="minorBidi"/>
                <w:b w:val="0"/>
                <w:bCs w:val="0"/>
                <w:caps w:val="0"/>
                <w:noProof/>
                <w:kern w:val="2"/>
                <w:sz w:val="24"/>
                <w:szCs w:val="24"/>
                <w:lang w:val="en-CH" w:eastAsia="en-CH" w:bidi="ar-SA"/>
                <w14:ligatures w14:val="standardContextual"/>
              </w:rPr>
              <w:tab/>
            </w:r>
            <w:r w:rsidRPr="00764006">
              <w:rPr>
                <w:rStyle w:val="Hyperlink"/>
                <w:noProof/>
              </w:rPr>
              <w:t>Prise en main du module M431</w:t>
            </w:r>
            <w:r>
              <w:rPr>
                <w:noProof/>
                <w:webHidden/>
              </w:rPr>
              <w:tab/>
            </w:r>
            <w:r>
              <w:rPr>
                <w:noProof/>
                <w:webHidden/>
              </w:rPr>
              <w:fldChar w:fldCharType="begin"/>
            </w:r>
            <w:r>
              <w:rPr>
                <w:noProof/>
                <w:webHidden/>
              </w:rPr>
              <w:instrText xml:space="preserve"> PAGEREF _Toc206406700 \h </w:instrText>
            </w:r>
            <w:r>
              <w:rPr>
                <w:noProof/>
                <w:webHidden/>
              </w:rPr>
            </w:r>
            <w:r>
              <w:rPr>
                <w:noProof/>
                <w:webHidden/>
              </w:rPr>
              <w:fldChar w:fldCharType="separate"/>
            </w:r>
            <w:r>
              <w:rPr>
                <w:noProof/>
                <w:webHidden/>
              </w:rPr>
              <w:t>4</w:t>
            </w:r>
            <w:r>
              <w:rPr>
                <w:noProof/>
                <w:webHidden/>
              </w:rPr>
              <w:fldChar w:fldCharType="end"/>
            </w:r>
          </w:hyperlink>
        </w:p>
        <w:p w14:paraId="615D860D" w14:textId="4597E98F" w:rsidR="00424749" w:rsidRDefault="00424749">
          <w:pPr>
            <w:pStyle w:val="TOC2"/>
            <w:tabs>
              <w:tab w:val="left" w:pos="880"/>
              <w:tab w:val="right" w:leader="dot" w:pos="9062"/>
            </w:tabs>
            <w:rPr>
              <w:rFonts w:cstheme="minorBidi"/>
              <w:smallCaps w:val="0"/>
              <w:noProof/>
              <w:kern w:val="2"/>
              <w:sz w:val="24"/>
              <w:szCs w:val="24"/>
              <w:lang w:val="en-CH" w:eastAsia="en-CH" w:bidi="ar-SA"/>
              <w14:ligatures w14:val="standardContextual"/>
            </w:rPr>
          </w:pPr>
          <w:hyperlink w:anchor="_Toc206406701" w:history="1">
            <w:r w:rsidRPr="00764006">
              <w:rPr>
                <w:rStyle w:val="Hyperlink"/>
                <w:noProof/>
              </w:rPr>
              <w:t>2.1</w:t>
            </w:r>
            <w:r>
              <w:rPr>
                <w:rFonts w:cstheme="minorBidi"/>
                <w:smallCaps w:val="0"/>
                <w:noProof/>
                <w:kern w:val="2"/>
                <w:sz w:val="24"/>
                <w:szCs w:val="24"/>
                <w:lang w:val="en-CH" w:eastAsia="en-CH" w:bidi="ar-SA"/>
                <w14:ligatures w14:val="standardContextual"/>
              </w:rPr>
              <w:tab/>
            </w:r>
            <w:r w:rsidRPr="00764006">
              <w:rPr>
                <w:rStyle w:val="Hyperlink"/>
                <w:noProof/>
              </w:rPr>
              <w:t>Mise en situation, prise de note</w:t>
            </w:r>
            <w:r>
              <w:rPr>
                <w:noProof/>
                <w:webHidden/>
              </w:rPr>
              <w:tab/>
            </w:r>
            <w:r>
              <w:rPr>
                <w:noProof/>
                <w:webHidden/>
              </w:rPr>
              <w:fldChar w:fldCharType="begin"/>
            </w:r>
            <w:r>
              <w:rPr>
                <w:noProof/>
                <w:webHidden/>
              </w:rPr>
              <w:instrText xml:space="preserve"> PAGEREF _Toc206406701 \h </w:instrText>
            </w:r>
            <w:r>
              <w:rPr>
                <w:noProof/>
                <w:webHidden/>
              </w:rPr>
            </w:r>
            <w:r>
              <w:rPr>
                <w:noProof/>
                <w:webHidden/>
              </w:rPr>
              <w:fldChar w:fldCharType="separate"/>
            </w:r>
            <w:r>
              <w:rPr>
                <w:noProof/>
                <w:webHidden/>
              </w:rPr>
              <w:t>4</w:t>
            </w:r>
            <w:r>
              <w:rPr>
                <w:noProof/>
                <w:webHidden/>
              </w:rPr>
              <w:fldChar w:fldCharType="end"/>
            </w:r>
          </w:hyperlink>
        </w:p>
        <w:p w14:paraId="5BEC91CA" w14:textId="2F685393"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2" w:history="1">
            <w:r w:rsidRPr="00764006">
              <w:rPr>
                <w:rStyle w:val="Hyperlink"/>
                <w:noProof/>
              </w:rPr>
              <w:t>2.1.1</w:t>
            </w:r>
            <w:r>
              <w:rPr>
                <w:rFonts w:cstheme="minorBidi"/>
                <w:i w:val="0"/>
                <w:iCs w:val="0"/>
                <w:noProof/>
                <w:kern w:val="2"/>
                <w:sz w:val="24"/>
                <w:szCs w:val="24"/>
                <w:lang w:val="en-CH" w:eastAsia="en-CH" w:bidi="ar-SA"/>
                <w14:ligatures w14:val="standardContextual"/>
              </w:rPr>
              <w:tab/>
            </w:r>
            <w:r w:rsidRPr="00764006">
              <w:rPr>
                <w:rStyle w:val="Hyperlink"/>
                <w:noProof/>
              </w:rPr>
              <w:t>Oublié les informations</w:t>
            </w:r>
            <w:r>
              <w:rPr>
                <w:noProof/>
                <w:webHidden/>
              </w:rPr>
              <w:tab/>
            </w:r>
            <w:r>
              <w:rPr>
                <w:noProof/>
                <w:webHidden/>
              </w:rPr>
              <w:fldChar w:fldCharType="begin"/>
            </w:r>
            <w:r>
              <w:rPr>
                <w:noProof/>
                <w:webHidden/>
              </w:rPr>
              <w:instrText xml:space="preserve"> PAGEREF _Toc206406702 \h </w:instrText>
            </w:r>
            <w:r>
              <w:rPr>
                <w:noProof/>
                <w:webHidden/>
              </w:rPr>
            </w:r>
            <w:r>
              <w:rPr>
                <w:noProof/>
                <w:webHidden/>
              </w:rPr>
              <w:fldChar w:fldCharType="separate"/>
            </w:r>
            <w:r>
              <w:rPr>
                <w:noProof/>
                <w:webHidden/>
              </w:rPr>
              <w:t>4</w:t>
            </w:r>
            <w:r>
              <w:rPr>
                <w:noProof/>
                <w:webHidden/>
              </w:rPr>
              <w:fldChar w:fldCharType="end"/>
            </w:r>
          </w:hyperlink>
        </w:p>
        <w:p w14:paraId="1DA1CFE5" w14:textId="4C052A7A" w:rsidR="00424749" w:rsidRDefault="00424749">
          <w:pPr>
            <w:pStyle w:val="TOC2"/>
            <w:tabs>
              <w:tab w:val="left" w:pos="880"/>
              <w:tab w:val="right" w:leader="dot" w:pos="9062"/>
            </w:tabs>
            <w:rPr>
              <w:rFonts w:cstheme="minorBidi"/>
              <w:smallCaps w:val="0"/>
              <w:noProof/>
              <w:kern w:val="2"/>
              <w:sz w:val="24"/>
              <w:szCs w:val="24"/>
              <w:lang w:val="en-CH" w:eastAsia="en-CH" w:bidi="ar-SA"/>
              <w14:ligatures w14:val="standardContextual"/>
            </w:rPr>
          </w:pPr>
          <w:hyperlink w:anchor="_Toc206406703" w:history="1">
            <w:r w:rsidRPr="00764006">
              <w:rPr>
                <w:rStyle w:val="Hyperlink"/>
                <w:noProof/>
              </w:rPr>
              <w:t>2.2</w:t>
            </w:r>
            <w:r>
              <w:rPr>
                <w:rFonts w:cstheme="minorBidi"/>
                <w:smallCaps w:val="0"/>
                <w:noProof/>
                <w:kern w:val="2"/>
                <w:sz w:val="24"/>
                <w:szCs w:val="24"/>
                <w:lang w:val="en-CH" w:eastAsia="en-CH" w:bidi="ar-SA"/>
                <w14:ligatures w14:val="standardContextual"/>
              </w:rPr>
              <w:tab/>
            </w:r>
            <w:r w:rsidRPr="00764006">
              <w:rPr>
                <w:rStyle w:val="Hyperlink"/>
                <w:noProof/>
              </w:rPr>
              <w:t>Pourquoi la prise de note</w:t>
            </w:r>
            <w:r>
              <w:rPr>
                <w:noProof/>
                <w:webHidden/>
              </w:rPr>
              <w:tab/>
            </w:r>
            <w:r>
              <w:rPr>
                <w:noProof/>
                <w:webHidden/>
              </w:rPr>
              <w:fldChar w:fldCharType="begin"/>
            </w:r>
            <w:r>
              <w:rPr>
                <w:noProof/>
                <w:webHidden/>
              </w:rPr>
              <w:instrText xml:space="preserve"> PAGEREF _Toc206406703 \h </w:instrText>
            </w:r>
            <w:r>
              <w:rPr>
                <w:noProof/>
                <w:webHidden/>
              </w:rPr>
            </w:r>
            <w:r>
              <w:rPr>
                <w:noProof/>
                <w:webHidden/>
              </w:rPr>
              <w:fldChar w:fldCharType="separate"/>
            </w:r>
            <w:r>
              <w:rPr>
                <w:noProof/>
                <w:webHidden/>
              </w:rPr>
              <w:t>4</w:t>
            </w:r>
            <w:r>
              <w:rPr>
                <w:noProof/>
                <w:webHidden/>
              </w:rPr>
              <w:fldChar w:fldCharType="end"/>
            </w:r>
          </w:hyperlink>
        </w:p>
        <w:p w14:paraId="63B1520A" w14:textId="694218CA"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04" w:history="1">
            <w:r w:rsidRPr="00764006">
              <w:rPr>
                <w:rStyle w:val="Hyperlink"/>
                <w:noProof/>
              </w:rPr>
              <w:t>3.</w:t>
            </w:r>
            <w:r>
              <w:rPr>
                <w:rFonts w:cstheme="minorBidi"/>
                <w:b w:val="0"/>
                <w:bCs w:val="0"/>
                <w:caps w:val="0"/>
                <w:noProof/>
                <w:kern w:val="2"/>
                <w:sz w:val="24"/>
                <w:szCs w:val="24"/>
                <w:lang w:val="en-CH" w:eastAsia="en-CH" w:bidi="ar-SA"/>
                <w14:ligatures w14:val="standardContextual"/>
              </w:rPr>
              <w:tab/>
            </w:r>
            <w:r w:rsidRPr="00764006">
              <w:rPr>
                <w:rStyle w:val="Hyperlink"/>
                <w:noProof/>
              </w:rPr>
              <w:t>Méthodes et outils pour exécuter un travail professionnel</w:t>
            </w:r>
            <w:r>
              <w:rPr>
                <w:noProof/>
                <w:webHidden/>
              </w:rPr>
              <w:tab/>
            </w:r>
            <w:r>
              <w:rPr>
                <w:noProof/>
                <w:webHidden/>
              </w:rPr>
              <w:fldChar w:fldCharType="begin"/>
            </w:r>
            <w:r>
              <w:rPr>
                <w:noProof/>
                <w:webHidden/>
              </w:rPr>
              <w:instrText xml:space="preserve"> PAGEREF _Toc206406704 \h </w:instrText>
            </w:r>
            <w:r>
              <w:rPr>
                <w:noProof/>
                <w:webHidden/>
              </w:rPr>
            </w:r>
            <w:r>
              <w:rPr>
                <w:noProof/>
                <w:webHidden/>
              </w:rPr>
              <w:fldChar w:fldCharType="separate"/>
            </w:r>
            <w:r>
              <w:rPr>
                <w:noProof/>
                <w:webHidden/>
              </w:rPr>
              <w:t>4</w:t>
            </w:r>
            <w:r>
              <w:rPr>
                <w:noProof/>
                <w:webHidden/>
              </w:rPr>
              <w:fldChar w:fldCharType="end"/>
            </w:r>
          </w:hyperlink>
        </w:p>
        <w:p w14:paraId="24A53F46" w14:textId="3D96C219" w:rsidR="00424749" w:rsidRDefault="00424749">
          <w:pPr>
            <w:pStyle w:val="TOC2"/>
            <w:tabs>
              <w:tab w:val="left" w:pos="880"/>
              <w:tab w:val="right" w:leader="dot" w:pos="9062"/>
            </w:tabs>
            <w:rPr>
              <w:rFonts w:cstheme="minorBidi"/>
              <w:smallCaps w:val="0"/>
              <w:noProof/>
              <w:kern w:val="2"/>
              <w:sz w:val="24"/>
              <w:szCs w:val="24"/>
              <w:lang w:val="en-CH" w:eastAsia="en-CH" w:bidi="ar-SA"/>
              <w14:ligatures w14:val="standardContextual"/>
            </w:rPr>
          </w:pPr>
          <w:hyperlink w:anchor="_Toc206406705" w:history="1">
            <w:r w:rsidRPr="00764006">
              <w:rPr>
                <w:rStyle w:val="Hyperlink"/>
                <w:noProof/>
              </w:rPr>
              <w:t>3.1</w:t>
            </w:r>
            <w:r>
              <w:rPr>
                <w:rFonts w:cstheme="minorBidi"/>
                <w:smallCaps w:val="0"/>
                <w:noProof/>
                <w:kern w:val="2"/>
                <w:sz w:val="24"/>
                <w:szCs w:val="24"/>
                <w:lang w:val="en-CH" w:eastAsia="en-CH" w:bidi="ar-SA"/>
                <w14:ligatures w14:val="standardContextual"/>
              </w:rPr>
              <w:tab/>
            </w:r>
            <w:r w:rsidRPr="00764006">
              <w:rPr>
                <w:rStyle w:val="Hyperlink"/>
                <w:noProof/>
              </w:rPr>
              <w:t>Méthodes de travail</w:t>
            </w:r>
            <w:r>
              <w:rPr>
                <w:noProof/>
                <w:webHidden/>
              </w:rPr>
              <w:tab/>
            </w:r>
            <w:r>
              <w:rPr>
                <w:noProof/>
                <w:webHidden/>
              </w:rPr>
              <w:fldChar w:fldCharType="begin"/>
            </w:r>
            <w:r>
              <w:rPr>
                <w:noProof/>
                <w:webHidden/>
              </w:rPr>
              <w:instrText xml:space="preserve"> PAGEREF _Toc206406705 \h </w:instrText>
            </w:r>
            <w:r>
              <w:rPr>
                <w:noProof/>
                <w:webHidden/>
              </w:rPr>
            </w:r>
            <w:r>
              <w:rPr>
                <w:noProof/>
                <w:webHidden/>
              </w:rPr>
              <w:fldChar w:fldCharType="separate"/>
            </w:r>
            <w:r>
              <w:rPr>
                <w:noProof/>
                <w:webHidden/>
              </w:rPr>
              <w:t>5</w:t>
            </w:r>
            <w:r>
              <w:rPr>
                <w:noProof/>
                <w:webHidden/>
              </w:rPr>
              <w:fldChar w:fldCharType="end"/>
            </w:r>
          </w:hyperlink>
        </w:p>
        <w:p w14:paraId="72791AA5" w14:textId="4BD30B41"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6" w:history="1">
            <w:r w:rsidRPr="00764006">
              <w:rPr>
                <w:rStyle w:val="Hyperlink"/>
                <w:noProof/>
              </w:rPr>
              <w:t>3.1.1</w:t>
            </w:r>
            <w:r>
              <w:rPr>
                <w:rFonts w:cstheme="minorBidi"/>
                <w:i w:val="0"/>
                <w:iCs w:val="0"/>
                <w:noProof/>
                <w:kern w:val="2"/>
                <w:sz w:val="24"/>
                <w:szCs w:val="24"/>
                <w:lang w:val="en-CH" w:eastAsia="en-CH" w:bidi="ar-SA"/>
                <w14:ligatures w14:val="standardContextual"/>
              </w:rPr>
              <w:tab/>
            </w:r>
            <w:r w:rsidRPr="00764006">
              <w:rPr>
                <w:rStyle w:val="Hyperlink"/>
                <w:noProof/>
              </w:rPr>
              <w:t>S’informer</w:t>
            </w:r>
            <w:r>
              <w:rPr>
                <w:noProof/>
                <w:webHidden/>
              </w:rPr>
              <w:tab/>
            </w:r>
            <w:r>
              <w:rPr>
                <w:noProof/>
                <w:webHidden/>
              </w:rPr>
              <w:fldChar w:fldCharType="begin"/>
            </w:r>
            <w:r>
              <w:rPr>
                <w:noProof/>
                <w:webHidden/>
              </w:rPr>
              <w:instrText xml:space="preserve"> PAGEREF _Toc206406706 \h </w:instrText>
            </w:r>
            <w:r>
              <w:rPr>
                <w:noProof/>
                <w:webHidden/>
              </w:rPr>
            </w:r>
            <w:r>
              <w:rPr>
                <w:noProof/>
                <w:webHidden/>
              </w:rPr>
              <w:fldChar w:fldCharType="separate"/>
            </w:r>
            <w:r>
              <w:rPr>
                <w:noProof/>
                <w:webHidden/>
              </w:rPr>
              <w:t>6</w:t>
            </w:r>
            <w:r>
              <w:rPr>
                <w:noProof/>
                <w:webHidden/>
              </w:rPr>
              <w:fldChar w:fldCharType="end"/>
            </w:r>
          </w:hyperlink>
        </w:p>
        <w:p w14:paraId="2B003151" w14:textId="587BBE3A"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7" w:history="1">
            <w:r w:rsidRPr="00764006">
              <w:rPr>
                <w:rStyle w:val="Hyperlink"/>
                <w:noProof/>
              </w:rPr>
              <w:t>3.1.2</w:t>
            </w:r>
            <w:r>
              <w:rPr>
                <w:rFonts w:cstheme="minorBidi"/>
                <w:i w:val="0"/>
                <w:iCs w:val="0"/>
                <w:noProof/>
                <w:kern w:val="2"/>
                <w:sz w:val="24"/>
                <w:szCs w:val="24"/>
                <w:lang w:val="en-CH" w:eastAsia="en-CH" w:bidi="ar-SA"/>
                <w14:ligatures w14:val="standardContextual"/>
              </w:rPr>
              <w:tab/>
            </w:r>
            <w:r w:rsidRPr="00764006">
              <w:rPr>
                <w:rStyle w:val="Hyperlink"/>
                <w:noProof/>
              </w:rPr>
              <w:t>Planifier</w:t>
            </w:r>
            <w:r>
              <w:rPr>
                <w:noProof/>
                <w:webHidden/>
              </w:rPr>
              <w:tab/>
            </w:r>
            <w:r>
              <w:rPr>
                <w:noProof/>
                <w:webHidden/>
              </w:rPr>
              <w:fldChar w:fldCharType="begin"/>
            </w:r>
            <w:r>
              <w:rPr>
                <w:noProof/>
                <w:webHidden/>
              </w:rPr>
              <w:instrText xml:space="preserve"> PAGEREF _Toc206406707 \h </w:instrText>
            </w:r>
            <w:r>
              <w:rPr>
                <w:noProof/>
                <w:webHidden/>
              </w:rPr>
            </w:r>
            <w:r>
              <w:rPr>
                <w:noProof/>
                <w:webHidden/>
              </w:rPr>
              <w:fldChar w:fldCharType="separate"/>
            </w:r>
            <w:r>
              <w:rPr>
                <w:noProof/>
                <w:webHidden/>
              </w:rPr>
              <w:t>6</w:t>
            </w:r>
            <w:r>
              <w:rPr>
                <w:noProof/>
                <w:webHidden/>
              </w:rPr>
              <w:fldChar w:fldCharType="end"/>
            </w:r>
          </w:hyperlink>
        </w:p>
        <w:p w14:paraId="4170B031" w14:textId="3CAD7824"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8" w:history="1">
            <w:r w:rsidRPr="00764006">
              <w:rPr>
                <w:rStyle w:val="Hyperlink"/>
                <w:noProof/>
              </w:rPr>
              <w:t>3.1.3</w:t>
            </w:r>
            <w:r>
              <w:rPr>
                <w:rFonts w:cstheme="minorBidi"/>
                <w:i w:val="0"/>
                <w:iCs w:val="0"/>
                <w:noProof/>
                <w:kern w:val="2"/>
                <w:sz w:val="24"/>
                <w:szCs w:val="24"/>
                <w:lang w:val="en-CH" w:eastAsia="en-CH" w:bidi="ar-SA"/>
                <w14:ligatures w14:val="standardContextual"/>
              </w:rPr>
              <w:tab/>
            </w:r>
            <w:r w:rsidRPr="00764006">
              <w:rPr>
                <w:rStyle w:val="Hyperlink"/>
                <w:noProof/>
              </w:rPr>
              <w:t>Décider</w:t>
            </w:r>
            <w:r>
              <w:rPr>
                <w:noProof/>
                <w:webHidden/>
              </w:rPr>
              <w:tab/>
            </w:r>
            <w:r>
              <w:rPr>
                <w:noProof/>
                <w:webHidden/>
              </w:rPr>
              <w:fldChar w:fldCharType="begin"/>
            </w:r>
            <w:r>
              <w:rPr>
                <w:noProof/>
                <w:webHidden/>
              </w:rPr>
              <w:instrText xml:space="preserve"> PAGEREF _Toc206406708 \h </w:instrText>
            </w:r>
            <w:r>
              <w:rPr>
                <w:noProof/>
                <w:webHidden/>
              </w:rPr>
            </w:r>
            <w:r>
              <w:rPr>
                <w:noProof/>
                <w:webHidden/>
              </w:rPr>
              <w:fldChar w:fldCharType="separate"/>
            </w:r>
            <w:r>
              <w:rPr>
                <w:noProof/>
                <w:webHidden/>
              </w:rPr>
              <w:t>6</w:t>
            </w:r>
            <w:r>
              <w:rPr>
                <w:noProof/>
                <w:webHidden/>
              </w:rPr>
              <w:fldChar w:fldCharType="end"/>
            </w:r>
          </w:hyperlink>
        </w:p>
        <w:p w14:paraId="1B241162" w14:textId="6522F7C8"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9" w:history="1">
            <w:r w:rsidRPr="00764006">
              <w:rPr>
                <w:rStyle w:val="Hyperlink"/>
                <w:noProof/>
              </w:rPr>
              <w:t>3.1.4</w:t>
            </w:r>
            <w:r>
              <w:rPr>
                <w:rFonts w:cstheme="minorBidi"/>
                <w:i w:val="0"/>
                <w:iCs w:val="0"/>
                <w:noProof/>
                <w:kern w:val="2"/>
                <w:sz w:val="24"/>
                <w:szCs w:val="24"/>
                <w:lang w:val="en-CH" w:eastAsia="en-CH" w:bidi="ar-SA"/>
                <w14:ligatures w14:val="standardContextual"/>
              </w:rPr>
              <w:tab/>
            </w:r>
            <w:r w:rsidRPr="00764006">
              <w:rPr>
                <w:rStyle w:val="Hyperlink"/>
                <w:noProof/>
              </w:rPr>
              <w:t>Réaliser</w:t>
            </w:r>
            <w:r>
              <w:rPr>
                <w:noProof/>
                <w:webHidden/>
              </w:rPr>
              <w:tab/>
            </w:r>
            <w:r>
              <w:rPr>
                <w:noProof/>
                <w:webHidden/>
              </w:rPr>
              <w:fldChar w:fldCharType="begin"/>
            </w:r>
            <w:r>
              <w:rPr>
                <w:noProof/>
                <w:webHidden/>
              </w:rPr>
              <w:instrText xml:space="preserve"> PAGEREF _Toc206406709 \h </w:instrText>
            </w:r>
            <w:r>
              <w:rPr>
                <w:noProof/>
                <w:webHidden/>
              </w:rPr>
            </w:r>
            <w:r>
              <w:rPr>
                <w:noProof/>
                <w:webHidden/>
              </w:rPr>
              <w:fldChar w:fldCharType="separate"/>
            </w:r>
            <w:r>
              <w:rPr>
                <w:noProof/>
                <w:webHidden/>
              </w:rPr>
              <w:t>6</w:t>
            </w:r>
            <w:r>
              <w:rPr>
                <w:noProof/>
                <w:webHidden/>
              </w:rPr>
              <w:fldChar w:fldCharType="end"/>
            </w:r>
          </w:hyperlink>
        </w:p>
        <w:p w14:paraId="51BB9E50" w14:textId="5874FE1E"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0" w:history="1">
            <w:r w:rsidRPr="00764006">
              <w:rPr>
                <w:rStyle w:val="Hyperlink"/>
                <w:noProof/>
              </w:rPr>
              <w:t>3.1.5</w:t>
            </w:r>
            <w:r>
              <w:rPr>
                <w:rFonts w:cstheme="minorBidi"/>
                <w:i w:val="0"/>
                <w:iCs w:val="0"/>
                <w:noProof/>
                <w:kern w:val="2"/>
                <w:sz w:val="24"/>
                <w:szCs w:val="24"/>
                <w:lang w:val="en-CH" w:eastAsia="en-CH" w:bidi="ar-SA"/>
                <w14:ligatures w14:val="standardContextual"/>
              </w:rPr>
              <w:tab/>
            </w:r>
            <w:r w:rsidRPr="00764006">
              <w:rPr>
                <w:rStyle w:val="Hyperlink"/>
                <w:noProof/>
              </w:rPr>
              <w:t>Contrôler</w:t>
            </w:r>
            <w:r>
              <w:rPr>
                <w:noProof/>
                <w:webHidden/>
              </w:rPr>
              <w:tab/>
            </w:r>
            <w:r>
              <w:rPr>
                <w:noProof/>
                <w:webHidden/>
              </w:rPr>
              <w:fldChar w:fldCharType="begin"/>
            </w:r>
            <w:r>
              <w:rPr>
                <w:noProof/>
                <w:webHidden/>
              </w:rPr>
              <w:instrText xml:space="preserve"> PAGEREF _Toc206406710 \h </w:instrText>
            </w:r>
            <w:r>
              <w:rPr>
                <w:noProof/>
                <w:webHidden/>
              </w:rPr>
            </w:r>
            <w:r>
              <w:rPr>
                <w:noProof/>
                <w:webHidden/>
              </w:rPr>
              <w:fldChar w:fldCharType="separate"/>
            </w:r>
            <w:r>
              <w:rPr>
                <w:noProof/>
                <w:webHidden/>
              </w:rPr>
              <w:t>6</w:t>
            </w:r>
            <w:r>
              <w:rPr>
                <w:noProof/>
                <w:webHidden/>
              </w:rPr>
              <w:fldChar w:fldCharType="end"/>
            </w:r>
          </w:hyperlink>
        </w:p>
        <w:p w14:paraId="25B5485E" w14:textId="57C25786"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1" w:history="1">
            <w:r w:rsidRPr="00764006">
              <w:rPr>
                <w:rStyle w:val="Hyperlink"/>
                <w:noProof/>
              </w:rPr>
              <w:t>3.1.6</w:t>
            </w:r>
            <w:r>
              <w:rPr>
                <w:rFonts w:cstheme="minorBidi"/>
                <w:i w:val="0"/>
                <w:iCs w:val="0"/>
                <w:noProof/>
                <w:kern w:val="2"/>
                <w:sz w:val="24"/>
                <w:szCs w:val="24"/>
                <w:lang w:val="en-CH" w:eastAsia="en-CH" w:bidi="ar-SA"/>
                <w14:ligatures w14:val="standardContextual"/>
              </w:rPr>
              <w:tab/>
            </w:r>
            <w:r w:rsidRPr="00764006">
              <w:rPr>
                <w:rStyle w:val="Hyperlink"/>
                <w:noProof/>
              </w:rPr>
              <w:t>Evaluer</w:t>
            </w:r>
            <w:r>
              <w:rPr>
                <w:noProof/>
                <w:webHidden/>
              </w:rPr>
              <w:tab/>
            </w:r>
            <w:r>
              <w:rPr>
                <w:noProof/>
                <w:webHidden/>
              </w:rPr>
              <w:fldChar w:fldCharType="begin"/>
            </w:r>
            <w:r>
              <w:rPr>
                <w:noProof/>
                <w:webHidden/>
              </w:rPr>
              <w:instrText xml:space="preserve"> PAGEREF _Toc206406711 \h </w:instrText>
            </w:r>
            <w:r>
              <w:rPr>
                <w:noProof/>
                <w:webHidden/>
              </w:rPr>
            </w:r>
            <w:r>
              <w:rPr>
                <w:noProof/>
                <w:webHidden/>
              </w:rPr>
              <w:fldChar w:fldCharType="separate"/>
            </w:r>
            <w:r>
              <w:rPr>
                <w:noProof/>
                <w:webHidden/>
              </w:rPr>
              <w:t>6</w:t>
            </w:r>
            <w:r>
              <w:rPr>
                <w:noProof/>
                <w:webHidden/>
              </w:rPr>
              <w:fldChar w:fldCharType="end"/>
            </w:r>
          </w:hyperlink>
        </w:p>
        <w:p w14:paraId="36A607CE" w14:textId="23EC089D" w:rsidR="00424749" w:rsidRDefault="00424749">
          <w:pPr>
            <w:pStyle w:val="TOC2"/>
            <w:tabs>
              <w:tab w:val="left" w:pos="880"/>
              <w:tab w:val="right" w:leader="dot" w:pos="9062"/>
            </w:tabs>
            <w:rPr>
              <w:rFonts w:cstheme="minorBidi"/>
              <w:smallCaps w:val="0"/>
              <w:noProof/>
              <w:kern w:val="2"/>
              <w:sz w:val="24"/>
              <w:szCs w:val="24"/>
              <w:lang w:val="en-CH" w:eastAsia="en-CH" w:bidi="ar-SA"/>
              <w14:ligatures w14:val="standardContextual"/>
            </w:rPr>
          </w:pPr>
          <w:hyperlink w:anchor="_Toc206406712" w:history="1">
            <w:r w:rsidRPr="00764006">
              <w:rPr>
                <w:rStyle w:val="Hyperlink"/>
                <w:noProof/>
              </w:rPr>
              <w:t>3.2</w:t>
            </w:r>
            <w:r>
              <w:rPr>
                <w:rFonts w:cstheme="minorBidi"/>
                <w:smallCaps w:val="0"/>
                <w:noProof/>
                <w:kern w:val="2"/>
                <w:sz w:val="24"/>
                <w:szCs w:val="24"/>
                <w:lang w:val="en-CH" w:eastAsia="en-CH" w:bidi="ar-SA"/>
                <w14:ligatures w14:val="standardContextual"/>
              </w:rPr>
              <w:tab/>
            </w:r>
            <w:r w:rsidRPr="00764006">
              <w:rPr>
                <w:rStyle w:val="Hyperlink"/>
                <w:noProof/>
              </w:rPr>
              <w:t>Les outils pour un travail professionnelle</w:t>
            </w:r>
            <w:r>
              <w:rPr>
                <w:noProof/>
                <w:webHidden/>
              </w:rPr>
              <w:tab/>
            </w:r>
            <w:r>
              <w:rPr>
                <w:noProof/>
                <w:webHidden/>
              </w:rPr>
              <w:fldChar w:fldCharType="begin"/>
            </w:r>
            <w:r>
              <w:rPr>
                <w:noProof/>
                <w:webHidden/>
              </w:rPr>
              <w:instrText xml:space="preserve"> PAGEREF _Toc206406712 \h </w:instrText>
            </w:r>
            <w:r>
              <w:rPr>
                <w:noProof/>
                <w:webHidden/>
              </w:rPr>
            </w:r>
            <w:r>
              <w:rPr>
                <w:noProof/>
                <w:webHidden/>
              </w:rPr>
              <w:fldChar w:fldCharType="separate"/>
            </w:r>
            <w:r>
              <w:rPr>
                <w:noProof/>
                <w:webHidden/>
              </w:rPr>
              <w:t>6</w:t>
            </w:r>
            <w:r>
              <w:rPr>
                <w:noProof/>
                <w:webHidden/>
              </w:rPr>
              <w:fldChar w:fldCharType="end"/>
            </w:r>
          </w:hyperlink>
        </w:p>
        <w:p w14:paraId="1A863285" w14:textId="461A0D85"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3" w:history="1">
            <w:r w:rsidRPr="00764006">
              <w:rPr>
                <w:rStyle w:val="Hyperlink"/>
                <w:noProof/>
              </w:rPr>
              <w:t>3.2.1</w:t>
            </w:r>
            <w:r>
              <w:rPr>
                <w:rFonts w:cstheme="minorBidi"/>
                <w:i w:val="0"/>
                <w:iCs w:val="0"/>
                <w:noProof/>
                <w:kern w:val="2"/>
                <w:sz w:val="24"/>
                <w:szCs w:val="24"/>
                <w:lang w:val="en-CH" w:eastAsia="en-CH" w:bidi="ar-SA"/>
                <w14:ligatures w14:val="standardContextual"/>
              </w:rPr>
              <w:tab/>
            </w:r>
            <w:r w:rsidRPr="00764006">
              <w:rPr>
                <w:rStyle w:val="Hyperlink"/>
                <w:noProof/>
              </w:rPr>
              <w:t>Prise de note</w:t>
            </w:r>
            <w:r>
              <w:rPr>
                <w:noProof/>
                <w:webHidden/>
              </w:rPr>
              <w:tab/>
            </w:r>
            <w:r>
              <w:rPr>
                <w:noProof/>
                <w:webHidden/>
              </w:rPr>
              <w:fldChar w:fldCharType="begin"/>
            </w:r>
            <w:r>
              <w:rPr>
                <w:noProof/>
                <w:webHidden/>
              </w:rPr>
              <w:instrText xml:space="preserve"> PAGEREF _Toc206406713 \h </w:instrText>
            </w:r>
            <w:r>
              <w:rPr>
                <w:noProof/>
                <w:webHidden/>
              </w:rPr>
            </w:r>
            <w:r>
              <w:rPr>
                <w:noProof/>
                <w:webHidden/>
              </w:rPr>
              <w:fldChar w:fldCharType="separate"/>
            </w:r>
            <w:r>
              <w:rPr>
                <w:noProof/>
                <w:webHidden/>
              </w:rPr>
              <w:t>6</w:t>
            </w:r>
            <w:r>
              <w:rPr>
                <w:noProof/>
                <w:webHidden/>
              </w:rPr>
              <w:fldChar w:fldCharType="end"/>
            </w:r>
          </w:hyperlink>
        </w:p>
        <w:p w14:paraId="294CD323" w14:textId="4DE39FC1"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4" w:history="1">
            <w:r w:rsidRPr="00764006">
              <w:rPr>
                <w:rStyle w:val="Hyperlink"/>
                <w:noProof/>
              </w:rPr>
              <w:t>3.2.2</w:t>
            </w:r>
            <w:r>
              <w:rPr>
                <w:rFonts w:cstheme="minorBidi"/>
                <w:i w:val="0"/>
                <w:iCs w:val="0"/>
                <w:noProof/>
                <w:kern w:val="2"/>
                <w:sz w:val="24"/>
                <w:szCs w:val="24"/>
                <w:lang w:val="en-CH" w:eastAsia="en-CH" w:bidi="ar-SA"/>
                <w14:ligatures w14:val="standardContextual"/>
              </w:rPr>
              <w:tab/>
            </w:r>
            <w:r w:rsidRPr="00764006">
              <w:rPr>
                <w:rStyle w:val="Hyperlink"/>
                <w:noProof/>
                <w:shd w:val="clear" w:color="auto" w:fill="FFFFFF"/>
              </w:rPr>
              <w:t>Développer sa créativité - mind mapping</w:t>
            </w:r>
            <w:r>
              <w:rPr>
                <w:noProof/>
                <w:webHidden/>
              </w:rPr>
              <w:tab/>
            </w:r>
            <w:r>
              <w:rPr>
                <w:noProof/>
                <w:webHidden/>
              </w:rPr>
              <w:fldChar w:fldCharType="begin"/>
            </w:r>
            <w:r>
              <w:rPr>
                <w:noProof/>
                <w:webHidden/>
              </w:rPr>
              <w:instrText xml:space="preserve"> PAGEREF _Toc206406714 \h </w:instrText>
            </w:r>
            <w:r>
              <w:rPr>
                <w:noProof/>
                <w:webHidden/>
              </w:rPr>
            </w:r>
            <w:r>
              <w:rPr>
                <w:noProof/>
                <w:webHidden/>
              </w:rPr>
              <w:fldChar w:fldCharType="separate"/>
            </w:r>
            <w:r>
              <w:rPr>
                <w:noProof/>
                <w:webHidden/>
              </w:rPr>
              <w:t>6</w:t>
            </w:r>
            <w:r>
              <w:rPr>
                <w:noProof/>
                <w:webHidden/>
              </w:rPr>
              <w:fldChar w:fldCharType="end"/>
            </w:r>
          </w:hyperlink>
        </w:p>
        <w:p w14:paraId="034CAFBF" w14:textId="00AE5637"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5" w:history="1">
            <w:r w:rsidRPr="00764006">
              <w:rPr>
                <w:rStyle w:val="Hyperlink"/>
                <w:rFonts w:cs="Arial"/>
                <w:noProof/>
              </w:rPr>
              <w:t>3.2.3</w:t>
            </w:r>
            <w:r>
              <w:rPr>
                <w:rFonts w:cstheme="minorBidi"/>
                <w:i w:val="0"/>
                <w:iCs w:val="0"/>
                <w:noProof/>
                <w:kern w:val="2"/>
                <w:sz w:val="24"/>
                <w:szCs w:val="24"/>
                <w:lang w:val="en-CH" w:eastAsia="en-CH" w:bidi="ar-SA"/>
                <w14:ligatures w14:val="standardContextual"/>
              </w:rPr>
              <w:tab/>
            </w:r>
            <w:r w:rsidRPr="00764006">
              <w:rPr>
                <w:rStyle w:val="Hyperlink"/>
                <w:noProof/>
                <w:shd w:val="clear" w:color="auto" w:fill="FFFFFF"/>
              </w:rPr>
              <w:t xml:space="preserve">Planifier des tâches avec le </w:t>
            </w:r>
            <w:r w:rsidRPr="00764006">
              <w:rPr>
                <w:rStyle w:val="Hyperlink"/>
                <w:rFonts w:cs="Arial"/>
                <w:noProof/>
                <w:shd w:val="clear" w:color="auto" w:fill="FFFFFF"/>
              </w:rPr>
              <w:t>diagramme de Gantt</w:t>
            </w:r>
            <w:r>
              <w:rPr>
                <w:noProof/>
                <w:webHidden/>
              </w:rPr>
              <w:tab/>
            </w:r>
            <w:r>
              <w:rPr>
                <w:noProof/>
                <w:webHidden/>
              </w:rPr>
              <w:fldChar w:fldCharType="begin"/>
            </w:r>
            <w:r>
              <w:rPr>
                <w:noProof/>
                <w:webHidden/>
              </w:rPr>
              <w:instrText xml:space="preserve"> PAGEREF _Toc206406715 \h </w:instrText>
            </w:r>
            <w:r>
              <w:rPr>
                <w:noProof/>
                <w:webHidden/>
              </w:rPr>
            </w:r>
            <w:r>
              <w:rPr>
                <w:noProof/>
                <w:webHidden/>
              </w:rPr>
              <w:fldChar w:fldCharType="separate"/>
            </w:r>
            <w:r>
              <w:rPr>
                <w:noProof/>
                <w:webHidden/>
              </w:rPr>
              <w:t>6</w:t>
            </w:r>
            <w:r>
              <w:rPr>
                <w:noProof/>
                <w:webHidden/>
              </w:rPr>
              <w:fldChar w:fldCharType="end"/>
            </w:r>
          </w:hyperlink>
        </w:p>
        <w:p w14:paraId="2FFEF78C" w14:textId="7521B5B6"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6" w:history="1">
            <w:r w:rsidRPr="00764006">
              <w:rPr>
                <w:rStyle w:val="Hyperlink"/>
                <w:noProof/>
              </w:rPr>
              <w:t>3.2.4</w:t>
            </w:r>
            <w:r>
              <w:rPr>
                <w:rFonts w:cstheme="minorBidi"/>
                <w:i w:val="0"/>
                <w:iCs w:val="0"/>
                <w:noProof/>
                <w:kern w:val="2"/>
                <w:sz w:val="24"/>
                <w:szCs w:val="24"/>
                <w:lang w:val="en-CH" w:eastAsia="en-CH" w:bidi="ar-SA"/>
                <w14:ligatures w14:val="standardContextual"/>
              </w:rPr>
              <w:tab/>
            </w:r>
            <w:r w:rsidRPr="00764006">
              <w:rPr>
                <w:rStyle w:val="Hyperlink"/>
                <w:noProof/>
              </w:rPr>
              <w:t>Checklist</w:t>
            </w:r>
            <w:r>
              <w:rPr>
                <w:noProof/>
                <w:webHidden/>
              </w:rPr>
              <w:tab/>
            </w:r>
            <w:r>
              <w:rPr>
                <w:noProof/>
                <w:webHidden/>
              </w:rPr>
              <w:fldChar w:fldCharType="begin"/>
            </w:r>
            <w:r>
              <w:rPr>
                <w:noProof/>
                <w:webHidden/>
              </w:rPr>
              <w:instrText xml:space="preserve"> PAGEREF _Toc206406716 \h </w:instrText>
            </w:r>
            <w:r>
              <w:rPr>
                <w:noProof/>
                <w:webHidden/>
              </w:rPr>
            </w:r>
            <w:r>
              <w:rPr>
                <w:noProof/>
                <w:webHidden/>
              </w:rPr>
              <w:fldChar w:fldCharType="separate"/>
            </w:r>
            <w:r>
              <w:rPr>
                <w:noProof/>
                <w:webHidden/>
              </w:rPr>
              <w:t>7</w:t>
            </w:r>
            <w:r>
              <w:rPr>
                <w:noProof/>
                <w:webHidden/>
              </w:rPr>
              <w:fldChar w:fldCharType="end"/>
            </w:r>
          </w:hyperlink>
        </w:p>
        <w:p w14:paraId="636B8270" w14:textId="54A1AFB7"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17" w:history="1">
            <w:r w:rsidRPr="00764006">
              <w:rPr>
                <w:rStyle w:val="Hyperlink"/>
                <w:noProof/>
              </w:rPr>
              <w:t>4.</w:t>
            </w:r>
            <w:r>
              <w:rPr>
                <w:rFonts w:cstheme="minorBidi"/>
                <w:b w:val="0"/>
                <w:bCs w:val="0"/>
                <w:caps w:val="0"/>
                <w:noProof/>
                <w:kern w:val="2"/>
                <w:sz w:val="24"/>
                <w:szCs w:val="24"/>
                <w:lang w:val="en-CH" w:eastAsia="en-CH" w:bidi="ar-SA"/>
                <w14:ligatures w14:val="standardContextual"/>
              </w:rPr>
              <w:tab/>
            </w:r>
            <w:r w:rsidRPr="00764006">
              <w:rPr>
                <w:rStyle w:val="Hyperlink"/>
                <w:noProof/>
              </w:rPr>
              <w:t>Prochain sujet</w:t>
            </w:r>
            <w:r>
              <w:rPr>
                <w:noProof/>
                <w:webHidden/>
              </w:rPr>
              <w:tab/>
            </w:r>
            <w:r>
              <w:rPr>
                <w:noProof/>
                <w:webHidden/>
              </w:rPr>
              <w:fldChar w:fldCharType="begin"/>
            </w:r>
            <w:r>
              <w:rPr>
                <w:noProof/>
                <w:webHidden/>
              </w:rPr>
              <w:instrText xml:space="preserve"> PAGEREF _Toc206406717 \h </w:instrText>
            </w:r>
            <w:r>
              <w:rPr>
                <w:noProof/>
                <w:webHidden/>
              </w:rPr>
            </w:r>
            <w:r>
              <w:rPr>
                <w:noProof/>
                <w:webHidden/>
              </w:rPr>
              <w:fldChar w:fldCharType="separate"/>
            </w:r>
            <w:r>
              <w:rPr>
                <w:noProof/>
                <w:webHidden/>
              </w:rPr>
              <w:t>8</w:t>
            </w:r>
            <w:r>
              <w:rPr>
                <w:noProof/>
                <w:webHidden/>
              </w:rPr>
              <w:fldChar w:fldCharType="end"/>
            </w:r>
          </w:hyperlink>
        </w:p>
        <w:p w14:paraId="2E77E598" w14:textId="56BC7F85"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18" w:history="1">
            <w:r w:rsidRPr="00764006">
              <w:rPr>
                <w:rStyle w:val="Hyperlink"/>
                <w:noProof/>
              </w:rPr>
              <w:t>5.</w:t>
            </w:r>
            <w:r>
              <w:rPr>
                <w:rFonts w:cstheme="minorBidi"/>
                <w:b w:val="0"/>
                <w:bCs w:val="0"/>
                <w:caps w:val="0"/>
                <w:noProof/>
                <w:kern w:val="2"/>
                <w:sz w:val="24"/>
                <w:szCs w:val="24"/>
                <w:lang w:val="en-CH" w:eastAsia="en-CH" w:bidi="ar-SA"/>
                <w14:ligatures w14:val="standardContextual"/>
              </w:rPr>
              <w:tab/>
            </w:r>
            <w:r w:rsidRPr="00764006">
              <w:rPr>
                <w:rStyle w:val="Hyperlink"/>
                <w:noProof/>
              </w:rPr>
              <w:t>Conclusion du rapport</w:t>
            </w:r>
            <w:r>
              <w:rPr>
                <w:noProof/>
                <w:webHidden/>
              </w:rPr>
              <w:tab/>
            </w:r>
            <w:r>
              <w:rPr>
                <w:noProof/>
                <w:webHidden/>
              </w:rPr>
              <w:fldChar w:fldCharType="begin"/>
            </w:r>
            <w:r>
              <w:rPr>
                <w:noProof/>
                <w:webHidden/>
              </w:rPr>
              <w:instrText xml:space="preserve"> PAGEREF _Toc206406718 \h </w:instrText>
            </w:r>
            <w:r>
              <w:rPr>
                <w:noProof/>
                <w:webHidden/>
              </w:rPr>
            </w:r>
            <w:r>
              <w:rPr>
                <w:noProof/>
                <w:webHidden/>
              </w:rPr>
              <w:fldChar w:fldCharType="separate"/>
            </w:r>
            <w:r>
              <w:rPr>
                <w:noProof/>
                <w:webHidden/>
              </w:rPr>
              <w:t>9</w:t>
            </w:r>
            <w:r>
              <w:rPr>
                <w:noProof/>
                <w:webHidden/>
              </w:rPr>
              <w:fldChar w:fldCharType="end"/>
            </w:r>
          </w:hyperlink>
        </w:p>
        <w:p w14:paraId="48AFC911" w14:textId="57F294C3"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19" w:history="1">
            <w:r w:rsidRPr="00764006">
              <w:rPr>
                <w:rStyle w:val="Hyperlink"/>
                <w:noProof/>
              </w:rPr>
              <w:t>6.</w:t>
            </w:r>
            <w:r>
              <w:rPr>
                <w:rFonts w:cstheme="minorBidi"/>
                <w:b w:val="0"/>
                <w:bCs w:val="0"/>
                <w:caps w:val="0"/>
                <w:noProof/>
                <w:kern w:val="2"/>
                <w:sz w:val="24"/>
                <w:szCs w:val="24"/>
                <w:lang w:val="en-CH" w:eastAsia="en-CH" w:bidi="ar-SA"/>
                <w14:ligatures w14:val="standardContextual"/>
              </w:rPr>
              <w:tab/>
            </w:r>
            <w:r w:rsidRPr="00764006">
              <w:rPr>
                <w:rStyle w:val="Hyperlink"/>
                <w:noProof/>
              </w:rPr>
              <w:t>Sources</w:t>
            </w:r>
            <w:r>
              <w:rPr>
                <w:noProof/>
                <w:webHidden/>
              </w:rPr>
              <w:tab/>
            </w:r>
            <w:r>
              <w:rPr>
                <w:noProof/>
                <w:webHidden/>
              </w:rPr>
              <w:fldChar w:fldCharType="begin"/>
            </w:r>
            <w:r>
              <w:rPr>
                <w:noProof/>
                <w:webHidden/>
              </w:rPr>
              <w:instrText xml:space="preserve"> PAGEREF _Toc206406719 \h </w:instrText>
            </w:r>
            <w:r>
              <w:rPr>
                <w:noProof/>
                <w:webHidden/>
              </w:rPr>
            </w:r>
            <w:r>
              <w:rPr>
                <w:noProof/>
                <w:webHidden/>
              </w:rPr>
              <w:fldChar w:fldCharType="separate"/>
            </w:r>
            <w:r>
              <w:rPr>
                <w:noProof/>
                <w:webHidden/>
              </w:rPr>
              <w:t>10</w:t>
            </w:r>
            <w:r>
              <w:rPr>
                <w:noProof/>
                <w:webHidden/>
              </w:rPr>
              <w:fldChar w:fldCharType="end"/>
            </w:r>
          </w:hyperlink>
        </w:p>
        <w:p w14:paraId="1AC16AA5" w14:textId="4C539AA9"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20" w:history="1">
            <w:r w:rsidRPr="00764006">
              <w:rPr>
                <w:rStyle w:val="Hyperlink"/>
                <w:noProof/>
              </w:rPr>
              <w:t>7.</w:t>
            </w:r>
            <w:r>
              <w:rPr>
                <w:rFonts w:cstheme="minorBidi"/>
                <w:b w:val="0"/>
                <w:bCs w:val="0"/>
                <w:caps w:val="0"/>
                <w:noProof/>
                <w:kern w:val="2"/>
                <w:sz w:val="24"/>
                <w:szCs w:val="24"/>
                <w:lang w:val="en-CH" w:eastAsia="en-CH" w:bidi="ar-SA"/>
                <w14:ligatures w14:val="standardContextual"/>
              </w:rPr>
              <w:tab/>
            </w:r>
            <w:r w:rsidRPr="00764006">
              <w:rPr>
                <w:rStyle w:val="Hyperlink"/>
                <w:noProof/>
              </w:rPr>
              <w:t>Glossaire</w:t>
            </w:r>
            <w:r>
              <w:rPr>
                <w:noProof/>
                <w:webHidden/>
              </w:rPr>
              <w:tab/>
            </w:r>
            <w:r>
              <w:rPr>
                <w:noProof/>
                <w:webHidden/>
              </w:rPr>
              <w:fldChar w:fldCharType="begin"/>
            </w:r>
            <w:r>
              <w:rPr>
                <w:noProof/>
                <w:webHidden/>
              </w:rPr>
              <w:instrText xml:space="preserve"> PAGEREF _Toc206406720 \h </w:instrText>
            </w:r>
            <w:r>
              <w:rPr>
                <w:noProof/>
                <w:webHidden/>
              </w:rPr>
            </w:r>
            <w:r>
              <w:rPr>
                <w:noProof/>
                <w:webHidden/>
              </w:rPr>
              <w:fldChar w:fldCharType="separate"/>
            </w:r>
            <w:r>
              <w:rPr>
                <w:noProof/>
                <w:webHidden/>
              </w:rPr>
              <w:t>11</w:t>
            </w:r>
            <w:r>
              <w:rPr>
                <w:noProof/>
                <w:webHidden/>
              </w:rPr>
              <w:fldChar w:fldCharType="end"/>
            </w:r>
          </w:hyperlink>
        </w:p>
        <w:p w14:paraId="0924EAC6" w14:textId="324DCC0F"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21" w:history="1">
            <w:r w:rsidRPr="00764006">
              <w:rPr>
                <w:rStyle w:val="Hyperlink"/>
                <w:noProof/>
              </w:rPr>
              <w:t>8.</w:t>
            </w:r>
            <w:r>
              <w:rPr>
                <w:rFonts w:cstheme="minorBidi"/>
                <w:b w:val="0"/>
                <w:bCs w:val="0"/>
                <w:caps w:val="0"/>
                <w:noProof/>
                <w:kern w:val="2"/>
                <w:sz w:val="24"/>
                <w:szCs w:val="24"/>
                <w:lang w:val="en-CH" w:eastAsia="en-CH" w:bidi="ar-SA"/>
                <w14:ligatures w14:val="standardContextual"/>
              </w:rPr>
              <w:tab/>
            </w:r>
            <w:r w:rsidRPr="00764006">
              <w:rPr>
                <w:rStyle w:val="Hyperlink"/>
                <w:noProof/>
              </w:rPr>
              <w:t>Table des illustrations</w:t>
            </w:r>
            <w:r>
              <w:rPr>
                <w:noProof/>
                <w:webHidden/>
              </w:rPr>
              <w:tab/>
            </w:r>
            <w:r>
              <w:rPr>
                <w:noProof/>
                <w:webHidden/>
              </w:rPr>
              <w:fldChar w:fldCharType="begin"/>
            </w:r>
            <w:r>
              <w:rPr>
                <w:noProof/>
                <w:webHidden/>
              </w:rPr>
              <w:instrText xml:space="preserve"> PAGEREF _Toc206406721 \h </w:instrText>
            </w:r>
            <w:r>
              <w:rPr>
                <w:noProof/>
                <w:webHidden/>
              </w:rPr>
            </w:r>
            <w:r>
              <w:rPr>
                <w:noProof/>
                <w:webHidden/>
              </w:rPr>
              <w:fldChar w:fldCharType="separate"/>
            </w:r>
            <w:r>
              <w:rPr>
                <w:noProof/>
                <w:webHidden/>
              </w:rPr>
              <w:t>12</w:t>
            </w:r>
            <w:r>
              <w:rPr>
                <w:noProof/>
                <w:webHidden/>
              </w:rPr>
              <w:fldChar w:fldCharType="end"/>
            </w:r>
          </w:hyperlink>
        </w:p>
        <w:p w14:paraId="684F758F" w14:textId="5076C3FE"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22" w:history="1">
            <w:r w:rsidRPr="00764006">
              <w:rPr>
                <w:rStyle w:val="Hyperlink"/>
                <w:noProof/>
              </w:rPr>
              <w:t>9.</w:t>
            </w:r>
            <w:r>
              <w:rPr>
                <w:rFonts w:cstheme="minorBidi"/>
                <w:b w:val="0"/>
                <w:bCs w:val="0"/>
                <w:caps w:val="0"/>
                <w:noProof/>
                <w:kern w:val="2"/>
                <w:sz w:val="24"/>
                <w:szCs w:val="24"/>
                <w:lang w:val="en-CH" w:eastAsia="en-CH" w:bidi="ar-SA"/>
                <w14:ligatures w14:val="standardContextual"/>
              </w:rPr>
              <w:tab/>
            </w:r>
            <w:r w:rsidRPr="00764006">
              <w:rPr>
                <w:rStyle w:val="Hyperlink"/>
                <w:noProof/>
              </w:rPr>
              <w:t>Annexes</w:t>
            </w:r>
            <w:r>
              <w:rPr>
                <w:noProof/>
                <w:webHidden/>
              </w:rPr>
              <w:tab/>
            </w:r>
            <w:r>
              <w:rPr>
                <w:noProof/>
                <w:webHidden/>
              </w:rPr>
              <w:fldChar w:fldCharType="begin"/>
            </w:r>
            <w:r>
              <w:rPr>
                <w:noProof/>
                <w:webHidden/>
              </w:rPr>
              <w:instrText xml:space="preserve"> PAGEREF _Toc206406722 \h </w:instrText>
            </w:r>
            <w:r>
              <w:rPr>
                <w:noProof/>
                <w:webHidden/>
              </w:rPr>
            </w:r>
            <w:r>
              <w:rPr>
                <w:noProof/>
                <w:webHidden/>
              </w:rPr>
              <w:fldChar w:fldCharType="separate"/>
            </w:r>
            <w:r>
              <w:rPr>
                <w:noProof/>
                <w:webHidden/>
              </w:rPr>
              <w:t>13</w:t>
            </w:r>
            <w:r>
              <w:rPr>
                <w:noProof/>
                <w:webHidden/>
              </w:rPr>
              <w:fldChar w:fldCharType="end"/>
            </w:r>
          </w:hyperlink>
        </w:p>
        <w:p w14:paraId="52E0D4FD" w14:textId="4B5DE1AA" w:rsidR="00B75A8A" w:rsidRDefault="00B75A8A">
          <w:r>
            <w:fldChar w:fldCharType="end"/>
          </w:r>
        </w:p>
      </w:sdtContent>
    </w:sdt>
    <w:p w14:paraId="38CFBA0C" w14:textId="488BFEB4" w:rsidR="00110659" w:rsidRDefault="00110659" w:rsidP="00BA1AA9">
      <w:pPr>
        <w:spacing w:before="0" w:after="200"/>
        <w:jc w:val="left"/>
        <w:rPr>
          <w:lang w:val="fr-CH"/>
        </w:rPr>
      </w:pPr>
    </w:p>
    <w:p w14:paraId="3DB72645" w14:textId="63F65508" w:rsidR="0052654B" w:rsidRDefault="0052654B" w:rsidP="00BA1AA9">
      <w:pPr>
        <w:spacing w:before="0" w:after="200"/>
        <w:jc w:val="left"/>
        <w:rPr>
          <w:lang w:val="fr-CH"/>
        </w:rPr>
      </w:pPr>
    </w:p>
    <w:p w14:paraId="7C290711" w14:textId="4D011E59" w:rsidR="0052654B" w:rsidRDefault="0052654B" w:rsidP="00BA1AA9">
      <w:pPr>
        <w:spacing w:before="0" w:after="200"/>
        <w:jc w:val="left"/>
        <w:rPr>
          <w:lang w:val="fr-CH"/>
        </w:rPr>
      </w:pPr>
    </w:p>
    <w:p w14:paraId="3EF609E2" w14:textId="7FE5FCDD" w:rsidR="0052654B" w:rsidRDefault="0052654B" w:rsidP="00BA1AA9">
      <w:pPr>
        <w:spacing w:before="0" w:after="200"/>
        <w:jc w:val="left"/>
        <w:rPr>
          <w:lang w:val="fr-CH"/>
        </w:rPr>
      </w:pPr>
    </w:p>
    <w:p w14:paraId="35229B5A" w14:textId="0BAEA949" w:rsidR="0052654B" w:rsidRDefault="0052654B" w:rsidP="00BA1AA9">
      <w:pPr>
        <w:spacing w:before="0" w:after="200"/>
        <w:jc w:val="left"/>
        <w:rPr>
          <w:lang w:val="fr-CH"/>
        </w:rPr>
      </w:pPr>
    </w:p>
    <w:p w14:paraId="46A103FA" w14:textId="2A2258FA" w:rsidR="0052654B" w:rsidRDefault="0052654B" w:rsidP="00FE6CCC">
      <w:pPr>
        <w:pStyle w:val="TOC1"/>
        <w:rPr>
          <w:lang w:val="fr-CH"/>
        </w:rPr>
      </w:pPr>
    </w:p>
    <w:p w14:paraId="27F91A74" w14:textId="10B95B7D" w:rsidR="0052654B" w:rsidRDefault="0052654B" w:rsidP="00FE6CCC">
      <w:pPr>
        <w:rPr>
          <w:sz w:val="24"/>
          <w:szCs w:val="24"/>
          <w:lang w:val="fr-CH"/>
        </w:rPr>
      </w:pPr>
    </w:p>
    <w:p w14:paraId="037AD7BC" w14:textId="77777777" w:rsidR="00A63F44" w:rsidRDefault="00A63F44" w:rsidP="00FE6CCC">
      <w:pPr>
        <w:rPr>
          <w:sz w:val="24"/>
          <w:szCs w:val="24"/>
          <w:lang w:val="fr-CH"/>
        </w:rPr>
      </w:pPr>
    </w:p>
    <w:p w14:paraId="32DC1037" w14:textId="2A6809F2" w:rsidR="00B75A8A" w:rsidRPr="00486578" w:rsidRDefault="00C13A72" w:rsidP="00486578">
      <w:pPr>
        <w:pStyle w:val="F1"/>
      </w:pPr>
      <w:bookmarkStart w:id="0" w:name="_Toc206406699"/>
      <w:r w:rsidRPr="00486578">
        <w:lastRenderedPageBreak/>
        <w:t>Introduction</w:t>
      </w:r>
      <w:bookmarkEnd w:id="0"/>
    </w:p>
    <w:p w14:paraId="31D0C49E" w14:textId="77777777" w:rsidR="00AA64FB" w:rsidRPr="00FB5972" w:rsidRDefault="00AA64FB" w:rsidP="0033440E">
      <w:pPr>
        <w:spacing w:before="0" w:after="200"/>
        <w:jc w:val="left"/>
        <w:rPr>
          <w:color w:val="00B0F0"/>
          <w:sz w:val="24"/>
          <w:szCs w:val="24"/>
        </w:rPr>
      </w:pPr>
      <w:r w:rsidRPr="00FB5972">
        <w:rPr>
          <w:color w:val="00B0F0"/>
          <w:sz w:val="24"/>
          <w:szCs w:val="24"/>
        </w:rPr>
        <w:t>L’introduction sert à donner au lecteur une description de ce qu’il va trouver dans le document.</w:t>
      </w:r>
    </w:p>
    <w:p w14:paraId="6051C96E" w14:textId="68209F9F" w:rsidR="00E5001F" w:rsidRPr="00C315A3" w:rsidRDefault="00AA64FB" w:rsidP="0033440E">
      <w:pPr>
        <w:spacing w:before="0" w:after="200"/>
        <w:jc w:val="left"/>
        <w:rPr>
          <w:sz w:val="24"/>
          <w:szCs w:val="24"/>
        </w:rPr>
      </w:pPr>
      <w:r w:rsidRPr="00FB5972">
        <w:rPr>
          <w:color w:val="00B0F0"/>
          <w:sz w:val="24"/>
          <w:szCs w:val="24"/>
        </w:rPr>
        <w:t xml:space="preserve">L’introduction se rédige que lorsque le document est </w:t>
      </w:r>
      <w:r w:rsidR="000B670E" w:rsidRPr="00FB5972">
        <w:rPr>
          <w:color w:val="00B0F0"/>
          <w:sz w:val="24"/>
          <w:szCs w:val="24"/>
        </w:rPr>
        <w:t>terminé.</w:t>
      </w:r>
    </w:p>
    <w:p w14:paraId="3D9C9618" w14:textId="77777777" w:rsidR="000812E1" w:rsidRDefault="000812E1" w:rsidP="00D06AEB">
      <w:pPr>
        <w:rPr>
          <w:sz w:val="24"/>
          <w:szCs w:val="24"/>
        </w:rPr>
      </w:pPr>
    </w:p>
    <w:p w14:paraId="61B44F26" w14:textId="77777777" w:rsidR="005A597D" w:rsidRDefault="005A597D">
      <w:pPr>
        <w:spacing w:before="0" w:after="200"/>
        <w:jc w:val="left"/>
        <w:rPr>
          <w:b/>
          <w:color w:val="1F497D" w:themeColor="text2"/>
          <w:sz w:val="36"/>
          <w:szCs w:val="24"/>
          <w:lang w:val="fr-CH"/>
        </w:rPr>
      </w:pPr>
      <w:r>
        <w:br w:type="page"/>
      </w:r>
    </w:p>
    <w:p w14:paraId="464775A8" w14:textId="6802EA5B" w:rsidR="001174B7" w:rsidRDefault="00850A3B" w:rsidP="00FB5972">
      <w:pPr>
        <w:pStyle w:val="F1"/>
      </w:pPr>
      <w:bookmarkStart w:id="1" w:name="_Toc206406700"/>
      <w:r>
        <w:lastRenderedPageBreak/>
        <w:t>Prise en main du module M431</w:t>
      </w:r>
      <w:bookmarkEnd w:id="1"/>
    </w:p>
    <w:p w14:paraId="6B374FB1" w14:textId="77777777" w:rsidR="00F65A74" w:rsidRDefault="00EA2C51" w:rsidP="001174B7">
      <w:pPr>
        <w:rPr>
          <w:sz w:val="24"/>
          <w:szCs w:val="24"/>
          <w:lang w:val="fr-CH"/>
        </w:rPr>
      </w:pPr>
      <w:r>
        <w:rPr>
          <w:lang w:val="fr-CH"/>
        </w:rPr>
        <w:t>Dans ce module nous allons apprendre à s’organiser l’ors d’un travail. Pour ce faire nous allo</w:t>
      </w:r>
      <w:r w:rsidR="00F65A74">
        <w:rPr>
          <w:lang w:val="fr-CH"/>
        </w:rPr>
        <w:t>ns</w:t>
      </w:r>
      <w:r>
        <w:rPr>
          <w:lang w:val="fr-CH"/>
        </w:rPr>
        <w:t xml:space="preserve"> apprendre différentes méthodes comme la prise de note, </w:t>
      </w:r>
      <w:r w:rsidR="00F65A74">
        <w:rPr>
          <w:lang w:val="fr-CH"/>
        </w:rPr>
        <w:t xml:space="preserve">l’autonomie de manière générale mais aussi au niveau des recherches </w:t>
      </w:r>
      <w:proofErr w:type="spellStart"/>
      <w:r w:rsidR="00F65A74">
        <w:rPr>
          <w:lang w:val="fr-CH"/>
        </w:rPr>
        <w:t>nécessaireà</w:t>
      </w:r>
      <w:proofErr w:type="spellEnd"/>
      <w:r w:rsidR="00F65A74">
        <w:rPr>
          <w:lang w:val="fr-CH"/>
        </w:rPr>
        <w:t xml:space="preserve"> notre bonne compréhension.</w:t>
      </w:r>
    </w:p>
    <w:p w14:paraId="51DCAE28" w14:textId="37C3BD06" w:rsidR="00AF0B01" w:rsidRDefault="00AF0B01" w:rsidP="001174B7">
      <w:pPr>
        <w:rPr>
          <w:sz w:val="24"/>
          <w:szCs w:val="24"/>
          <w:lang w:val="fr-CH"/>
        </w:rPr>
      </w:pPr>
      <w:r>
        <w:rPr>
          <w:noProof/>
        </w:rPr>
        <mc:AlternateContent>
          <mc:Choice Requires="wps">
            <w:drawing>
              <wp:anchor distT="0" distB="0" distL="114300" distR="114300" simplePos="0" relativeHeight="251662337" behindDoc="1" locked="0" layoutInCell="1" allowOverlap="1" wp14:anchorId="551492CC" wp14:editId="1B5EA7E5">
                <wp:simplePos x="0" y="0"/>
                <wp:positionH relativeFrom="column">
                  <wp:posOffset>1579880</wp:posOffset>
                </wp:positionH>
                <wp:positionV relativeFrom="paragraph">
                  <wp:posOffset>2085975</wp:posOffset>
                </wp:positionV>
                <wp:extent cx="2020570" cy="635"/>
                <wp:effectExtent l="0" t="0" r="0" b="0"/>
                <wp:wrapTight wrapText="bothSides">
                  <wp:wrapPolygon edited="0">
                    <wp:start x="0" y="0"/>
                    <wp:lineTo x="0" y="21600"/>
                    <wp:lineTo x="21600" y="21600"/>
                    <wp:lineTo x="21600" y="0"/>
                  </wp:wrapPolygon>
                </wp:wrapTight>
                <wp:docPr id="115185006" name="Zone de texte 1"/>
                <wp:cNvGraphicFramePr/>
                <a:graphic xmlns:a="http://schemas.openxmlformats.org/drawingml/2006/main">
                  <a:graphicData uri="http://schemas.microsoft.com/office/word/2010/wordprocessingShape">
                    <wps:wsp>
                      <wps:cNvSpPr txBox="1"/>
                      <wps:spPr>
                        <a:xfrm>
                          <a:off x="0" y="0"/>
                          <a:ext cx="2020570" cy="635"/>
                        </a:xfrm>
                        <a:prstGeom prst="rect">
                          <a:avLst/>
                        </a:prstGeom>
                        <a:solidFill>
                          <a:prstClr val="white"/>
                        </a:solidFill>
                        <a:ln>
                          <a:noFill/>
                        </a:ln>
                      </wps:spPr>
                      <wps:txbx>
                        <w:txbxContent>
                          <w:p w14:paraId="6C4050CD" w14:textId="06611FE2" w:rsidR="00AF0B01" w:rsidRPr="00D602AA" w:rsidRDefault="00AF0B01" w:rsidP="00AF0B01">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1492CC" id="_x0000_t202" coordsize="21600,21600" o:spt="202" path="m,l,21600r21600,l21600,xe">
                <v:stroke joinstyle="miter"/>
                <v:path gradientshapeok="t" o:connecttype="rect"/>
              </v:shapetype>
              <v:shape id="Zone de texte 1" o:spid="_x0000_s1026" type="#_x0000_t202" style="position:absolute;left:0;text-align:left;margin-left:124.4pt;margin-top:164.25pt;width:159.1pt;height:.05pt;z-index:-2516541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" stroked="f">
                <v:textbox style="mso-fit-shape-to-text:t" inset="0,0,0,0">
                  <w:txbxContent>
                    <w:p w14:paraId="6C4050CD" w14:textId="06611FE2" w:rsidR="00AF0B01" w:rsidRPr="00D602AA" w:rsidRDefault="00AF0B01" w:rsidP="00AF0B01">
                      <w:pPr>
                        <w:pStyle w:val="Caption"/>
                        <w:rPr>
                          <w:noProof/>
                        </w:rPr>
                      </w:pPr>
                    </w:p>
                  </w:txbxContent>
                </v:textbox>
                <w10:wrap type="tight"/>
              </v:shape>
            </w:pict>
          </mc:Fallback>
        </mc:AlternateContent>
      </w:r>
    </w:p>
    <w:p w14:paraId="20102E64" w14:textId="3773B861" w:rsidR="00F65A74" w:rsidRDefault="00EA2C51" w:rsidP="00F65A74">
      <w:pPr>
        <w:pStyle w:val="F2"/>
      </w:pPr>
      <w:bookmarkStart w:id="2" w:name="_Toc206406701"/>
      <w:r>
        <w:t>La p</w:t>
      </w:r>
      <w:r w:rsidR="009F41A7">
        <w:t>rise de note</w:t>
      </w:r>
      <w:bookmarkEnd w:id="2"/>
    </w:p>
    <w:p w14:paraId="42298550" w14:textId="34DB7C13" w:rsidR="00F65A74" w:rsidRDefault="00F65A74" w:rsidP="00F65A74">
      <w:pPr>
        <w:ind w:left="567"/>
        <w:rPr>
          <w:lang w:val="fr-CH"/>
        </w:rPr>
      </w:pPr>
      <w:r>
        <w:rPr>
          <w:lang w:val="fr-CH"/>
        </w:rPr>
        <w:t xml:space="preserve">Nous avons </w:t>
      </w:r>
      <w:proofErr w:type="spellStart"/>
      <w:r>
        <w:rPr>
          <w:lang w:val="fr-CH"/>
        </w:rPr>
        <w:t>visiojnner</w:t>
      </w:r>
      <w:proofErr w:type="spellEnd"/>
      <w:r>
        <w:rPr>
          <w:lang w:val="fr-CH"/>
        </w:rPr>
        <w:t xml:space="preserve"> une courte vidéo dans </w:t>
      </w:r>
      <w:proofErr w:type="spellStart"/>
      <w:r>
        <w:rPr>
          <w:lang w:val="fr-CH"/>
        </w:rPr>
        <w:t>laquellles</w:t>
      </w:r>
      <w:proofErr w:type="spellEnd"/>
      <w:r>
        <w:rPr>
          <w:lang w:val="fr-CH"/>
        </w:rPr>
        <w:t xml:space="preserve"> </w:t>
      </w:r>
      <w:proofErr w:type="gramStart"/>
      <w:r>
        <w:rPr>
          <w:lang w:val="fr-CH"/>
        </w:rPr>
        <w:t>des professeur</w:t>
      </w:r>
      <w:proofErr w:type="gramEnd"/>
      <w:r>
        <w:rPr>
          <w:lang w:val="fr-CH"/>
        </w:rPr>
        <w:t xml:space="preserve"> de langues et de bilinguisme nous conseil sur la prise de notes.</w:t>
      </w:r>
      <w:r>
        <w:rPr>
          <w:lang w:val="fr-CH"/>
        </w:rPr>
        <w:br/>
      </w:r>
      <w:proofErr w:type="spellStart"/>
      <w:r>
        <w:rPr>
          <w:lang w:val="fr-CH"/>
        </w:rPr>
        <w:t>Parmis</w:t>
      </w:r>
      <w:proofErr w:type="spellEnd"/>
      <w:r>
        <w:rPr>
          <w:lang w:val="fr-CH"/>
        </w:rPr>
        <w:t xml:space="preserve"> les conseils nous retrouvons :</w:t>
      </w:r>
      <w:r>
        <w:rPr>
          <w:lang w:val="fr-CH"/>
        </w:rPr>
        <w:br/>
      </w:r>
    </w:p>
    <w:p w14:paraId="511E283B" w14:textId="341EA302" w:rsidR="00F65A74" w:rsidRDefault="00F65A74" w:rsidP="00F65A74">
      <w:pPr>
        <w:pStyle w:val="ListParagraph"/>
        <w:numPr>
          <w:ilvl w:val="0"/>
          <w:numId w:val="61"/>
        </w:numPr>
        <w:rPr>
          <w:lang w:val="fr-CH"/>
        </w:rPr>
      </w:pPr>
      <w:r>
        <w:rPr>
          <w:lang w:val="fr-CH"/>
        </w:rPr>
        <w:t>Relire les notes du cours précédent</w:t>
      </w:r>
    </w:p>
    <w:p w14:paraId="09FDD4D5" w14:textId="0200AC6E" w:rsidR="00F65A74" w:rsidRDefault="00F65A74" w:rsidP="00F65A74">
      <w:pPr>
        <w:pStyle w:val="ListParagraph"/>
        <w:numPr>
          <w:ilvl w:val="0"/>
          <w:numId w:val="61"/>
        </w:numPr>
        <w:rPr>
          <w:lang w:val="fr-CH"/>
        </w:rPr>
      </w:pPr>
      <w:r>
        <w:rPr>
          <w:lang w:val="fr-CH"/>
        </w:rPr>
        <w:t>Arriver à l’heure au cours car souvent il y a un résumé du cours précédent qui est donné</w:t>
      </w:r>
    </w:p>
    <w:p w14:paraId="30376DB9" w14:textId="7479EDB1" w:rsidR="00F65A74" w:rsidRDefault="00F65A74" w:rsidP="00F65A74">
      <w:pPr>
        <w:pStyle w:val="ListParagraph"/>
        <w:numPr>
          <w:ilvl w:val="0"/>
          <w:numId w:val="61"/>
        </w:numPr>
        <w:rPr>
          <w:lang w:val="fr-CH"/>
        </w:rPr>
      </w:pPr>
      <w:r>
        <w:rPr>
          <w:lang w:val="fr-CH"/>
        </w:rPr>
        <w:t>S’assoir devant afin d’optimiser notre concentration sur le cours et d’éviter les distractions</w:t>
      </w:r>
    </w:p>
    <w:p w14:paraId="08B59016" w14:textId="2E018E67" w:rsidR="00F65A74" w:rsidRDefault="00F65A74" w:rsidP="00F65A74">
      <w:pPr>
        <w:pStyle w:val="ListParagraph"/>
        <w:numPr>
          <w:ilvl w:val="0"/>
          <w:numId w:val="61"/>
        </w:numPr>
        <w:rPr>
          <w:lang w:val="fr-CH"/>
        </w:rPr>
      </w:pPr>
      <w:r>
        <w:rPr>
          <w:lang w:val="fr-CH"/>
        </w:rPr>
        <w:t>N’écrire que les point clé et éviter d’écrire les informations répétées afin de ne pas être en retard</w:t>
      </w:r>
    </w:p>
    <w:p w14:paraId="448145A9" w14:textId="5D345A61" w:rsidR="00F65A74" w:rsidRDefault="00F65A74" w:rsidP="00F65A74">
      <w:pPr>
        <w:pStyle w:val="ListParagraph"/>
        <w:numPr>
          <w:ilvl w:val="0"/>
          <w:numId w:val="61"/>
        </w:numPr>
        <w:rPr>
          <w:lang w:val="fr-CH"/>
        </w:rPr>
      </w:pPr>
      <w:r>
        <w:rPr>
          <w:lang w:val="fr-CH"/>
        </w:rPr>
        <w:t xml:space="preserve">Ecrire seulement ce qu’on a compris au </w:t>
      </w:r>
      <w:proofErr w:type="spellStart"/>
      <w:r>
        <w:rPr>
          <w:lang w:val="fr-CH"/>
        </w:rPr>
        <w:t>paravant</w:t>
      </w:r>
      <w:proofErr w:type="spellEnd"/>
    </w:p>
    <w:p w14:paraId="3AF79625" w14:textId="77777777" w:rsidR="00F65A74" w:rsidRDefault="00F65A74" w:rsidP="00F65A74">
      <w:pPr>
        <w:pStyle w:val="ListParagraph"/>
        <w:numPr>
          <w:ilvl w:val="0"/>
          <w:numId w:val="61"/>
        </w:numPr>
        <w:rPr>
          <w:lang w:val="fr-CH"/>
        </w:rPr>
      </w:pPr>
      <w:r>
        <w:rPr>
          <w:lang w:val="fr-CH"/>
        </w:rPr>
        <w:t xml:space="preserve">Si le professeur va trop vite, laisser </w:t>
      </w:r>
      <w:proofErr w:type="spellStart"/>
      <w:r>
        <w:rPr>
          <w:lang w:val="fr-CH"/>
        </w:rPr>
        <w:t>simplemet</w:t>
      </w:r>
      <w:proofErr w:type="spellEnd"/>
      <w:r>
        <w:rPr>
          <w:lang w:val="fr-CH"/>
        </w:rPr>
        <w:t xml:space="preserve"> des espaces libres à compléter plus tard</w:t>
      </w:r>
    </w:p>
    <w:p w14:paraId="352537C6" w14:textId="77777777" w:rsidR="00F65A74" w:rsidRDefault="00F65A74" w:rsidP="00F65A74">
      <w:pPr>
        <w:pStyle w:val="ListParagraph"/>
        <w:numPr>
          <w:ilvl w:val="0"/>
          <w:numId w:val="61"/>
        </w:numPr>
        <w:rPr>
          <w:lang w:val="fr-CH"/>
        </w:rPr>
      </w:pPr>
      <w:r>
        <w:rPr>
          <w:lang w:val="fr-CH"/>
        </w:rPr>
        <w:t>Utiliser une feuille lignée et soigner son écriture</w:t>
      </w:r>
    </w:p>
    <w:p w14:paraId="43810ED4" w14:textId="43F92233" w:rsidR="00F65A74" w:rsidRDefault="00F65A74" w:rsidP="00F65A74">
      <w:pPr>
        <w:pStyle w:val="ListParagraph"/>
        <w:numPr>
          <w:ilvl w:val="0"/>
          <w:numId w:val="61"/>
        </w:numPr>
        <w:rPr>
          <w:lang w:val="fr-CH"/>
        </w:rPr>
      </w:pPr>
      <w:r>
        <w:rPr>
          <w:lang w:val="fr-CH"/>
        </w:rPr>
        <w:t>Laisser de grandes marges et le derrière de la feuille vide afin de pouvoir ajouter des informations dans le futur</w:t>
      </w:r>
    </w:p>
    <w:p w14:paraId="6462FDE8" w14:textId="44B3A551" w:rsidR="00F65A74" w:rsidRDefault="00F65A74" w:rsidP="00F65A74">
      <w:pPr>
        <w:pStyle w:val="ListParagraph"/>
        <w:numPr>
          <w:ilvl w:val="0"/>
          <w:numId w:val="61"/>
        </w:numPr>
        <w:rPr>
          <w:lang w:val="fr-CH"/>
        </w:rPr>
      </w:pPr>
      <w:r>
        <w:rPr>
          <w:lang w:val="fr-CH"/>
        </w:rPr>
        <w:t xml:space="preserve">Utiliser des </w:t>
      </w:r>
      <w:proofErr w:type="spellStart"/>
      <w:r>
        <w:rPr>
          <w:lang w:val="fr-CH"/>
        </w:rPr>
        <w:t>classeures</w:t>
      </w:r>
      <w:proofErr w:type="spellEnd"/>
      <w:r>
        <w:rPr>
          <w:lang w:val="fr-CH"/>
        </w:rPr>
        <w:t xml:space="preserve"> séparés afin de garder un ordre dans nos notes et de pouvoir les retrouver facilement</w:t>
      </w:r>
    </w:p>
    <w:p w14:paraId="694B09AB" w14:textId="7E1E8832" w:rsidR="00643973" w:rsidRPr="00643973" w:rsidRDefault="00F65A74" w:rsidP="00643973">
      <w:pPr>
        <w:pStyle w:val="ListParagraph"/>
        <w:numPr>
          <w:ilvl w:val="0"/>
          <w:numId w:val="61"/>
        </w:numPr>
        <w:rPr>
          <w:lang w:val="fr-CH"/>
        </w:rPr>
      </w:pPr>
      <w:r>
        <w:rPr>
          <w:lang w:val="fr-CH"/>
        </w:rPr>
        <w:t>Les notes, ça se partager, partager nos notes avec nos camarades, les comparer et poser des questions au prof si on a un doute</w:t>
      </w:r>
    </w:p>
    <w:p w14:paraId="435D378B" w14:textId="77777777" w:rsidR="00F65A74" w:rsidRDefault="00F65A74" w:rsidP="00F65A74">
      <w:pPr>
        <w:pStyle w:val="ListParagraph"/>
        <w:ind w:left="927"/>
        <w:rPr>
          <w:lang w:val="fr-CH"/>
        </w:rPr>
      </w:pPr>
    </w:p>
    <w:p w14:paraId="5B8FD367" w14:textId="0F3F5C84" w:rsidR="00643973" w:rsidRDefault="00643973">
      <w:pPr>
        <w:spacing w:before="0" w:after="200"/>
        <w:jc w:val="left"/>
        <w:rPr>
          <w:lang w:val="fr-CH"/>
        </w:rPr>
      </w:pPr>
      <w:r>
        <w:rPr>
          <w:lang w:val="fr-CH"/>
        </w:rPr>
        <w:br w:type="page"/>
      </w:r>
    </w:p>
    <w:p w14:paraId="0CCCDA3F" w14:textId="77777777" w:rsidR="00F65A74" w:rsidRDefault="00F65A74" w:rsidP="00F65A74">
      <w:pPr>
        <w:pStyle w:val="ListParagraph"/>
        <w:ind w:left="927"/>
        <w:rPr>
          <w:lang w:val="fr-CH"/>
        </w:rPr>
      </w:pPr>
    </w:p>
    <w:p w14:paraId="2A983E5B" w14:textId="79575C50" w:rsidR="00643973" w:rsidRPr="004B6ABC" w:rsidRDefault="00643973" w:rsidP="004B6ABC">
      <w:pPr>
        <w:pStyle w:val="F2"/>
      </w:pPr>
      <w:r w:rsidRPr="004B6ABC">
        <w:t>La nomenclature des fichiers</w:t>
      </w:r>
    </w:p>
    <w:p w14:paraId="48ABB693" w14:textId="53152916" w:rsidR="00643973" w:rsidRDefault="00643973" w:rsidP="00643973">
      <w:pPr>
        <w:ind w:left="567"/>
        <w:rPr>
          <w:lang w:val="fr-CH"/>
        </w:rPr>
      </w:pPr>
      <w:r w:rsidRPr="00643973">
        <w:rPr>
          <w:lang w:val="fr-CH"/>
        </w:rPr>
        <w:t>Nous devons nommer les fichiers de manière utile et informative</w:t>
      </w:r>
      <w:r>
        <w:rPr>
          <w:lang w:val="fr-CH"/>
        </w:rPr>
        <w:t xml:space="preserve"> tout en respectant les règles en matière de nomenclature des fichiers</w:t>
      </w:r>
      <w:r w:rsidRPr="00643973">
        <w:rPr>
          <w:lang w:val="fr-CH"/>
        </w:rPr>
        <w:t>.</w:t>
      </w:r>
    </w:p>
    <w:p w14:paraId="0707976F" w14:textId="77777777" w:rsidR="00643973" w:rsidRDefault="00643973" w:rsidP="00643973">
      <w:pPr>
        <w:ind w:left="567"/>
        <w:rPr>
          <w:lang w:val="fr-CH"/>
        </w:rPr>
      </w:pPr>
      <w:r>
        <w:rPr>
          <w:lang w:val="fr-CH"/>
        </w:rPr>
        <w:t xml:space="preserve">Pour cela il faut que le nom de nos fichiers contienne : </w:t>
      </w:r>
    </w:p>
    <w:p w14:paraId="1D51A5C3" w14:textId="3F4341F2" w:rsidR="00643973" w:rsidRDefault="00643973" w:rsidP="00643973">
      <w:pPr>
        <w:pStyle w:val="ListParagraph"/>
        <w:numPr>
          <w:ilvl w:val="0"/>
          <w:numId w:val="61"/>
        </w:numPr>
        <w:rPr>
          <w:lang w:val="fr-CH"/>
        </w:rPr>
      </w:pPr>
      <w:r w:rsidRPr="00643973">
        <w:rPr>
          <w:lang w:val="fr-CH"/>
        </w:rPr>
        <w:t xml:space="preserve">Notre Nom et notre Prénom </w:t>
      </w:r>
      <w:r>
        <w:rPr>
          <w:lang w:val="fr-CH"/>
        </w:rPr>
        <w:t xml:space="preserve">mais il est préférable d’utiliser une version compactée de notre nom et prénom afin de réduire la taille du nom du fichier tout en restant identifiable, Exemple : Loré Godel -&gt; </w:t>
      </w:r>
      <w:proofErr w:type="spellStart"/>
      <w:r>
        <w:rPr>
          <w:lang w:val="fr-CH"/>
        </w:rPr>
        <w:t>GoLo</w:t>
      </w:r>
      <w:proofErr w:type="spellEnd"/>
    </w:p>
    <w:p w14:paraId="4BB3795A" w14:textId="529B049F" w:rsidR="00643973" w:rsidRDefault="00643973" w:rsidP="00643973">
      <w:pPr>
        <w:pStyle w:val="ListParagraph"/>
        <w:numPr>
          <w:ilvl w:val="0"/>
          <w:numId w:val="61"/>
        </w:numPr>
        <w:rPr>
          <w:lang w:val="fr-CH"/>
        </w:rPr>
      </w:pPr>
      <w:r>
        <w:rPr>
          <w:lang w:val="fr-CH"/>
        </w:rPr>
        <w:t xml:space="preserve">Le numéro du module dans lequel le projet se trouve exemple : Module 431-&gt; </w:t>
      </w:r>
    </w:p>
    <w:p w14:paraId="2010661C" w14:textId="00FCD392" w:rsidR="00643973" w:rsidRDefault="00B422D9" w:rsidP="00643973">
      <w:pPr>
        <w:pStyle w:val="ListParagraph"/>
        <w:numPr>
          <w:ilvl w:val="0"/>
          <w:numId w:val="61"/>
        </w:numPr>
        <w:rPr>
          <w:lang w:val="fr-CH"/>
        </w:rPr>
      </w:pPr>
      <w:r>
        <w:rPr>
          <w:lang w:val="fr-CH"/>
        </w:rPr>
        <w:t xml:space="preserve">Le sujet du fichier. Exemple : </w:t>
      </w:r>
      <w:proofErr w:type="spellStart"/>
      <w:r>
        <w:rPr>
          <w:lang w:val="fr-CH"/>
        </w:rPr>
        <w:t>PowerWork</w:t>
      </w:r>
      <w:proofErr w:type="spellEnd"/>
    </w:p>
    <w:p w14:paraId="47D79A23" w14:textId="22720344" w:rsidR="00643973" w:rsidRDefault="00643973" w:rsidP="00643973">
      <w:pPr>
        <w:pStyle w:val="ListParagraph"/>
        <w:numPr>
          <w:ilvl w:val="0"/>
          <w:numId w:val="61"/>
        </w:numPr>
        <w:rPr>
          <w:lang w:val="fr-CH"/>
        </w:rPr>
      </w:pPr>
      <w:r>
        <w:rPr>
          <w:lang w:val="fr-CH"/>
        </w:rPr>
        <w:t xml:space="preserve">Un numéro de version afin de </w:t>
      </w:r>
      <w:r w:rsidR="00B422D9">
        <w:rPr>
          <w:lang w:val="fr-CH"/>
        </w:rPr>
        <w:t>préserver</w:t>
      </w:r>
      <w:r>
        <w:rPr>
          <w:lang w:val="fr-CH"/>
        </w:rPr>
        <w:t xml:space="preserve"> les stades précédents et </w:t>
      </w:r>
      <w:r w:rsidR="00B422D9">
        <w:rPr>
          <w:lang w:val="fr-CH"/>
        </w:rPr>
        <w:t>fonctionnel</w:t>
      </w:r>
      <w:r>
        <w:rPr>
          <w:lang w:val="fr-CH"/>
        </w:rPr>
        <w:t xml:space="preserve"> de notre travail. Exemple : v1</w:t>
      </w:r>
    </w:p>
    <w:p w14:paraId="4FBDE570" w14:textId="77777777" w:rsidR="00B422D9" w:rsidRDefault="00B422D9" w:rsidP="00B422D9">
      <w:pPr>
        <w:pStyle w:val="ListParagraph"/>
        <w:ind w:left="927"/>
        <w:rPr>
          <w:lang w:val="fr-CH"/>
        </w:rPr>
      </w:pPr>
    </w:p>
    <w:p w14:paraId="0C7E024A" w14:textId="26585E0C" w:rsidR="00B422D9" w:rsidRDefault="00B422D9" w:rsidP="00B422D9">
      <w:pPr>
        <w:pStyle w:val="ListParagraph"/>
        <w:ind w:left="567"/>
        <w:rPr>
          <w:lang w:val="fr-CH"/>
        </w:rPr>
      </w:pPr>
      <w:r>
        <w:rPr>
          <w:lang w:val="fr-CH"/>
        </w:rPr>
        <w:t xml:space="preserve">Il faut également éviter certains charactères comme </w:t>
      </w:r>
    </w:p>
    <w:p w14:paraId="10F37968" w14:textId="0F61DB3C" w:rsidR="00B422D9" w:rsidRDefault="00B422D9" w:rsidP="00B422D9">
      <w:pPr>
        <w:pStyle w:val="ListParagraph"/>
        <w:numPr>
          <w:ilvl w:val="0"/>
          <w:numId w:val="61"/>
        </w:numPr>
        <w:rPr>
          <w:lang w:val="fr-CH"/>
        </w:rPr>
      </w:pPr>
      <w:r>
        <w:rPr>
          <w:lang w:val="fr-CH"/>
        </w:rPr>
        <w:t>Les charactères spéciaux « / </w:t>
      </w:r>
      <w:proofErr w:type="gramStart"/>
      <w:r>
        <w:rPr>
          <w:lang w:val="fr-CH"/>
        </w:rPr>
        <w:t xml:space="preserve">\ </w:t>
      </w:r>
      <w:r w:rsidRPr="00B422D9">
        <w:rPr>
          <w:lang w:val="fr-CH"/>
        </w:rPr>
        <w:t xml:space="preserve"> :</w:t>
      </w:r>
      <w:proofErr w:type="gramEnd"/>
      <w:r w:rsidRPr="00B422D9">
        <w:rPr>
          <w:lang w:val="fr-CH"/>
        </w:rPr>
        <w:t xml:space="preserve"> </w:t>
      </w:r>
      <w:proofErr w:type="gramStart"/>
      <w:r w:rsidRPr="00B422D9">
        <w:rPr>
          <w:lang w:val="fr-CH"/>
        </w:rPr>
        <w:t>*  "</w:t>
      </w:r>
      <w:proofErr w:type="gramEnd"/>
      <w:r w:rsidRPr="00B422D9">
        <w:rPr>
          <w:lang w:val="fr-CH"/>
        </w:rPr>
        <w:t xml:space="preserve"> &lt; &gt; | </w:t>
      </w:r>
      <w:proofErr w:type="gramStart"/>
      <w:r w:rsidRPr="00B422D9">
        <w:rPr>
          <w:lang w:val="fr-CH"/>
        </w:rPr>
        <w:t>{ }</w:t>
      </w:r>
      <w:proofErr w:type="gramEnd"/>
      <w:r w:rsidRPr="00B422D9">
        <w:rPr>
          <w:lang w:val="fr-CH"/>
        </w:rPr>
        <w:t xml:space="preserve"> &amp; # % $ @</w:t>
      </w:r>
      <w:r>
        <w:rPr>
          <w:lang w:val="fr-CH"/>
        </w:rPr>
        <w:t> »</w:t>
      </w:r>
    </w:p>
    <w:p w14:paraId="01AC00B2" w14:textId="71802DE0" w:rsidR="00B422D9" w:rsidRDefault="004B6ABC" w:rsidP="00B422D9">
      <w:pPr>
        <w:pStyle w:val="ListParagraph"/>
        <w:numPr>
          <w:ilvl w:val="0"/>
          <w:numId w:val="61"/>
        </w:numPr>
        <w:rPr>
          <w:lang w:val="fr-CH"/>
        </w:rPr>
      </w:pPr>
      <w:r>
        <w:rPr>
          <w:lang w:val="fr-CH"/>
        </w:rPr>
        <w:t>La ponctuation</w:t>
      </w:r>
      <w:r w:rsidR="00B422D9">
        <w:rPr>
          <w:lang w:val="fr-CH"/>
        </w:rPr>
        <w:t xml:space="preserve"> « ?</w:t>
      </w:r>
      <w:r>
        <w:rPr>
          <w:lang w:val="fr-CH"/>
        </w:rPr>
        <w:t> </w:t>
      </w:r>
      <w:proofErr w:type="gramStart"/>
      <w:r>
        <w:rPr>
          <w:lang w:val="fr-CH"/>
        </w:rPr>
        <w:t>! .</w:t>
      </w:r>
      <w:proofErr w:type="gramEnd"/>
      <w:r>
        <w:rPr>
          <w:lang w:val="fr-CH"/>
        </w:rPr>
        <w:t> ; :</w:t>
      </w:r>
      <w:r w:rsidR="00B422D9">
        <w:rPr>
          <w:lang w:val="fr-CH"/>
        </w:rPr>
        <w:t>»</w:t>
      </w:r>
      <w:r>
        <w:rPr>
          <w:lang w:val="fr-CH"/>
        </w:rPr>
        <w:t xml:space="preserve"> (sauf le point juste avant l’extension de fichier)</w:t>
      </w:r>
    </w:p>
    <w:p w14:paraId="74D68F9B" w14:textId="228B0120" w:rsidR="00B422D9" w:rsidRDefault="00B422D9" w:rsidP="00B422D9">
      <w:pPr>
        <w:pStyle w:val="ListParagraph"/>
        <w:numPr>
          <w:ilvl w:val="0"/>
          <w:numId w:val="61"/>
        </w:numPr>
        <w:rPr>
          <w:lang w:val="fr-CH"/>
        </w:rPr>
      </w:pPr>
      <w:r>
        <w:rPr>
          <w:lang w:val="fr-CH"/>
        </w:rPr>
        <w:t xml:space="preserve">Les espaces </w:t>
      </w:r>
      <w:proofErr w:type="gramStart"/>
      <w:r>
        <w:rPr>
          <w:lang w:val="fr-CH"/>
        </w:rPr>
        <w:t>«  »</w:t>
      </w:r>
      <w:proofErr w:type="gramEnd"/>
    </w:p>
    <w:p w14:paraId="7CC07D33" w14:textId="044289A4" w:rsidR="00B422D9" w:rsidRDefault="00B422D9" w:rsidP="004B6ABC">
      <w:pPr>
        <w:pStyle w:val="ListParagraph"/>
        <w:numPr>
          <w:ilvl w:val="0"/>
          <w:numId w:val="61"/>
        </w:numPr>
        <w:rPr>
          <w:lang w:val="fr-CH"/>
        </w:rPr>
      </w:pPr>
      <w:r>
        <w:rPr>
          <w:lang w:val="fr-CH"/>
        </w:rPr>
        <w:t xml:space="preserve">Les </w:t>
      </w:r>
      <w:proofErr w:type="gramStart"/>
      <w:r>
        <w:rPr>
          <w:lang w:val="fr-CH"/>
        </w:rPr>
        <w:t xml:space="preserve">accents </w:t>
      </w:r>
      <w:r w:rsidRPr="00B422D9">
        <w:rPr>
          <w:lang w:val="fr-CH"/>
        </w:rPr>
        <w:t xml:space="preserve"> </w:t>
      </w:r>
      <w:r>
        <w:rPr>
          <w:lang w:val="fr-CH"/>
        </w:rPr>
        <w:t>«</w:t>
      </w:r>
      <w:proofErr w:type="gramEnd"/>
      <w:r>
        <w:rPr>
          <w:lang w:val="fr-CH"/>
        </w:rPr>
        <w:t> </w:t>
      </w:r>
      <w:r w:rsidRPr="00B422D9">
        <w:rPr>
          <w:lang w:val="fr-CH"/>
        </w:rPr>
        <w:t>é, à, ô</w:t>
      </w:r>
      <w:r>
        <w:rPr>
          <w:lang w:val="fr-CH"/>
        </w:rPr>
        <w:t> »</w:t>
      </w:r>
      <w:r w:rsidRPr="00B422D9">
        <w:rPr>
          <w:lang w:val="fr-CH"/>
        </w:rPr>
        <w:t xml:space="preserve"> et cédilles </w:t>
      </w:r>
      <w:r>
        <w:rPr>
          <w:lang w:val="fr-CH"/>
        </w:rPr>
        <w:t>« </w:t>
      </w:r>
      <w:r w:rsidRPr="00B422D9">
        <w:rPr>
          <w:lang w:val="fr-CH"/>
        </w:rPr>
        <w:t>ç</w:t>
      </w:r>
      <w:r>
        <w:rPr>
          <w:lang w:val="fr-CH"/>
        </w:rPr>
        <w:t> »</w:t>
      </w:r>
    </w:p>
    <w:p w14:paraId="2C5B7FB8" w14:textId="77777777" w:rsidR="004B6ABC" w:rsidRPr="004B6ABC" w:rsidRDefault="004B6ABC" w:rsidP="004B6ABC">
      <w:pPr>
        <w:pStyle w:val="ListParagraph"/>
        <w:numPr>
          <w:ilvl w:val="0"/>
          <w:numId w:val="61"/>
        </w:numPr>
        <w:rPr>
          <w:lang w:val="fr-CH"/>
        </w:rPr>
      </w:pPr>
    </w:p>
    <w:p w14:paraId="744D047C" w14:textId="036CEA8B" w:rsidR="00B422D9" w:rsidRDefault="004B6ABC" w:rsidP="00B422D9">
      <w:pPr>
        <w:pStyle w:val="ListParagraph"/>
        <w:ind w:left="567"/>
        <w:rPr>
          <w:lang w:val="fr-CH"/>
        </w:rPr>
      </w:pPr>
      <w:r>
        <w:rPr>
          <w:lang w:val="fr-CH"/>
        </w:rPr>
        <w:t>C</w:t>
      </w:r>
      <w:r w:rsidR="00B422D9">
        <w:rPr>
          <w:lang w:val="fr-CH"/>
        </w:rPr>
        <w:t xml:space="preserve">ar </w:t>
      </w:r>
      <w:r>
        <w:rPr>
          <w:lang w:val="fr-CH"/>
        </w:rPr>
        <w:t>c</w:t>
      </w:r>
      <w:r w:rsidRPr="004B6ABC">
        <w:rPr>
          <w:lang w:val="fr-CH"/>
        </w:rPr>
        <w:t>es caractères sont réservés par le système ou les applications (par ex. espace ou slash) et leur utilisation peut causer des erreurs, des problèmes de compatibilité (Windows, Mac, Linux) ou des bugs lors du transfert ou de la synchronisation de fichiers.</w:t>
      </w:r>
      <w:r w:rsidR="00032866">
        <w:rPr>
          <w:lang w:val="fr-CH"/>
        </w:rPr>
        <w:br/>
      </w:r>
      <w:r w:rsidR="00032866">
        <w:rPr>
          <w:lang w:val="fr-CH"/>
        </w:rPr>
        <w:br/>
        <w:t>Exemple par rapport à l’exercice que nous avions fait</w:t>
      </w:r>
      <w:r w:rsidR="00041270">
        <w:rPr>
          <w:lang w:val="fr-CH"/>
        </w:rPr>
        <w:t xml:space="preserve"> </w:t>
      </w:r>
    </w:p>
    <w:p w14:paraId="4E83286E" w14:textId="75BB747E" w:rsidR="00B422D9" w:rsidRPr="00643973" w:rsidRDefault="00B422D9" w:rsidP="00B422D9">
      <w:pPr>
        <w:pStyle w:val="ListParagraph"/>
        <w:ind w:left="927"/>
        <w:rPr>
          <w:lang w:val="fr-CH"/>
        </w:rPr>
      </w:pPr>
    </w:p>
    <w:p w14:paraId="44E77539" w14:textId="530CCCE7" w:rsidR="00643973" w:rsidRDefault="004B6ABC" w:rsidP="004B6ABC">
      <w:pPr>
        <w:pStyle w:val="F2"/>
      </w:pPr>
      <w:r>
        <w:t>Création d’un Power Point propre</w:t>
      </w:r>
    </w:p>
    <w:p w14:paraId="02F8D0E9" w14:textId="1300CF30" w:rsidR="004B6ABC" w:rsidRDefault="004B6ABC" w:rsidP="004B6ABC">
      <w:pPr>
        <w:ind w:left="567"/>
        <w:rPr>
          <w:lang w:val="fr-CH"/>
        </w:rPr>
      </w:pPr>
      <w:r>
        <w:rPr>
          <w:lang w:val="fr-CH"/>
        </w:rPr>
        <w:t xml:space="preserve">Une présentation power point se doit de remplir </w:t>
      </w:r>
      <w:proofErr w:type="gramStart"/>
      <w:r>
        <w:rPr>
          <w:lang w:val="fr-CH"/>
        </w:rPr>
        <w:t>certains critère</w:t>
      </w:r>
      <w:proofErr w:type="gramEnd"/>
      <w:r>
        <w:rPr>
          <w:lang w:val="fr-CH"/>
        </w:rPr>
        <w:t xml:space="preserve"> afin d’être une présentation professionnelle et utile</w:t>
      </w:r>
      <w:r w:rsidR="00032866">
        <w:rPr>
          <w:lang w:val="fr-CH"/>
        </w:rPr>
        <w:t>.</w:t>
      </w:r>
      <w:r w:rsidR="00032866">
        <w:rPr>
          <w:lang w:val="fr-CH"/>
        </w:rPr>
        <w:br/>
      </w:r>
      <w:r w:rsidR="00032866">
        <w:rPr>
          <w:lang w:val="fr-CH"/>
        </w:rPr>
        <w:br/>
        <w:t>Par exemple :</w:t>
      </w:r>
      <w:r w:rsidR="00032866">
        <w:rPr>
          <w:lang w:val="fr-CH"/>
        </w:rPr>
        <w:br/>
        <w:t>- pas de blagues</w:t>
      </w:r>
    </w:p>
    <w:p w14:paraId="5CA8874E" w14:textId="5DF0FDEC" w:rsidR="00032866" w:rsidRDefault="00032866" w:rsidP="00032866">
      <w:pPr>
        <w:pStyle w:val="ListParagraph"/>
        <w:numPr>
          <w:ilvl w:val="0"/>
          <w:numId w:val="61"/>
        </w:numPr>
        <w:rPr>
          <w:lang w:val="fr-CH"/>
        </w:rPr>
      </w:pPr>
      <w:r>
        <w:rPr>
          <w:lang w:val="fr-CH"/>
        </w:rPr>
        <w:t>Connaître son public</w:t>
      </w:r>
    </w:p>
    <w:p w14:paraId="132400D6" w14:textId="517D753C" w:rsidR="00032866" w:rsidRDefault="00032866" w:rsidP="00032866">
      <w:pPr>
        <w:pStyle w:val="ListParagraph"/>
        <w:numPr>
          <w:ilvl w:val="0"/>
          <w:numId w:val="61"/>
        </w:numPr>
        <w:rPr>
          <w:lang w:val="fr-CH"/>
        </w:rPr>
      </w:pPr>
      <w:r>
        <w:rPr>
          <w:lang w:val="fr-CH"/>
        </w:rPr>
        <w:t>Pas de numéro de page sur la page de garde</w:t>
      </w:r>
    </w:p>
    <w:p w14:paraId="19137208" w14:textId="60DFE285" w:rsidR="00032866" w:rsidRDefault="00032866" w:rsidP="00032866">
      <w:pPr>
        <w:pStyle w:val="ListParagraph"/>
        <w:numPr>
          <w:ilvl w:val="0"/>
          <w:numId w:val="61"/>
        </w:numPr>
        <w:rPr>
          <w:lang w:val="fr-CH"/>
        </w:rPr>
      </w:pPr>
      <w:r>
        <w:rPr>
          <w:lang w:val="fr-CH"/>
        </w:rPr>
        <w:t xml:space="preserve">Pas de </w:t>
      </w:r>
      <w:proofErr w:type="gramStart"/>
      <w:r>
        <w:rPr>
          <w:lang w:val="fr-CH"/>
        </w:rPr>
        <w:t>transition spéciales</w:t>
      </w:r>
      <w:proofErr w:type="gramEnd"/>
    </w:p>
    <w:p w14:paraId="5094ED6B" w14:textId="72DC4330" w:rsidR="00032866" w:rsidRDefault="00032866" w:rsidP="00032866">
      <w:pPr>
        <w:pStyle w:val="ListParagraph"/>
        <w:numPr>
          <w:ilvl w:val="0"/>
          <w:numId w:val="61"/>
        </w:numPr>
        <w:rPr>
          <w:lang w:val="fr-CH"/>
        </w:rPr>
      </w:pPr>
      <w:r>
        <w:rPr>
          <w:lang w:val="fr-CH"/>
        </w:rPr>
        <w:t xml:space="preserve">Numéroter </w:t>
      </w:r>
      <w:proofErr w:type="gramStart"/>
      <w:r>
        <w:rPr>
          <w:lang w:val="fr-CH"/>
        </w:rPr>
        <w:t>les slide</w:t>
      </w:r>
      <w:proofErr w:type="gramEnd"/>
      <w:r>
        <w:rPr>
          <w:lang w:val="fr-CH"/>
        </w:rPr>
        <w:t xml:space="preserve"> </w:t>
      </w:r>
    </w:p>
    <w:p w14:paraId="39D29135" w14:textId="75317A34" w:rsidR="00032866" w:rsidRDefault="00032866" w:rsidP="00032866">
      <w:pPr>
        <w:pStyle w:val="ListParagraph"/>
        <w:numPr>
          <w:ilvl w:val="0"/>
          <w:numId w:val="61"/>
        </w:numPr>
        <w:rPr>
          <w:lang w:val="fr-CH"/>
        </w:rPr>
      </w:pPr>
      <w:r>
        <w:rPr>
          <w:lang w:val="fr-CH"/>
        </w:rPr>
        <w:t xml:space="preserve">Mettre </w:t>
      </w:r>
      <w:proofErr w:type="spellStart"/>
      <w:r>
        <w:rPr>
          <w:lang w:val="fr-CH"/>
        </w:rPr>
        <w:t>uhne</w:t>
      </w:r>
      <w:proofErr w:type="spellEnd"/>
      <w:r>
        <w:rPr>
          <w:lang w:val="fr-CH"/>
        </w:rPr>
        <w:t xml:space="preserve"> </w:t>
      </w:r>
      <w:proofErr w:type="spellStart"/>
      <w:r>
        <w:rPr>
          <w:lang w:val="fr-CH"/>
        </w:rPr>
        <w:t>entete</w:t>
      </w:r>
      <w:proofErr w:type="spellEnd"/>
      <w:r>
        <w:rPr>
          <w:lang w:val="fr-CH"/>
        </w:rPr>
        <w:t xml:space="preserve"> et un pied de page</w:t>
      </w:r>
    </w:p>
    <w:p w14:paraId="19548BEA" w14:textId="40190872" w:rsidR="00032866" w:rsidRPr="00032866" w:rsidRDefault="00041270" w:rsidP="00032866">
      <w:pPr>
        <w:pStyle w:val="ListParagraph"/>
        <w:ind w:left="927"/>
        <w:rPr>
          <w:lang w:val="fr-CH"/>
        </w:rPr>
      </w:pPr>
      <w:proofErr w:type="gramStart"/>
      <w:r>
        <w:rPr>
          <w:lang w:val="fr-CH"/>
        </w:rPr>
        <w:t>j</w:t>
      </w:r>
      <w:proofErr w:type="gramEnd"/>
    </w:p>
    <w:p w14:paraId="00B41038" w14:textId="16DED949" w:rsidR="00B31164" w:rsidRDefault="00B31164" w:rsidP="001174B7">
      <w:pPr>
        <w:rPr>
          <w:sz w:val="24"/>
          <w:szCs w:val="24"/>
          <w:lang w:val="fr-CH"/>
        </w:rPr>
      </w:pPr>
    </w:p>
    <w:p w14:paraId="7E428E0C" w14:textId="6892772F" w:rsidR="00B31164" w:rsidRDefault="00A6252F" w:rsidP="00E7501E">
      <w:pPr>
        <w:pStyle w:val="F3"/>
      </w:pPr>
      <w:bookmarkStart w:id="3" w:name="_Toc206406702"/>
      <w:r w:rsidRPr="00E7501E">
        <w:t>Oublié</w:t>
      </w:r>
      <w:r>
        <w:t xml:space="preserve"> les informations</w:t>
      </w:r>
      <w:bookmarkEnd w:id="3"/>
    </w:p>
    <w:p w14:paraId="22F85025" w14:textId="77777777" w:rsidR="0008644E" w:rsidRDefault="0008644E" w:rsidP="00A6252F">
      <w:pPr>
        <w:rPr>
          <w:lang w:val="fr-CH"/>
        </w:rPr>
      </w:pPr>
    </w:p>
    <w:p w14:paraId="27761E52" w14:textId="258BDA43" w:rsidR="0008644E" w:rsidRPr="00A6252F" w:rsidRDefault="0008644E" w:rsidP="0008644E">
      <w:pPr>
        <w:pStyle w:val="F2"/>
      </w:pPr>
      <w:bookmarkStart w:id="4" w:name="_Toc206406703"/>
      <w:r>
        <w:t>Pourquoi la prise de note</w:t>
      </w:r>
      <w:bookmarkEnd w:id="4"/>
    </w:p>
    <w:p w14:paraId="7403415D" w14:textId="4D12E573" w:rsidR="0064778A" w:rsidRDefault="0008644E" w:rsidP="00472F57">
      <w:pPr>
        <w:ind w:left="567"/>
        <w:rPr>
          <w:sz w:val="24"/>
          <w:szCs w:val="24"/>
          <w:lang w:val="fr-CH"/>
        </w:rPr>
      </w:pPr>
      <w:r>
        <w:rPr>
          <w:sz w:val="24"/>
          <w:szCs w:val="24"/>
          <w:lang w:val="fr-CH"/>
        </w:rPr>
        <w:t xml:space="preserve">Après le film ont à </w:t>
      </w:r>
      <w:r w:rsidR="00472F57">
        <w:rPr>
          <w:sz w:val="24"/>
          <w:szCs w:val="24"/>
          <w:lang w:val="fr-CH"/>
        </w:rPr>
        <w:t>dû</w:t>
      </w:r>
      <w:r>
        <w:rPr>
          <w:sz w:val="24"/>
          <w:szCs w:val="24"/>
          <w:lang w:val="fr-CH"/>
        </w:rPr>
        <w:t xml:space="preserve"> répondre </w:t>
      </w:r>
      <w:proofErr w:type="gramStart"/>
      <w:r>
        <w:rPr>
          <w:sz w:val="24"/>
          <w:szCs w:val="24"/>
          <w:lang w:val="fr-CH"/>
        </w:rPr>
        <w:t>a</w:t>
      </w:r>
      <w:proofErr w:type="gramEnd"/>
      <w:r>
        <w:rPr>
          <w:sz w:val="24"/>
          <w:szCs w:val="24"/>
          <w:lang w:val="fr-CH"/>
        </w:rPr>
        <w:t xml:space="preserve"> 20 questions sur le film de </w:t>
      </w:r>
      <w:proofErr w:type="spellStart"/>
      <w:r>
        <w:rPr>
          <w:sz w:val="24"/>
          <w:szCs w:val="24"/>
          <w:lang w:val="fr-CH"/>
        </w:rPr>
        <w:t>waver</w:t>
      </w:r>
      <w:proofErr w:type="spellEnd"/>
      <w:r>
        <w:rPr>
          <w:sz w:val="24"/>
          <w:szCs w:val="24"/>
          <w:lang w:val="fr-CH"/>
        </w:rPr>
        <w:t>. Les réponses de ces questions étaient dans le film.</w:t>
      </w:r>
    </w:p>
    <w:p w14:paraId="3E0DD5E6" w14:textId="7E63A06B" w:rsidR="006312F8" w:rsidRDefault="00472F57" w:rsidP="001174B7">
      <w:pPr>
        <w:rPr>
          <w:sz w:val="24"/>
          <w:szCs w:val="24"/>
          <w:lang w:val="fr-CH"/>
        </w:rPr>
      </w:pPr>
      <w:r>
        <w:rPr>
          <w:sz w:val="24"/>
          <w:szCs w:val="24"/>
          <w:lang w:val="fr-CH"/>
        </w:rPr>
        <w:t>S</w:t>
      </w:r>
      <w:r w:rsidR="00490D05">
        <w:rPr>
          <w:sz w:val="24"/>
          <w:szCs w:val="24"/>
          <w:lang w:val="fr-CH"/>
        </w:rPr>
        <w:t xml:space="preserve">ur </w:t>
      </w:r>
      <w:r w:rsidR="006312F8">
        <w:rPr>
          <w:sz w:val="24"/>
          <w:szCs w:val="24"/>
          <w:lang w:val="fr-CH"/>
        </w:rPr>
        <w:t>les 14 apprentis, seul 2 ont réussi à répondre a 45% des questions.</w:t>
      </w:r>
    </w:p>
    <w:p w14:paraId="7AF568BE" w14:textId="73A8AC9E" w:rsidR="00424749" w:rsidRDefault="00424749">
      <w:pPr>
        <w:spacing w:before="0" w:after="200"/>
        <w:jc w:val="left"/>
        <w:rPr>
          <w:sz w:val="24"/>
          <w:szCs w:val="24"/>
          <w:lang w:val="fr-CH"/>
        </w:rPr>
      </w:pPr>
      <w:r>
        <w:rPr>
          <w:sz w:val="24"/>
          <w:szCs w:val="24"/>
          <w:lang w:val="fr-CH"/>
        </w:rPr>
        <w:br w:type="page"/>
      </w:r>
    </w:p>
    <w:p w14:paraId="094E0ACF" w14:textId="79DF3175" w:rsidR="00C551CE" w:rsidRPr="001174B7" w:rsidRDefault="00846FE7" w:rsidP="00846FE7">
      <w:pPr>
        <w:pStyle w:val="F1"/>
      </w:pPr>
      <w:bookmarkStart w:id="5" w:name="_Toc206406704"/>
      <w:r>
        <w:lastRenderedPageBreak/>
        <w:t xml:space="preserve">Méthodes </w:t>
      </w:r>
      <w:r w:rsidR="00CC21B3">
        <w:t>et outils</w:t>
      </w:r>
      <w:r>
        <w:t xml:space="preserve"> pour exécuter un travail professionnel</w:t>
      </w:r>
      <w:bookmarkEnd w:id="5"/>
    </w:p>
    <w:p w14:paraId="1104DDC6" w14:textId="02BCBB97" w:rsidR="00620FDA" w:rsidRDefault="00620FDA" w:rsidP="00C551CE">
      <w:pPr>
        <w:rPr>
          <w:sz w:val="24"/>
          <w:szCs w:val="24"/>
        </w:rPr>
      </w:pPr>
    </w:p>
    <w:p w14:paraId="1D754E59" w14:textId="4438F39F" w:rsidR="00620FDA" w:rsidRDefault="00350F99" w:rsidP="00E7501E">
      <w:pPr>
        <w:pStyle w:val="F2"/>
      </w:pPr>
      <w:bookmarkStart w:id="6" w:name="_Toc206406705"/>
      <w:r>
        <w:t>M</w:t>
      </w:r>
      <w:r w:rsidR="000A1F87">
        <w:t>éthodes de travail</w:t>
      </w:r>
      <w:bookmarkEnd w:id="6"/>
    </w:p>
    <w:p w14:paraId="13AC308A" w14:textId="70CA5C64" w:rsidR="000A1F87" w:rsidRDefault="000A1F87" w:rsidP="000A1F87">
      <w:pPr>
        <w:rPr>
          <w:lang w:val="fr-CH"/>
        </w:rPr>
      </w:pPr>
      <w:r>
        <w:rPr>
          <w:lang w:val="fr-CH"/>
        </w:rPr>
        <w:t xml:space="preserve">Décrire </w:t>
      </w:r>
      <w:r w:rsidR="00146010">
        <w:rPr>
          <w:lang w:val="fr-CH"/>
        </w:rPr>
        <w:t>la méthode</w:t>
      </w:r>
      <w:r>
        <w:rPr>
          <w:lang w:val="fr-CH"/>
        </w:rPr>
        <w:t xml:space="preserve"> de travail, </w:t>
      </w:r>
      <w:r w:rsidR="00360B00">
        <w:rPr>
          <w:lang w:val="fr-CH"/>
        </w:rPr>
        <w:t>définition</w:t>
      </w:r>
      <w:r w:rsidR="00846FE7">
        <w:rPr>
          <w:lang w:val="fr-CH"/>
        </w:rPr>
        <w:t xml:space="preserve"> IPERKA est une méthode de travail basé sur le une itération des information et tâches </w:t>
      </w:r>
      <w:proofErr w:type="spellStart"/>
      <w:proofErr w:type="gramStart"/>
      <w:r w:rsidR="00846FE7">
        <w:rPr>
          <w:lang w:val="fr-CH"/>
        </w:rPr>
        <w:t>a</w:t>
      </w:r>
      <w:proofErr w:type="spellEnd"/>
      <w:proofErr w:type="gramEnd"/>
      <w:r w:rsidR="00846FE7">
        <w:rPr>
          <w:lang w:val="fr-CH"/>
        </w:rPr>
        <w:t xml:space="preserve"> exécuter</w:t>
      </w:r>
    </w:p>
    <w:p w14:paraId="1E4766BC" w14:textId="4E92B1B7" w:rsidR="00846FE7" w:rsidRPr="000A1F87" w:rsidRDefault="00846FE7" w:rsidP="000A1F87">
      <w:pPr>
        <w:rPr>
          <w:lang w:val="fr-CH"/>
        </w:rPr>
      </w:pPr>
      <w:r w:rsidRPr="00846FE7">
        <w:rPr>
          <w:noProof/>
          <w:lang w:val="fr-CH"/>
        </w:rPr>
        <w:drawing>
          <wp:anchor distT="0" distB="0" distL="114300" distR="114300" simplePos="0" relativeHeight="251660289" behindDoc="1" locked="0" layoutInCell="1" allowOverlap="1" wp14:anchorId="6CB89304" wp14:editId="11E1AFC1">
            <wp:simplePos x="0" y="0"/>
            <wp:positionH relativeFrom="column">
              <wp:posOffset>1346553</wp:posOffset>
            </wp:positionH>
            <wp:positionV relativeFrom="paragraph">
              <wp:posOffset>4445</wp:posOffset>
            </wp:positionV>
            <wp:extent cx="2536519" cy="3409245"/>
            <wp:effectExtent l="0" t="0" r="0" b="1270"/>
            <wp:wrapTight wrapText="bothSides">
              <wp:wrapPolygon edited="0">
                <wp:start x="0" y="0"/>
                <wp:lineTo x="0" y="21487"/>
                <wp:lineTo x="21416" y="21487"/>
                <wp:lineTo x="2141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6519" cy="3409245"/>
                    </a:xfrm>
                    <a:prstGeom prst="rect">
                      <a:avLst/>
                    </a:prstGeom>
                  </pic:spPr>
                </pic:pic>
              </a:graphicData>
            </a:graphic>
          </wp:anchor>
        </w:drawing>
      </w:r>
    </w:p>
    <w:p w14:paraId="58093BA4" w14:textId="77D0F1A3" w:rsidR="00CC21B3" w:rsidRDefault="00CC21B3">
      <w:pPr>
        <w:spacing w:before="0" w:after="200"/>
        <w:jc w:val="left"/>
        <w:rPr>
          <w:sz w:val="24"/>
          <w:szCs w:val="24"/>
        </w:rPr>
      </w:pPr>
      <w:r>
        <w:rPr>
          <w:sz w:val="24"/>
          <w:szCs w:val="24"/>
        </w:rPr>
        <w:br w:type="page"/>
      </w:r>
    </w:p>
    <w:p w14:paraId="53C797CF" w14:textId="6F637F79" w:rsidR="001174B7" w:rsidRPr="00681957" w:rsidRDefault="00C551CE" w:rsidP="00E7501E">
      <w:pPr>
        <w:pStyle w:val="F3"/>
      </w:pPr>
      <w:bookmarkStart w:id="7" w:name="_Toc102870095"/>
      <w:bookmarkStart w:id="8" w:name="_Toc206406706"/>
      <w:r w:rsidRPr="00F66548">
        <w:lastRenderedPageBreak/>
        <w:t>S’informer</w:t>
      </w:r>
      <w:bookmarkEnd w:id="7"/>
      <w:bookmarkEnd w:id="8"/>
    </w:p>
    <w:p w14:paraId="47434F13" w14:textId="59011BE0" w:rsidR="001174B7" w:rsidRPr="00D86C8A" w:rsidRDefault="00DA1DAF" w:rsidP="006F68EA">
      <w:pPr>
        <w:ind w:left="426" w:firstLine="708"/>
        <w:rPr>
          <w:sz w:val="24"/>
          <w:szCs w:val="24"/>
        </w:rPr>
      </w:pPr>
      <w:r>
        <w:rPr>
          <w:sz w:val="24"/>
          <w:szCs w:val="24"/>
        </w:rPr>
        <w:t>Que veut dire s’informer</w:t>
      </w:r>
    </w:p>
    <w:p w14:paraId="0902975B" w14:textId="77777777" w:rsidR="00C551CE" w:rsidRPr="00F66548" w:rsidRDefault="00C551CE" w:rsidP="00E7501E">
      <w:pPr>
        <w:pStyle w:val="F3"/>
      </w:pPr>
      <w:bookmarkStart w:id="9" w:name="_Toc102870096"/>
      <w:bookmarkStart w:id="10" w:name="_Toc206406707"/>
      <w:r w:rsidRPr="00F66548">
        <w:t>Planifier</w:t>
      </w:r>
      <w:bookmarkEnd w:id="9"/>
      <w:bookmarkEnd w:id="10"/>
    </w:p>
    <w:p w14:paraId="03199983" w14:textId="77777777" w:rsidR="00C551CE" w:rsidRPr="000F08CE" w:rsidRDefault="00C551CE" w:rsidP="00C551CE">
      <w:pPr>
        <w:rPr>
          <w:sz w:val="24"/>
          <w:szCs w:val="24"/>
        </w:rPr>
      </w:pPr>
    </w:p>
    <w:p w14:paraId="0822F383" w14:textId="22C166D7" w:rsidR="00C551CE" w:rsidRPr="00F66548" w:rsidRDefault="001C3C70" w:rsidP="00E7501E">
      <w:pPr>
        <w:pStyle w:val="F3"/>
      </w:pPr>
      <w:bookmarkStart w:id="11" w:name="_Toc206406708"/>
      <w:r>
        <w:t>Décider</w:t>
      </w:r>
      <w:bookmarkEnd w:id="11"/>
    </w:p>
    <w:p w14:paraId="3E641670" w14:textId="77777777" w:rsidR="00C551CE" w:rsidRPr="000F08CE" w:rsidRDefault="00C551CE" w:rsidP="00C551CE">
      <w:pPr>
        <w:rPr>
          <w:sz w:val="24"/>
          <w:szCs w:val="24"/>
        </w:rPr>
      </w:pPr>
    </w:p>
    <w:p w14:paraId="20BDABC5" w14:textId="5932C8A8" w:rsidR="00C551CE" w:rsidRPr="00F66548" w:rsidRDefault="006A0C2F" w:rsidP="00E7501E">
      <w:pPr>
        <w:pStyle w:val="F3"/>
      </w:pPr>
      <w:bookmarkStart w:id="12" w:name="_Toc206406709"/>
      <w:r>
        <w:t>Réaliser</w:t>
      </w:r>
      <w:bookmarkEnd w:id="12"/>
    </w:p>
    <w:p w14:paraId="0F364D79" w14:textId="77777777" w:rsidR="00C551CE" w:rsidRPr="000F08CE" w:rsidRDefault="00C551CE" w:rsidP="00C551CE">
      <w:pPr>
        <w:rPr>
          <w:sz w:val="24"/>
          <w:szCs w:val="24"/>
        </w:rPr>
      </w:pPr>
    </w:p>
    <w:p w14:paraId="0558DF44" w14:textId="50572908" w:rsidR="00C551CE" w:rsidRPr="00681957" w:rsidRDefault="006A0C2F" w:rsidP="00E7501E">
      <w:pPr>
        <w:pStyle w:val="F3"/>
      </w:pPr>
      <w:bookmarkStart w:id="13" w:name="_Toc206406710"/>
      <w:r>
        <w:t>Contrôler</w:t>
      </w:r>
      <w:bookmarkEnd w:id="13"/>
    </w:p>
    <w:p w14:paraId="3D79E9F4" w14:textId="77777777" w:rsidR="00C551CE" w:rsidRPr="000F08CE" w:rsidRDefault="00C551CE" w:rsidP="00C551CE">
      <w:pPr>
        <w:rPr>
          <w:sz w:val="24"/>
          <w:szCs w:val="24"/>
        </w:rPr>
      </w:pPr>
    </w:p>
    <w:p w14:paraId="0910FC9A" w14:textId="5E15838B" w:rsidR="00C551CE" w:rsidRDefault="006A0C2F" w:rsidP="00E7501E">
      <w:pPr>
        <w:pStyle w:val="F3"/>
      </w:pPr>
      <w:bookmarkStart w:id="14" w:name="_Toc206406711"/>
      <w:r>
        <w:t>Evaluer</w:t>
      </w:r>
      <w:bookmarkEnd w:id="14"/>
    </w:p>
    <w:p w14:paraId="7A644854" w14:textId="7437C0BD" w:rsidR="00846FE7" w:rsidRDefault="00846FE7" w:rsidP="00846FE7">
      <w:pPr>
        <w:rPr>
          <w:lang w:val="fr-CH"/>
        </w:rPr>
      </w:pPr>
    </w:p>
    <w:p w14:paraId="4B332205" w14:textId="5710E164" w:rsidR="006F68EA" w:rsidRDefault="006F68EA" w:rsidP="006F68EA">
      <w:pPr>
        <w:pStyle w:val="F2"/>
      </w:pPr>
      <w:bookmarkStart w:id="15" w:name="_Toc206406712"/>
      <w:r>
        <w:t>Les outils pour un travail professionnelle</w:t>
      </w:r>
      <w:bookmarkEnd w:id="15"/>
      <w:r>
        <w:t xml:space="preserve"> </w:t>
      </w:r>
    </w:p>
    <w:p w14:paraId="281DD0A4" w14:textId="77777777" w:rsidR="0068580F" w:rsidRPr="0068580F" w:rsidRDefault="0068580F" w:rsidP="0068580F">
      <w:pPr>
        <w:rPr>
          <w:lang w:val="fr-CH"/>
        </w:rPr>
      </w:pPr>
    </w:p>
    <w:p w14:paraId="19EA072D" w14:textId="570712D9" w:rsidR="00846FE7" w:rsidRDefault="006F68EA" w:rsidP="006F68EA">
      <w:pPr>
        <w:pStyle w:val="F3"/>
      </w:pPr>
      <w:bookmarkStart w:id="16" w:name="_Toc206406713"/>
      <w:r>
        <w:t>Prise de note</w:t>
      </w:r>
      <w:bookmarkEnd w:id="16"/>
    </w:p>
    <w:p w14:paraId="456AEF90" w14:textId="1E452E1A" w:rsidR="004E465E" w:rsidRPr="004E465E" w:rsidRDefault="004E465E" w:rsidP="004E465E">
      <w:pPr>
        <w:ind w:left="1134"/>
        <w:rPr>
          <w:lang w:val="fr-CH"/>
        </w:rPr>
      </w:pPr>
      <w:r>
        <w:rPr>
          <w:lang w:val="fr-CH"/>
        </w:rPr>
        <w:t>La prise de note à été décrite au chapitre 2, pour les raisons de</w:t>
      </w:r>
      <w:r w:rsidR="001F613B">
        <w:rPr>
          <w:lang w:val="fr-CH"/>
        </w:rPr>
        <w:t xml:space="preserve"> compréhension de la nécessité de la prise de note</w:t>
      </w:r>
    </w:p>
    <w:p w14:paraId="1B68AEBD" w14:textId="77777777" w:rsidR="006F68EA" w:rsidRPr="006F68EA" w:rsidRDefault="006F68EA" w:rsidP="006F68EA">
      <w:pPr>
        <w:rPr>
          <w:lang w:val="fr-CH"/>
        </w:rPr>
      </w:pPr>
    </w:p>
    <w:p w14:paraId="171D7C8A" w14:textId="4BE5E5A3" w:rsidR="006F68EA" w:rsidRDefault="006F68EA" w:rsidP="006F68EA">
      <w:pPr>
        <w:pStyle w:val="F3"/>
        <w:rPr>
          <w:shd w:val="clear" w:color="auto" w:fill="FFFFFF"/>
        </w:rPr>
      </w:pPr>
      <w:bookmarkStart w:id="17" w:name="_Toc206406714"/>
      <w:r>
        <w:rPr>
          <w:shd w:val="clear" w:color="auto" w:fill="FFFFFF"/>
        </w:rPr>
        <w:t xml:space="preserve">Développer sa créativité - </w:t>
      </w:r>
      <w:proofErr w:type="spellStart"/>
      <w:r>
        <w:rPr>
          <w:shd w:val="clear" w:color="auto" w:fill="FFFFFF"/>
        </w:rPr>
        <w:t>mind</w:t>
      </w:r>
      <w:proofErr w:type="spellEnd"/>
      <w:r>
        <w:rPr>
          <w:shd w:val="clear" w:color="auto" w:fill="FFFFFF"/>
        </w:rPr>
        <w:t xml:space="preserve"> mapping</w:t>
      </w:r>
      <w:bookmarkEnd w:id="17"/>
    </w:p>
    <w:p w14:paraId="4DA78518" w14:textId="77777777" w:rsidR="006F68EA" w:rsidRPr="006F68EA" w:rsidRDefault="006F68EA" w:rsidP="006F68EA">
      <w:pPr>
        <w:rPr>
          <w:lang w:val="fr-CH"/>
        </w:rPr>
      </w:pPr>
    </w:p>
    <w:p w14:paraId="3E7CD800" w14:textId="200E1AB1" w:rsidR="006F68EA" w:rsidRDefault="006F68EA" w:rsidP="006F68EA">
      <w:pPr>
        <w:pStyle w:val="F3"/>
        <w:rPr>
          <w:rStyle w:val="autolink"/>
          <w:rFonts w:cs="Arial"/>
          <w:color w:val="1D2125"/>
          <w:sz w:val="23"/>
          <w:szCs w:val="23"/>
          <w:shd w:val="clear" w:color="auto" w:fill="FFFFFF"/>
        </w:rPr>
      </w:pPr>
      <w:bookmarkStart w:id="18" w:name="_Toc206406715"/>
      <w:r w:rsidRPr="006F68EA">
        <w:rPr>
          <w:shd w:val="clear" w:color="auto" w:fill="FFFFFF"/>
        </w:rPr>
        <w:t xml:space="preserve">Planifier des tâches avec le </w:t>
      </w:r>
      <w:r w:rsidRPr="006F68EA">
        <w:rPr>
          <w:rStyle w:val="autolink"/>
          <w:rFonts w:cs="Arial"/>
          <w:color w:val="1D2125"/>
          <w:sz w:val="23"/>
          <w:szCs w:val="23"/>
          <w:shd w:val="clear" w:color="auto" w:fill="FFFFFF"/>
        </w:rPr>
        <w:t>diagramme de Gantt</w:t>
      </w:r>
      <w:bookmarkEnd w:id="18"/>
    </w:p>
    <w:p w14:paraId="5822C51A" w14:textId="77777777" w:rsidR="006F68EA" w:rsidRPr="006F68EA" w:rsidRDefault="006F68EA" w:rsidP="006F68EA">
      <w:pPr>
        <w:rPr>
          <w:lang w:val="fr-CH"/>
        </w:rPr>
      </w:pPr>
    </w:p>
    <w:p w14:paraId="579DF22F" w14:textId="26A0F23E" w:rsidR="006F68EA" w:rsidRPr="0068580F" w:rsidRDefault="00424749" w:rsidP="00424749">
      <w:pPr>
        <w:pStyle w:val="F1"/>
        <w:rPr>
          <w:rStyle w:val="autolink"/>
        </w:rPr>
      </w:pPr>
      <w:r>
        <w:rPr>
          <w:rStyle w:val="autolink"/>
        </w:rPr>
        <w:lastRenderedPageBreak/>
        <w:t>Sujet</w:t>
      </w:r>
    </w:p>
    <w:p w14:paraId="69864D54" w14:textId="722592C2" w:rsidR="006F68EA" w:rsidRPr="008D383D" w:rsidRDefault="006F68EA" w:rsidP="00846FE7">
      <w:pPr>
        <w:rPr>
          <w:rFonts w:cs="Arial"/>
          <w:lang w:val="fr-CH"/>
        </w:rPr>
      </w:pPr>
      <w:proofErr w:type="spellStart"/>
      <w:r w:rsidRPr="008D383D">
        <w:rPr>
          <w:rStyle w:val="autolink"/>
          <w:rFonts w:cs="Arial"/>
          <w:color w:val="1D2125"/>
          <w:shd w:val="clear" w:color="auto" w:fill="FFFFFF"/>
        </w:rPr>
        <w:t>Flowchart</w:t>
      </w:r>
      <w:proofErr w:type="spellEnd"/>
    </w:p>
    <w:p w14:paraId="314AEF32" w14:textId="77777777" w:rsidR="00846FE7" w:rsidRPr="00846FE7" w:rsidRDefault="00846FE7" w:rsidP="00846FE7">
      <w:pPr>
        <w:rPr>
          <w:lang w:val="fr-CH"/>
        </w:rPr>
      </w:pPr>
    </w:p>
    <w:p w14:paraId="1B7EF673" w14:textId="02E88846" w:rsidR="00424749" w:rsidRDefault="00424749">
      <w:pPr>
        <w:spacing w:before="0" w:after="200"/>
        <w:jc w:val="left"/>
        <w:rPr>
          <w:sz w:val="24"/>
          <w:szCs w:val="24"/>
          <w:lang w:val="fr-CH"/>
        </w:rPr>
      </w:pPr>
      <w:r>
        <w:rPr>
          <w:sz w:val="24"/>
          <w:szCs w:val="24"/>
          <w:lang w:val="fr-CH"/>
        </w:rPr>
        <w:br w:type="page"/>
      </w:r>
    </w:p>
    <w:p w14:paraId="3BAB2793" w14:textId="65829326" w:rsidR="003E43E3" w:rsidRDefault="003E43E3" w:rsidP="00DC3812">
      <w:pPr>
        <w:pStyle w:val="F1"/>
      </w:pPr>
      <w:bookmarkStart w:id="19" w:name="_Toc206406717"/>
      <w:r>
        <w:lastRenderedPageBreak/>
        <w:t>Prochain sujet</w:t>
      </w:r>
      <w:bookmarkEnd w:id="19"/>
      <w:r>
        <w:t xml:space="preserve"> </w:t>
      </w:r>
    </w:p>
    <w:p w14:paraId="5D540034" w14:textId="5701BF41" w:rsidR="003E43E3" w:rsidRDefault="003E43E3" w:rsidP="003E43E3">
      <w:pPr>
        <w:rPr>
          <w:lang w:val="fr-CH"/>
        </w:rPr>
      </w:pPr>
      <w:r>
        <w:rPr>
          <w:lang w:val="fr-CH"/>
        </w:rPr>
        <w:t xml:space="preserve">Et </w:t>
      </w:r>
      <w:r w:rsidR="00101299">
        <w:rPr>
          <w:lang w:val="fr-CH"/>
        </w:rPr>
        <w:t>on</w:t>
      </w:r>
      <w:r>
        <w:rPr>
          <w:lang w:val="fr-CH"/>
        </w:rPr>
        <w:t xml:space="preserve"> continue</w:t>
      </w:r>
    </w:p>
    <w:p w14:paraId="0740EFE9" w14:textId="02034DA6" w:rsidR="00424749" w:rsidRDefault="00424749">
      <w:pPr>
        <w:spacing w:before="0" w:after="200"/>
        <w:jc w:val="left"/>
        <w:rPr>
          <w:lang w:val="fr-CH"/>
        </w:rPr>
      </w:pPr>
      <w:r>
        <w:rPr>
          <w:lang w:val="fr-CH"/>
        </w:rPr>
        <w:br w:type="page"/>
      </w:r>
    </w:p>
    <w:p w14:paraId="59A355B8" w14:textId="1F9BEBA0" w:rsidR="00DC3812" w:rsidRPr="005C2F3A" w:rsidRDefault="00DC3812" w:rsidP="00DC3812">
      <w:pPr>
        <w:pStyle w:val="F1"/>
      </w:pPr>
      <w:bookmarkStart w:id="20" w:name="_Toc206406718"/>
      <w:r w:rsidRPr="005C2F3A">
        <w:lastRenderedPageBreak/>
        <w:t>Conclusion</w:t>
      </w:r>
      <w:r w:rsidR="00743F1A">
        <w:t xml:space="preserve"> du rapport</w:t>
      </w:r>
      <w:bookmarkEnd w:id="20"/>
    </w:p>
    <w:p w14:paraId="7E42B098" w14:textId="1EFFD64F" w:rsidR="00DF6E08" w:rsidRDefault="00451F16" w:rsidP="00FE6CCC">
      <w:pPr>
        <w:rPr>
          <w:sz w:val="24"/>
          <w:szCs w:val="24"/>
          <w:lang w:val="fr-CH"/>
        </w:rPr>
      </w:pPr>
      <w:r>
        <w:rPr>
          <w:sz w:val="24"/>
          <w:szCs w:val="24"/>
          <w:lang w:val="fr-CH"/>
        </w:rPr>
        <w:t>Ecrivez ce que vous avez appris et retenue</w:t>
      </w:r>
    </w:p>
    <w:p w14:paraId="78E5264B" w14:textId="0A3DBDB6" w:rsidR="00DF6E08" w:rsidRDefault="00DF6E08" w:rsidP="00FE6CCC">
      <w:pPr>
        <w:rPr>
          <w:sz w:val="24"/>
          <w:szCs w:val="24"/>
          <w:lang w:val="fr-CH"/>
        </w:rPr>
      </w:pPr>
    </w:p>
    <w:p w14:paraId="7DA39301" w14:textId="16B2BE23" w:rsidR="00DF6E08" w:rsidRDefault="00DF6E08" w:rsidP="00FE6CCC">
      <w:pPr>
        <w:rPr>
          <w:sz w:val="24"/>
          <w:szCs w:val="24"/>
          <w:lang w:val="fr-CH"/>
        </w:rPr>
      </w:pPr>
    </w:p>
    <w:p w14:paraId="62350BF8" w14:textId="66321216" w:rsidR="00DF6E08" w:rsidRDefault="00DF6E08" w:rsidP="00FE6CCC">
      <w:pPr>
        <w:rPr>
          <w:sz w:val="24"/>
          <w:szCs w:val="24"/>
          <w:lang w:val="fr-CH"/>
        </w:rPr>
      </w:pPr>
    </w:p>
    <w:p w14:paraId="29ECBF1E" w14:textId="1A89FC34" w:rsidR="00DF6E08" w:rsidRDefault="00DF6E08" w:rsidP="00FE6CCC">
      <w:pPr>
        <w:rPr>
          <w:sz w:val="24"/>
          <w:szCs w:val="24"/>
          <w:lang w:val="fr-CH"/>
        </w:rPr>
      </w:pPr>
    </w:p>
    <w:p w14:paraId="3A9D0DBD" w14:textId="333BF890" w:rsidR="00DF6E08" w:rsidRDefault="00DF6E08" w:rsidP="00FE6CCC">
      <w:pPr>
        <w:rPr>
          <w:sz w:val="24"/>
          <w:szCs w:val="24"/>
          <w:lang w:val="fr-CH"/>
        </w:rPr>
      </w:pPr>
    </w:p>
    <w:p w14:paraId="1EBB730C" w14:textId="0DC66EA9" w:rsidR="00DF6E08" w:rsidRDefault="00DF6E08" w:rsidP="00FE6CCC">
      <w:pPr>
        <w:rPr>
          <w:sz w:val="24"/>
          <w:szCs w:val="24"/>
          <w:lang w:val="fr-CH"/>
        </w:rPr>
      </w:pPr>
    </w:p>
    <w:p w14:paraId="108FFE86" w14:textId="4EE7487E" w:rsidR="00DF6E08" w:rsidRDefault="00DF6E08" w:rsidP="00FE6CCC">
      <w:pPr>
        <w:rPr>
          <w:sz w:val="24"/>
          <w:szCs w:val="24"/>
          <w:lang w:val="fr-CH"/>
        </w:rPr>
      </w:pPr>
    </w:p>
    <w:p w14:paraId="19D4DBBF" w14:textId="45427060" w:rsidR="00DF6E08" w:rsidRDefault="00DF6E08" w:rsidP="00FE6CCC">
      <w:pPr>
        <w:rPr>
          <w:sz w:val="24"/>
          <w:szCs w:val="24"/>
          <w:lang w:val="fr-CH"/>
        </w:rPr>
      </w:pPr>
    </w:p>
    <w:p w14:paraId="20DDF735" w14:textId="5802AFA3" w:rsidR="00DF6E08" w:rsidRDefault="00DF6E08" w:rsidP="00FE6CCC">
      <w:pPr>
        <w:rPr>
          <w:sz w:val="24"/>
          <w:szCs w:val="24"/>
          <w:lang w:val="fr-CH"/>
        </w:rPr>
      </w:pPr>
    </w:p>
    <w:p w14:paraId="7A18D8B4" w14:textId="4930CA39" w:rsidR="00DF6E08" w:rsidRDefault="00DF6E08" w:rsidP="00FE6CCC">
      <w:pPr>
        <w:rPr>
          <w:sz w:val="24"/>
          <w:szCs w:val="24"/>
          <w:lang w:val="fr-CH"/>
        </w:rPr>
      </w:pPr>
    </w:p>
    <w:p w14:paraId="6FCAD17C" w14:textId="072A39F1" w:rsidR="00DF6E08" w:rsidRDefault="00DF6E08" w:rsidP="00FE6CCC">
      <w:pPr>
        <w:rPr>
          <w:sz w:val="24"/>
          <w:szCs w:val="24"/>
          <w:lang w:val="fr-CH"/>
        </w:rPr>
      </w:pPr>
    </w:p>
    <w:p w14:paraId="79FD8EDD" w14:textId="19C849AA" w:rsidR="00DF6E08" w:rsidRDefault="00DF6E08" w:rsidP="00FE6CCC">
      <w:pPr>
        <w:rPr>
          <w:sz w:val="24"/>
          <w:szCs w:val="24"/>
          <w:lang w:val="fr-CH"/>
        </w:rPr>
      </w:pPr>
    </w:p>
    <w:p w14:paraId="7984230A" w14:textId="23698EC1" w:rsidR="00424749" w:rsidRDefault="00424749">
      <w:pPr>
        <w:spacing w:before="0" w:after="200"/>
        <w:jc w:val="left"/>
        <w:rPr>
          <w:sz w:val="24"/>
          <w:szCs w:val="24"/>
          <w:lang w:val="fr-CH"/>
        </w:rPr>
      </w:pPr>
      <w:r>
        <w:rPr>
          <w:sz w:val="24"/>
          <w:szCs w:val="24"/>
          <w:lang w:val="fr-CH"/>
        </w:rPr>
        <w:br w:type="page"/>
      </w:r>
    </w:p>
    <w:p w14:paraId="7396AE50" w14:textId="1A440020" w:rsidR="00110659" w:rsidRPr="00DC631D" w:rsidRDefault="000F419F" w:rsidP="00486578">
      <w:pPr>
        <w:pStyle w:val="F1"/>
      </w:pPr>
      <w:bookmarkStart w:id="21" w:name="_Toc206406719"/>
      <w:r>
        <w:lastRenderedPageBreak/>
        <w:t>Sources</w:t>
      </w:r>
      <w:bookmarkEnd w:id="21"/>
    </w:p>
    <w:p w14:paraId="3936F242" w14:textId="44B2CE6D" w:rsidR="00D1794F" w:rsidRDefault="005B6D48" w:rsidP="00FE6CCC">
      <w:pPr>
        <w:rPr>
          <w:sz w:val="24"/>
          <w:szCs w:val="24"/>
          <w:lang w:val="fr-CH"/>
        </w:rPr>
      </w:pPr>
      <w:r>
        <w:rPr>
          <w:b/>
          <w:bCs/>
          <w:sz w:val="24"/>
          <w:szCs w:val="24"/>
          <w:lang w:val="fr-CH"/>
        </w:rPr>
        <w:t>Donner les sources</w:t>
      </w:r>
    </w:p>
    <w:p w14:paraId="4F87E39A" w14:textId="2FA61D3F" w:rsidR="005519FA" w:rsidRDefault="005519FA" w:rsidP="00FE6CCC">
      <w:pPr>
        <w:rPr>
          <w:sz w:val="24"/>
          <w:szCs w:val="24"/>
          <w:lang w:val="fr-CH"/>
        </w:rPr>
      </w:pPr>
    </w:p>
    <w:p w14:paraId="12BCD0E2" w14:textId="7640C69A" w:rsidR="00613761" w:rsidRDefault="00613761" w:rsidP="00FE6CCC">
      <w:pPr>
        <w:rPr>
          <w:sz w:val="24"/>
          <w:szCs w:val="24"/>
          <w:lang w:val="fr-CH"/>
        </w:rPr>
      </w:pPr>
    </w:p>
    <w:p w14:paraId="2E0FE766" w14:textId="0E9DF1BD" w:rsidR="00613761" w:rsidRDefault="00613761" w:rsidP="00FE6CCC">
      <w:pPr>
        <w:rPr>
          <w:sz w:val="24"/>
          <w:szCs w:val="24"/>
          <w:lang w:val="fr-CH"/>
        </w:rPr>
      </w:pPr>
    </w:p>
    <w:p w14:paraId="5C4FA365" w14:textId="04376F70" w:rsidR="00613761" w:rsidRDefault="00613761" w:rsidP="00FE6CCC">
      <w:pPr>
        <w:rPr>
          <w:sz w:val="24"/>
          <w:szCs w:val="24"/>
          <w:lang w:val="fr-CH"/>
        </w:rPr>
      </w:pPr>
    </w:p>
    <w:p w14:paraId="5DBAD229" w14:textId="47EEE81C" w:rsidR="00424749" w:rsidRDefault="00424749">
      <w:pPr>
        <w:spacing w:before="0" w:after="200"/>
        <w:jc w:val="left"/>
        <w:rPr>
          <w:sz w:val="24"/>
          <w:szCs w:val="24"/>
          <w:lang w:val="fr-CH"/>
        </w:rPr>
      </w:pPr>
      <w:r>
        <w:rPr>
          <w:sz w:val="24"/>
          <w:szCs w:val="24"/>
          <w:lang w:val="fr-CH"/>
        </w:rPr>
        <w:br w:type="page"/>
      </w:r>
    </w:p>
    <w:p w14:paraId="16DA7556" w14:textId="77777777" w:rsidR="00E03320" w:rsidRDefault="00E03320" w:rsidP="00E03320">
      <w:pPr>
        <w:pStyle w:val="F1"/>
      </w:pPr>
      <w:bookmarkStart w:id="22" w:name="_Toc206406720"/>
      <w:r>
        <w:lastRenderedPageBreak/>
        <w:t>Glossaire</w:t>
      </w:r>
      <w:bookmarkEnd w:id="22"/>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E03320" w:rsidRPr="0030738A" w14:paraId="7E144AD5" w14:textId="77777777" w:rsidTr="008E479C">
        <w:tc>
          <w:tcPr>
            <w:tcW w:w="2770" w:type="dxa"/>
            <w:tcBorders>
              <w:bottom w:val="dotted" w:sz="4" w:space="0" w:color="auto"/>
            </w:tcBorders>
            <w:shd w:val="clear" w:color="auto" w:fill="E6E6E6"/>
            <w:tcMar>
              <w:top w:w="85" w:type="dxa"/>
              <w:bottom w:w="85" w:type="dxa"/>
            </w:tcMar>
          </w:tcPr>
          <w:p w14:paraId="55D43502" w14:textId="77777777" w:rsidR="00E03320" w:rsidRPr="0030738A" w:rsidRDefault="00E03320" w:rsidP="008E479C">
            <w:pPr>
              <w:pStyle w:val="BITTabellentitel"/>
              <w:rPr>
                <w:sz w:val="22"/>
                <w:szCs w:val="22"/>
                <w:lang w:val="de-DE"/>
              </w:rPr>
            </w:pPr>
            <w:r>
              <w:rPr>
                <w:sz w:val="22"/>
                <w:szCs w:val="22"/>
                <w:lang w:val="de-DE"/>
              </w:rPr>
              <w:t>Terme</w:t>
            </w:r>
          </w:p>
        </w:tc>
        <w:tc>
          <w:tcPr>
            <w:tcW w:w="6840" w:type="dxa"/>
            <w:tcBorders>
              <w:bottom w:val="dotted" w:sz="4" w:space="0" w:color="auto"/>
            </w:tcBorders>
            <w:shd w:val="clear" w:color="auto" w:fill="E6E6E6"/>
            <w:tcMar>
              <w:top w:w="85" w:type="dxa"/>
              <w:bottom w:w="85" w:type="dxa"/>
            </w:tcMar>
          </w:tcPr>
          <w:p w14:paraId="49027376" w14:textId="77777777" w:rsidR="00E03320" w:rsidRPr="0030738A" w:rsidRDefault="00E03320" w:rsidP="008E479C">
            <w:pPr>
              <w:pStyle w:val="BITTabellentitel"/>
              <w:rPr>
                <w:sz w:val="22"/>
                <w:szCs w:val="22"/>
                <w:lang w:val="de-DE"/>
              </w:rPr>
            </w:pPr>
            <w:r>
              <w:rPr>
                <w:sz w:val="22"/>
                <w:szCs w:val="22"/>
                <w:lang w:val="de-DE"/>
              </w:rPr>
              <w:t>Signification</w:t>
            </w:r>
          </w:p>
        </w:tc>
      </w:tr>
      <w:tr w:rsidR="00E03320" w:rsidRPr="0030738A" w14:paraId="02A9B4E8" w14:textId="77777777" w:rsidTr="008E479C">
        <w:tc>
          <w:tcPr>
            <w:tcW w:w="2770" w:type="dxa"/>
            <w:tcMar>
              <w:top w:w="85" w:type="dxa"/>
              <w:bottom w:w="85" w:type="dxa"/>
            </w:tcMar>
          </w:tcPr>
          <w:p w14:paraId="6B87CCD4" w14:textId="77777777" w:rsidR="00E03320" w:rsidRPr="0030738A" w:rsidRDefault="00E03320" w:rsidP="008E479C">
            <w:pPr>
              <w:pStyle w:val="BITTabelle"/>
              <w:rPr>
                <w:sz w:val="22"/>
                <w:szCs w:val="22"/>
              </w:rPr>
            </w:pPr>
          </w:p>
        </w:tc>
        <w:tc>
          <w:tcPr>
            <w:tcW w:w="6840" w:type="dxa"/>
            <w:tcMar>
              <w:top w:w="85" w:type="dxa"/>
              <w:bottom w:w="85" w:type="dxa"/>
            </w:tcMar>
          </w:tcPr>
          <w:p w14:paraId="53C9E02B" w14:textId="77777777" w:rsidR="00E03320" w:rsidRPr="0030738A" w:rsidRDefault="00E03320" w:rsidP="008E479C">
            <w:pPr>
              <w:pStyle w:val="BITTabelle"/>
              <w:rPr>
                <w:sz w:val="22"/>
                <w:szCs w:val="22"/>
              </w:rPr>
            </w:pPr>
          </w:p>
        </w:tc>
      </w:tr>
      <w:tr w:rsidR="00E03320" w:rsidRPr="00926B9B" w14:paraId="6B435574" w14:textId="77777777" w:rsidTr="008E479C">
        <w:tc>
          <w:tcPr>
            <w:tcW w:w="2770" w:type="dxa"/>
            <w:tcMar>
              <w:top w:w="85" w:type="dxa"/>
              <w:bottom w:w="85" w:type="dxa"/>
            </w:tcMar>
          </w:tcPr>
          <w:p w14:paraId="438DCF3E" w14:textId="77777777" w:rsidR="00E03320" w:rsidRDefault="00E03320" w:rsidP="008E479C">
            <w:pPr>
              <w:pStyle w:val="BITTabelle"/>
              <w:rPr>
                <w:sz w:val="22"/>
                <w:szCs w:val="22"/>
                <w:lang w:val="fr-CH"/>
              </w:rPr>
            </w:pPr>
          </w:p>
        </w:tc>
        <w:tc>
          <w:tcPr>
            <w:tcW w:w="6840" w:type="dxa"/>
            <w:tcMar>
              <w:top w:w="85" w:type="dxa"/>
              <w:bottom w:w="85" w:type="dxa"/>
            </w:tcMar>
          </w:tcPr>
          <w:p w14:paraId="325468C0" w14:textId="77777777" w:rsidR="00E03320" w:rsidRDefault="00E03320" w:rsidP="008E479C">
            <w:pPr>
              <w:pStyle w:val="BITTabelle"/>
              <w:rPr>
                <w:sz w:val="22"/>
                <w:szCs w:val="22"/>
                <w:lang w:val="fr-CH"/>
              </w:rPr>
            </w:pPr>
          </w:p>
        </w:tc>
      </w:tr>
      <w:tr w:rsidR="00E03320" w:rsidRPr="00926B9B" w14:paraId="6EBD687A" w14:textId="77777777" w:rsidTr="008E479C">
        <w:tc>
          <w:tcPr>
            <w:tcW w:w="2770" w:type="dxa"/>
            <w:tcMar>
              <w:top w:w="85" w:type="dxa"/>
              <w:bottom w:w="85" w:type="dxa"/>
            </w:tcMar>
          </w:tcPr>
          <w:p w14:paraId="11323CD4" w14:textId="77777777" w:rsidR="00E03320" w:rsidRDefault="00E03320" w:rsidP="008E479C">
            <w:pPr>
              <w:pStyle w:val="BITTabelle"/>
              <w:rPr>
                <w:sz w:val="22"/>
                <w:szCs w:val="22"/>
                <w:lang w:val="fr-CH"/>
              </w:rPr>
            </w:pPr>
          </w:p>
        </w:tc>
        <w:tc>
          <w:tcPr>
            <w:tcW w:w="6840" w:type="dxa"/>
            <w:tcMar>
              <w:top w:w="85" w:type="dxa"/>
              <w:bottom w:w="85" w:type="dxa"/>
            </w:tcMar>
          </w:tcPr>
          <w:p w14:paraId="4F5443E4" w14:textId="77777777" w:rsidR="00E03320" w:rsidRDefault="00E03320" w:rsidP="008E479C">
            <w:pPr>
              <w:pStyle w:val="BITTabelle"/>
              <w:rPr>
                <w:sz w:val="22"/>
                <w:szCs w:val="22"/>
                <w:lang w:val="fr-CH"/>
              </w:rPr>
            </w:pPr>
          </w:p>
        </w:tc>
      </w:tr>
      <w:tr w:rsidR="00E03320" w:rsidRPr="00926B9B" w14:paraId="356B108F" w14:textId="77777777" w:rsidTr="008E479C">
        <w:tc>
          <w:tcPr>
            <w:tcW w:w="2770" w:type="dxa"/>
            <w:tcMar>
              <w:top w:w="85" w:type="dxa"/>
              <w:bottom w:w="85" w:type="dxa"/>
            </w:tcMar>
          </w:tcPr>
          <w:p w14:paraId="735E0AAD" w14:textId="77777777" w:rsidR="00E03320" w:rsidRDefault="00E03320" w:rsidP="008E479C">
            <w:pPr>
              <w:pStyle w:val="BITTabelle"/>
              <w:rPr>
                <w:sz w:val="22"/>
                <w:szCs w:val="22"/>
                <w:lang w:val="fr-CH"/>
              </w:rPr>
            </w:pPr>
          </w:p>
        </w:tc>
        <w:tc>
          <w:tcPr>
            <w:tcW w:w="6840" w:type="dxa"/>
            <w:tcMar>
              <w:top w:w="85" w:type="dxa"/>
              <w:bottom w:w="85" w:type="dxa"/>
            </w:tcMar>
          </w:tcPr>
          <w:p w14:paraId="79CC8083" w14:textId="77777777" w:rsidR="00E03320" w:rsidRDefault="00E03320" w:rsidP="008E479C">
            <w:pPr>
              <w:pStyle w:val="BITTabelle"/>
              <w:rPr>
                <w:sz w:val="22"/>
                <w:szCs w:val="22"/>
                <w:lang w:val="fr-CH"/>
              </w:rPr>
            </w:pPr>
          </w:p>
        </w:tc>
      </w:tr>
    </w:tbl>
    <w:p w14:paraId="6767183C" w14:textId="77777777" w:rsidR="00E03320" w:rsidRPr="00926B9B" w:rsidRDefault="00E03320" w:rsidP="00E03320">
      <w:pPr>
        <w:rPr>
          <w:sz w:val="24"/>
          <w:szCs w:val="24"/>
          <w:lang w:val="fr-CH"/>
        </w:rPr>
      </w:pPr>
    </w:p>
    <w:p w14:paraId="7919B147" w14:textId="77777777" w:rsidR="00E03320" w:rsidRDefault="00E03320" w:rsidP="00E03320">
      <w:pPr>
        <w:rPr>
          <w:sz w:val="24"/>
          <w:szCs w:val="24"/>
          <w:lang w:val="fr-CH"/>
        </w:rPr>
      </w:pPr>
    </w:p>
    <w:p w14:paraId="5E7398D1" w14:textId="6A6F8EAF" w:rsidR="00466E85" w:rsidRDefault="00466E85" w:rsidP="00FE6CCC">
      <w:pPr>
        <w:rPr>
          <w:sz w:val="24"/>
          <w:szCs w:val="24"/>
          <w:lang w:val="fr-CH"/>
        </w:rPr>
      </w:pPr>
    </w:p>
    <w:p w14:paraId="54C1BE64" w14:textId="376CECE4" w:rsidR="00466E85" w:rsidRDefault="00466E85" w:rsidP="00FE6CCC">
      <w:pPr>
        <w:rPr>
          <w:sz w:val="24"/>
          <w:szCs w:val="24"/>
          <w:lang w:val="fr-CH"/>
        </w:rPr>
      </w:pPr>
    </w:p>
    <w:p w14:paraId="68C8BCB2" w14:textId="77FBD8A5" w:rsidR="00613761" w:rsidRDefault="00613761" w:rsidP="00FE6CCC">
      <w:pPr>
        <w:rPr>
          <w:sz w:val="24"/>
          <w:szCs w:val="24"/>
          <w:lang w:val="fr-CH"/>
        </w:rPr>
      </w:pPr>
    </w:p>
    <w:p w14:paraId="13B325EF" w14:textId="2EC20D46" w:rsidR="00613761" w:rsidRDefault="00613761" w:rsidP="00FE6CCC">
      <w:pPr>
        <w:rPr>
          <w:sz w:val="24"/>
          <w:szCs w:val="24"/>
          <w:lang w:val="fr-CH"/>
        </w:rPr>
      </w:pPr>
    </w:p>
    <w:p w14:paraId="658400C2" w14:textId="78A19AF9" w:rsidR="00613761" w:rsidRDefault="00613761" w:rsidP="00FE6CCC">
      <w:pPr>
        <w:rPr>
          <w:sz w:val="24"/>
          <w:szCs w:val="24"/>
          <w:lang w:val="fr-CH"/>
        </w:rPr>
      </w:pPr>
    </w:p>
    <w:p w14:paraId="6AC334A5" w14:textId="6C9DFAFB" w:rsidR="00613761" w:rsidRDefault="00613761" w:rsidP="00FE6CCC">
      <w:pPr>
        <w:rPr>
          <w:sz w:val="24"/>
          <w:szCs w:val="24"/>
          <w:lang w:val="fr-CH"/>
        </w:rPr>
      </w:pPr>
    </w:p>
    <w:p w14:paraId="03B267AC" w14:textId="6E937BCC" w:rsidR="00613761" w:rsidRDefault="00613761" w:rsidP="00FE6CCC">
      <w:pPr>
        <w:rPr>
          <w:sz w:val="24"/>
          <w:szCs w:val="24"/>
          <w:lang w:val="fr-CH"/>
        </w:rPr>
      </w:pPr>
    </w:p>
    <w:p w14:paraId="2B012C42" w14:textId="2D3DD120" w:rsidR="00E03320" w:rsidRDefault="00E03320">
      <w:pPr>
        <w:spacing w:before="0" w:after="200"/>
        <w:jc w:val="left"/>
        <w:rPr>
          <w:sz w:val="24"/>
          <w:szCs w:val="24"/>
          <w:lang w:val="fr-CH"/>
        </w:rPr>
      </w:pPr>
      <w:r>
        <w:rPr>
          <w:sz w:val="24"/>
          <w:szCs w:val="24"/>
          <w:lang w:val="fr-CH"/>
        </w:rPr>
        <w:br w:type="page"/>
      </w:r>
    </w:p>
    <w:p w14:paraId="7C18ECB1" w14:textId="03070486" w:rsidR="00E03320" w:rsidRDefault="00E03320" w:rsidP="00E03320">
      <w:pPr>
        <w:pStyle w:val="F1"/>
      </w:pPr>
      <w:bookmarkStart w:id="23" w:name="_Toc206406721"/>
      <w:r>
        <w:lastRenderedPageBreak/>
        <w:t>Table des illustrations</w:t>
      </w:r>
      <w:bookmarkEnd w:id="23"/>
    </w:p>
    <w:p w14:paraId="5E1BDC76" w14:textId="77777777" w:rsidR="00E03320" w:rsidRPr="00E03320" w:rsidRDefault="00E03320" w:rsidP="00E03320">
      <w:pPr>
        <w:rPr>
          <w:lang w:val="fr-CH"/>
        </w:rPr>
      </w:pPr>
    </w:p>
    <w:p w14:paraId="32A02D37" w14:textId="25D10628" w:rsidR="00613761" w:rsidRDefault="00613761" w:rsidP="00FE6CCC">
      <w:pPr>
        <w:rPr>
          <w:sz w:val="24"/>
          <w:szCs w:val="24"/>
          <w:lang w:val="fr-CH"/>
        </w:rPr>
      </w:pPr>
    </w:p>
    <w:p w14:paraId="5EE6022C" w14:textId="61410819" w:rsidR="00613761" w:rsidRDefault="00613761" w:rsidP="00FE6CCC">
      <w:pPr>
        <w:rPr>
          <w:sz w:val="24"/>
          <w:szCs w:val="24"/>
          <w:lang w:val="fr-CH"/>
        </w:rPr>
      </w:pPr>
    </w:p>
    <w:p w14:paraId="16E09E98" w14:textId="19D83082" w:rsidR="00613761" w:rsidRDefault="00613761" w:rsidP="00FE6CCC">
      <w:pPr>
        <w:rPr>
          <w:sz w:val="24"/>
          <w:szCs w:val="24"/>
          <w:lang w:val="fr-CH"/>
        </w:rPr>
      </w:pPr>
    </w:p>
    <w:p w14:paraId="15C9A97F" w14:textId="60631263" w:rsidR="00613761" w:rsidRDefault="00613761" w:rsidP="00FE6CCC">
      <w:pPr>
        <w:rPr>
          <w:sz w:val="24"/>
          <w:szCs w:val="24"/>
          <w:lang w:val="fr-CH"/>
        </w:rPr>
      </w:pPr>
    </w:p>
    <w:p w14:paraId="53C550A8" w14:textId="48E5DA78" w:rsidR="00613761" w:rsidRDefault="00613761" w:rsidP="00FE6CCC">
      <w:pPr>
        <w:rPr>
          <w:sz w:val="24"/>
          <w:szCs w:val="24"/>
          <w:lang w:val="fr-CH"/>
        </w:rPr>
      </w:pPr>
    </w:p>
    <w:p w14:paraId="34FAF96C" w14:textId="6DE59380" w:rsidR="00E03320" w:rsidRDefault="00E03320">
      <w:pPr>
        <w:spacing w:before="0" w:after="200"/>
        <w:jc w:val="left"/>
        <w:rPr>
          <w:sz w:val="24"/>
          <w:szCs w:val="24"/>
          <w:lang w:val="fr-CH"/>
        </w:rPr>
      </w:pPr>
      <w:r>
        <w:rPr>
          <w:sz w:val="24"/>
          <w:szCs w:val="24"/>
          <w:lang w:val="fr-CH"/>
        </w:rPr>
        <w:br w:type="page"/>
      </w:r>
    </w:p>
    <w:p w14:paraId="2BE7C9B2" w14:textId="5B1901BF" w:rsidR="00DD282C" w:rsidRPr="000B660A" w:rsidRDefault="000F419F" w:rsidP="00486578">
      <w:pPr>
        <w:pStyle w:val="F1"/>
      </w:pPr>
      <w:bookmarkStart w:id="24" w:name="_Toc206406722"/>
      <w:r>
        <w:lastRenderedPageBreak/>
        <w:t>Annexes</w:t>
      </w:r>
      <w:bookmarkEnd w:id="24"/>
    </w:p>
    <w:p w14:paraId="77F4B296" w14:textId="7FDD913C" w:rsidR="007748C7" w:rsidRPr="0016242E" w:rsidRDefault="00613761" w:rsidP="0016242E">
      <w:pPr>
        <w:rPr>
          <w:sz w:val="24"/>
          <w:szCs w:val="24"/>
          <w:lang w:val="fr-CH"/>
        </w:rPr>
      </w:pPr>
      <w:r>
        <w:rPr>
          <w:sz w:val="24"/>
          <w:szCs w:val="24"/>
          <w:lang w:val="fr-CH"/>
        </w:rPr>
        <w:t>Décrire</w:t>
      </w:r>
      <w:r w:rsidR="0016242E">
        <w:rPr>
          <w:sz w:val="24"/>
          <w:szCs w:val="24"/>
          <w:lang w:val="fr-CH"/>
        </w:rPr>
        <w:t xml:space="preserve"> les documents annexes </w:t>
      </w:r>
      <w:r>
        <w:rPr>
          <w:sz w:val="24"/>
          <w:szCs w:val="24"/>
          <w:lang w:val="fr-CH"/>
        </w:rPr>
        <w:t>éventuelle lors de la remise du</w:t>
      </w:r>
      <w:r w:rsidR="006A61DD">
        <w:rPr>
          <w:sz w:val="24"/>
          <w:szCs w:val="24"/>
          <w:lang w:val="fr-CH"/>
        </w:rPr>
        <w:t xml:space="preserve"> rapport de travail technique.</w:t>
      </w:r>
    </w:p>
    <w:p w14:paraId="39660F4C" w14:textId="77777777" w:rsidR="00E851C5" w:rsidRPr="00E851C5" w:rsidRDefault="00E851C5" w:rsidP="00E851C5">
      <w:pPr>
        <w:rPr>
          <w:sz w:val="24"/>
          <w:szCs w:val="24"/>
          <w:lang w:val="fr-CH"/>
        </w:rPr>
      </w:pPr>
    </w:p>
    <w:p w14:paraId="5B9F690E" w14:textId="40E94AC0" w:rsidR="00110659" w:rsidRPr="00110659" w:rsidRDefault="00110659" w:rsidP="00273873"/>
    <w:sectPr w:rsidR="00110659" w:rsidRPr="00110659" w:rsidSect="00FF1445">
      <w:headerReference w:type="default" r:id="rId11"/>
      <w:footerReference w:type="default" r:id="rId12"/>
      <w:pgSz w:w="11906" w:h="16838"/>
      <w:pgMar w:top="1843"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4A5A9" w14:textId="77777777" w:rsidR="00C3068C" w:rsidRDefault="00C3068C" w:rsidP="0020454A">
      <w:pPr>
        <w:spacing w:after="0" w:line="240" w:lineRule="auto"/>
      </w:pPr>
      <w:r>
        <w:separator/>
      </w:r>
    </w:p>
    <w:p w14:paraId="05F4279A" w14:textId="77777777" w:rsidR="00C3068C" w:rsidRDefault="00C3068C"/>
    <w:p w14:paraId="02A0054F" w14:textId="77777777" w:rsidR="00C3068C" w:rsidRDefault="00C3068C"/>
  </w:endnote>
  <w:endnote w:type="continuationSeparator" w:id="0">
    <w:p w14:paraId="0347DC20" w14:textId="77777777" w:rsidR="00C3068C" w:rsidRDefault="00C3068C" w:rsidP="0020454A">
      <w:pPr>
        <w:spacing w:after="0" w:line="240" w:lineRule="auto"/>
      </w:pPr>
      <w:r>
        <w:continuationSeparator/>
      </w:r>
    </w:p>
    <w:p w14:paraId="76D461CE" w14:textId="77777777" w:rsidR="00C3068C" w:rsidRDefault="00C3068C"/>
    <w:p w14:paraId="4CB92628" w14:textId="77777777" w:rsidR="00C3068C" w:rsidRDefault="00C3068C"/>
  </w:endnote>
  <w:endnote w:type="continuationNotice" w:id="1">
    <w:p w14:paraId="04EC2223" w14:textId="77777777" w:rsidR="00C3068C" w:rsidRDefault="00C3068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017560"/>
      <w:docPartObj>
        <w:docPartGallery w:val="Page Numbers (Bottom of Page)"/>
        <w:docPartUnique/>
      </w:docPartObj>
    </w:sdtPr>
    <w:sdtContent>
      <w:p w14:paraId="068B3BC4" w14:textId="133F02AF" w:rsidR="005A73E0" w:rsidRDefault="00EA2C51">
        <w:pPr>
          <w:pStyle w:val="Footer"/>
          <w:jc w:val="center"/>
        </w:pPr>
        <w:r w:rsidRPr="00EA2C51">
          <w:rPr>
            <w:noProof/>
          </w:rPr>
          <w:drawing>
            <wp:anchor distT="0" distB="0" distL="114300" distR="114300" simplePos="0" relativeHeight="251659264" behindDoc="1" locked="0" layoutInCell="1" allowOverlap="1" wp14:anchorId="1F47D198" wp14:editId="3A660A62">
              <wp:simplePos x="0" y="0"/>
              <wp:positionH relativeFrom="margin">
                <wp:posOffset>-3938270</wp:posOffset>
              </wp:positionH>
              <wp:positionV relativeFrom="paragraph">
                <wp:posOffset>-139065</wp:posOffset>
              </wp:positionV>
              <wp:extent cx="13861680" cy="1047750"/>
              <wp:effectExtent l="0" t="0" r="6985" b="0"/>
              <wp:wrapNone/>
              <wp:docPr id="129318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83859" name=""/>
                      <pic:cNvPicPr/>
                    </pic:nvPicPr>
                    <pic:blipFill>
                      <a:blip r:embed="rId1"/>
                      <a:stretch>
                        <a:fillRect/>
                      </a:stretch>
                    </pic:blipFill>
                    <pic:spPr>
                      <a:xfrm>
                        <a:off x="0" y="0"/>
                        <a:ext cx="14006953" cy="1058731"/>
                      </a:xfrm>
                      <a:prstGeom prst="rect">
                        <a:avLst/>
                      </a:prstGeom>
                    </pic:spPr>
                  </pic:pic>
                </a:graphicData>
              </a:graphic>
              <wp14:sizeRelH relativeFrom="margin">
                <wp14:pctWidth>0</wp14:pctWidth>
              </wp14:sizeRelH>
              <wp14:sizeRelV relativeFrom="margin">
                <wp14:pctHeight>0</wp14:pctHeight>
              </wp14:sizeRelV>
            </wp:anchor>
          </w:drawing>
        </w:r>
        <w:r w:rsidR="005A73E0">
          <w:fldChar w:fldCharType="begin"/>
        </w:r>
        <w:r w:rsidR="005A73E0">
          <w:instrText xml:space="preserve"> PAGE  \* Arabic  \* MERGEFORMAT </w:instrText>
        </w:r>
        <w:r w:rsidR="005A73E0">
          <w:fldChar w:fldCharType="separate"/>
        </w:r>
        <w:r w:rsidR="005A73E0">
          <w:rPr>
            <w:noProof/>
          </w:rPr>
          <w:t>14</w:t>
        </w:r>
        <w:r w:rsidR="005A73E0">
          <w:fldChar w:fldCharType="end"/>
        </w:r>
        <w:r w:rsidR="005A73E0">
          <w:t xml:space="preserve"> / </w:t>
        </w:r>
        <w:fldSimple w:instr="NUMPAGES  \* Arabic  \* MERGEFORMAT">
          <w:r w:rsidR="00A8275F">
            <w:rPr>
              <w:noProof/>
            </w:rPr>
            <w:t>14</w:t>
          </w:r>
        </w:fldSimple>
      </w:p>
    </w:sdtContent>
  </w:sdt>
  <w:p w14:paraId="26807CCF" w14:textId="3F7F5725" w:rsidR="005A73E0" w:rsidRPr="00EA2C51" w:rsidRDefault="00EA2C51" w:rsidP="00682D81">
    <w:pPr>
      <w:pStyle w:val="Footer"/>
      <w:rPr>
        <w:noProof/>
      </w:rPr>
    </w:pPr>
    <w:r>
      <w:rPr>
        <w:noProof/>
      </w:rPr>
      <w:t>Godel Loré</w:t>
    </w:r>
    <w:r w:rsidR="0022476C">
      <w:rPr>
        <w:noProof/>
      </w:rPr>
      <w:t> </w:t>
    </w:r>
    <w:r w:rsidR="000F419F">
      <w:rPr>
        <w:noProof/>
      </w:rPr>
      <w:t xml:space="preserve"> </w:t>
    </w:r>
    <w:r w:rsidR="005A73E0">
      <w:ptab w:relativeTo="margin" w:alignment="center" w:leader="none"/>
    </w:r>
    <w:r w:rsidR="005A73E0">
      <w:rPr>
        <w:lang w:val="fr-CH"/>
      </w:rPr>
      <w:tab/>
    </w:r>
    <w:r w:rsidR="005A73E0">
      <w:rPr>
        <w:lang w:val="fr-CH"/>
      </w:rPr>
      <w:tab/>
    </w:r>
    <w:r w:rsidR="005A73E0">
      <w:rPr>
        <w:lang w:val="fr-CH"/>
      </w:rPr>
      <w:fldChar w:fldCharType="begin"/>
    </w:r>
    <w:r w:rsidR="005A73E0">
      <w:rPr>
        <w:lang w:val="fr-CH"/>
      </w:rPr>
      <w:instrText xml:space="preserve"> DATE  \@ "d MMMM yyyy"  \* MERGEFORMAT </w:instrText>
    </w:r>
    <w:r w:rsidR="005A73E0">
      <w:rPr>
        <w:lang w:val="fr-CH"/>
      </w:rPr>
      <w:fldChar w:fldCharType="separate"/>
    </w:r>
    <w:r w:rsidR="00F13E66">
      <w:rPr>
        <w:noProof/>
        <w:lang w:val="fr-CH"/>
      </w:rPr>
      <w:t>28 août 2025</w:t>
    </w:r>
    <w:r w:rsidR="005A73E0">
      <w:rPr>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8C59C" w14:textId="77777777" w:rsidR="00C3068C" w:rsidRDefault="00C3068C" w:rsidP="0020454A">
      <w:pPr>
        <w:spacing w:after="0" w:line="240" w:lineRule="auto"/>
      </w:pPr>
      <w:r>
        <w:separator/>
      </w:r>
    </w:p>
    <w:p w14:paraId="0A01D089" w14:textId="77777777" w:rsidR="00C3068C" w:rsidRDefault="00C3068C"/>
    <w:p w14:paraId="02A9C99A" w14:textId="77777777" w:rsidR="00C3068C" w:rsidRDefault="00C3068C"/>
  </w:footnote>
  <w:footnote w:type="continuationSeparator" w:id="0">
    <w:p w14:paraId="2D268ABF" w14:textId="77777777" w:rsidR="00C3068C" w:rsidRDefault="00C3068C" w:rsidP="0020454A">
      <w:pPr>
        <w:spacing w:after="0" w:line="240" w:lineRule="auto"/>
      </w:pPr>
      <w:r>
        <w:continuationSeparator/>
      </w:r>
    </w:p>
    <w:p w14:paraId="3AA59E60" w14:textId="77777777" w:rsidR="00C3068C" w:rsidRDefault="00C3068C"/>
    <w:p w14:paraId="7EB98C4F" w14:textId="77777777" w:rsidR="00C3068C" w:rsidRDefault="00C3068C"/>
  </w:footnote>
  <w:footnote w:type="continuationNotice" w:id="1">
    <w:p w14:paraId="1001BC54" w14:textId="77777777" w:rsidR="00C3068C" w:rsidRDefault="00C3068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36AF" w14:textId="65485330" w:rsidR="005A73E0" w:rsidRPr="002918A7" w:rsidRDefault="00F13E66">
    <w:pPr>
      <w:pStyle w:val="Header"/>
      <w:rPr>
        <w:lang w:val="fr-CH"/>
      </w:rPr>
    </w:pPr>
    <w:r>
      <w:rPr>
        <w:noProof/>
      </w:rPr>
      <w:drawing>
        <wp:anchor distT="0" distB="0" distL="114300" distR="114300" simplePos="0" relativeHeight="251658240" behindDoc="0" locked="0" layoutInCell="1" allowOverlap="1" wp14:anchorId="59C94B30" wp14:editId="3093A536">
          <wp:simplePos x="0" y="0"/>
          <wp:positionH relativeFrom="margin">
            <wp:align>right</wp:align>
          </wp:positionH>
          <wp:positionV relativeFrom="paragraph">
            <wp:posOffset>-12065</wp:posOffset>
          </wp:positionV>
          <wp:extent cx="1483995" cy="267970"/>
          <wp:effectExtent l="0" t="0" r="1905" b="0"/>
          <wp:wrapThrough wrapText="bothSides">
            <wp:wrapPolygon edited="0">
              <wp:start x="0" y="0"/>
              <wp:lineTo x="0" y="19962"/>
              <wp:lineTo x="10537" y="19962"/>
              <wp:lineTo x="21350" y="19962"/>
              <wp:lineTo x="21350" y="6142"/>
              <wp:lineTo x="10537" y="0"/>
              <wp:lineTo x="0" y="0"/>
            </wp:wrapPolygon>
          </wp:wrapThrough>
          <wp:docPr id="1467172154" name="Picture 2" descr="Parker Meggitt Defense Systems Division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ker Meggitt Defense Systems Division - 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3995" cy="267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1C4">
      <w:rPr>
        <w:lang w:val="fr-CH"/>
      </w:rPr>
      <w:t xml:space="preserve">ICT-FR : </w:t>
    </w:r>
    <w:r>
      <w:rPr>
        <w:lang w:val="fr-CH"/>
      </w:rPr>
      <w:t>431</w:t>
    </w:r>
  </w:p>
  <w:p w14:paraId="744BC6FD" w14:textId="77777777" w:rsidR="005A73E0" w:rsidRPr="002918A7" w:rsidRDefault="005A73E0" w:rsidP="005A6E12">
    <w:pPr>
      <w:pStyle w:val="Header"/>
      <w:pBdr>
        <w:bottom w:val="single" w:sz="4" w:space="1" w:color="auto"/>
      </w:pBd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4EA"/>
    <w:multiLevelType w:val="hybridMultilevel"/>
    <w:tmpl w:val="5F36FC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6D7EF7"/>
    <w:multiLevelType w:val="hybridMultilevel"/>
    <w:tmpl w:val="80FCA78A"/>
    <w:lvl w:ilvl="0" w:tplc="533A5DE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1D32B59"/>
    <w:multiLevelType w:val="hybridMultilevel"/>
    <w:tmpl w:val="7076E93E"/>
    <w:lvl w:ilvl="0" w:tplc="137A90F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58A22E4"/>
    <w:multiLevelType w:val="hybridMultilevel"/>
    <w:tmpl w:val="4D7CF0C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70F0043"/>
    <w:multiLevelType w:val="hybridMultilevel"/>
    <w:tmpl w:val="7F8A5E1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7CA13EB"/>
    <w:multiLevelType w:val="hybridMultilevel"/>
    <w:tmpl w:val="B008AE3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B380DF7"/>
    <w:multiLevelType w:val="hybridMultilevel"/>
    <w:tmpl w:val="48740A0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CF715B4"/>
    <w:multiLevelType w:val="hybridMultilevel"/>
    <w:tmpl w:val="9C0884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CFB3BDA"/>
    <w:multiLevelType w:val="hybridMultilevel"/>
    <w:tmpl w:val="C3145B90"/>
    <w:lvl w:ilvl="0" w:tplc="A14ECCF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3EB5850"/>
    <w:multiLevelType w:val="hybridMultilevel"/>
    <w:tmpl w:val="70E437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4E53E93"/>
    <w:multiLevelType w:val="hybridMultilevel"/>
    <w:tmpl w:val="AC0615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81C2509"/>
    <w:multiLevelType w:val="hybridMultilevel"/>
    <w:tmpl w:val="FF48F3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EEC6EE2"/>
    <w:multiLevelType w:val="multilevel"/>
    <w:tmpl w:val="6CBAAE78"/>
    <w:styleLink w:val="EPAI"/>
    <w:lvl w:ilvl="0">
      <w:start w:val="1"/>
      <w:numFmt w:val="decimal"/>
      <w:lvlText w:val="%1."/>
      <w:lvlJc w:val="left"/>
      <w:pPr>
        <w:ind w:left="360" w:hanging="360"/>
      </w:pPr>
      <w:rPr>
        <w:rFonts w:ascii="Arial" w:hAnsi="Arial" w:hint="default"/>
        <w:b/>
        <w:i w:val="0"/>
        <w:color w:val="1F497D" w:themeColor="text2"/>
        <w:sz w:val="44"/>
      </w:rPr>
    </w:lvl>
    <w:lvl w:ilvl="1">
      <w:start w:val="1"/>
      <w:numFmt w:val="decimal"/>
      <w:lvlText w:val="%1.%2."/>
      <w:lvlJc w:val="left"/>
      <w:pPr>
        <w:ind w:left="576" w:hanging="576"/>
      </w:pPr>
      <w:rPr>
        <w:rFonts w:ascii="Arial" w:hAnsi="Arial" w:hint="default"/>
        <w:b/>
        <w:i w:val="0"/>
        <w:color w:val="1F497D" w:themeColor="text2"/>
        <w:sz w:val="30"/>
      </w:rPr>
    </w:lvl>
    <w:lvl w:ilvl="2">
      <w:start w:val="1"/>
      <w:numFmt w:val="decimal"/>
      <w:lvlText w:val="%1.%2.%3."/>
      <w:lvlJc w:val="left"/>
      <w:pPr>
        <w:ind w:left="720" w:hanging="720"/>
      </w:pPr>
      <w:rPr>
        <w:rFonts w:ascii="Arial" w:hAnsi="Arial" w:hint="default"/>
        <w:b/>
        <w:i w:val="0"/>
        <w:color w:val="1F497D" w:themeColor="text2"/>
        <w:sz w:val="28"/>
      </w:rPr>
    </w:lvl>
    <w:lvl w:ilvl="3">
      <w:start w:val="1"/>
      <w:numFmt w:val="decimal"/>
      <w:lvlText w:val="%1.%2.%3.%4."/>
      <w:lvlJc w:val="left"/>
      <w:pPr>
        <w:ind w:left="864" w:hanging="864"/>
      </w:pPr>
      <w:rPr>
        <w:rFonts w:ascii="Arial" w:hAnsi="Arial" w:hint="default"/>
        <w:b/>
        <w:i w:val="0"/>
        <w:color w:val="1F497D" w:themeColor="text2"/>
        <w:sz w:val="26"/>
      </w:rPr>
    </w:lvl>
    <w:lvl w:ilvl="4">
      <w:start w:val="1"/>
      <w:numFmt w:val="decimal"/>
      <w:lvlText w:val="%1.%2.%3.%4.%5."/>
      <w:lvlJc w:val="left"/>
      <w:pPr>
        <w:ind w:left="1008" w:hanging="1008"/>
      </w:pPr>
      <w:rPr>
        <w:rFonts w:ascii="Arial" w:hAnsi="Arial" w:hint="default"/>
        <w:b/>
        <w:i w:val="0"/>
        <w:color w:val="1F497D" w:themeColor="text2"/>
        <w:sz w:val="26"/>
      </w:rPr>
    </w:lvl>
    <w:lvl w:ilvl="5">
      <w:start w:val="1"/>
      <w:numFmt w:val="decimal"/>
      <w:lvlText w:val="%1.%2.%3.%4.%5.%6."/>
      <w:lvlJc w:val="left"/>
      <w:pPr>
        <w:ind w:left="1152" w:hanging="1152"/>
      </w:pPr>
      <w:rPr>
        <w:rFonts w:ascii="Arial" w:hAnsi="Arial" w:hint="default"/>
        <w:b/>
        <w:i w:val="0"/>
        <w:color w:val="1F497D" w:themeColor="text2"/>
        <w:sz w:val="2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21358B3"/>
    <w:multiLevelType w:val="hybridMultilevel"/>
    <w:tmpl w:val="7F72B194"/>
    <w:lvl w:ilvl="0" w:tplc="5E9CE16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27F057BC"/>
    <w:multiLevelType w:val="hybridMultilevel"/>
    <w:tmpl w:val="B158FD06"/>
    <w:lvl w:ilvl="0" w:tplc="EDB28E32">
      <w:numFmt w:val="bullet"/>
      <w:lvlText w:val=""/>
      <w:lvlJc w:val="left"/>
      <w:pPr>
        <w:ind w:left="720" w:hanging="360"/>
      </w:pPr>
      <w:rPr>
        <w:rFonts w:ascii="Symbol" w:eastAsia="+mn-e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76761"/>
    <w:multiLevelType w:val="hybridMultilevel"/>
    <w:tmpl w:val="FBF8F7B2"/>
    <w:lvl w:ilvl="0" w:tplc="FFFFFFF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6" w15:restartNumberingAfterBreak="0">
    <w:nsid w:val="28115D8C"/>
    <w:multiLevelType w:val="hybridMultilevel"/>
    <w:tmpl w:val="3226257A"/>
    <w:lvl w:ilvl="0" w:tplc="3EB4D23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28CD7D2D"/>
    <w:multiLevelType w:val="hybridMultilevel"/>
    <w:tmpl w:val="A51A7A0A"/>
    <w:lvl w:ilvl="0" w:tplc="C49C2ED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29F4326F"/>
    <w:multiLevelType w:val="hybridMultilevel"/>
    <w:tmpl w:val="255C982E"/>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2C9E64B3"/>
    <w:multiLevelType w:val="hybridMultilevel"/>
    <w:tmpl w:val="518CF15C"/>
    <w:lvl w:ilvl="0" w:tplc="A4E093F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2D071626"/>
    <w:multiLevelType w:val="multilevel"/>
    <w:tmpl w:val="DEEE0608"/>
    <w:lvl w:ilvl="0">
      <w:start w:val="1"/>
      <w:numFmt w:val="decimal"/>
      <w:pStyle w:val="F1"/>
      <w:lvlText w:val="%1."/>
      <w:lvlJc w:val="left"/>
      <w:pPr>
        <w:ind w:left="360" w:hanging="360"/>
      </w:pPr>
      <w:rPr>
        <w:rFonts w:ascii="Arial" w:hAnsi="Arial" w:hint="default"/>
        <w:b/>
        <w:i w:val="0"/>
        <w:color w:val="auto"/>
        <w:sz w:val="44"/>
      </w:rPr>
    </w:lvl>
    <w:lvl w:ilvl="1">
      <w:start w:val="1"/>
      <w:numFmt w:val="decimal"/>
      <w:pStyle w:val="F2"/>
      <w:lvlText w:val="%1.%2"/>
      <w:lvlJc w:val="left"/>
      <w:pPr>
        <w:ind w:left="576" w:hanging="576"/>
      </w:pPr>
      <w:rPr>
        <w:rFonts w:ascii="Arial" w:hAnsi="Arial" w:hint="default"/>
        <w:b/>
        <w:i w:val="0"/>
        <w:color w:val="auto"/>
        <w:sz w:val="30"/>
      </w:rPr>
    </w:lvl>
    <w:lvl w:ilvl="2">
      <w:start w:val="1"/>
      <w:numFmt w:val="decimal"/>
      <w:pStyle w:val="F3"/>
      <w:lvlText w:val="%1.%2.%3"/>
      <w:lvlJc w:val="left"/>
      <w:pPr>
        <w:ind w:left="720" w:hanging="720"/>
      </w:pPr>
      <w:rPr>
        <w:rFonts w:ascii="Arial" w:hAnsi="Arial" w:hint="default"/>
        <w:b/>
        <w:i w:val="0"/>
        <w:color w:val="auto"/>
        <w:sz w:val="28"/>
      </w:rPr>
    </w:lvl>
    <w:lvl w:ilvl="3">
      <w:start w:val="1"/>
      <w:numFmt w:val="decimal"/>
      <w:pStyle w:val="F4"/>
      <w:lvlText w:val="%1.%2.%3.%4"/>
      <w:lvlJc w:val="left"/>
      <w:pPr>
        <w:ind w:left="864" w:hanging="864"/>
      </w:pPr>
      <w:rPr>
        <w:rFonts w:ascii="Arial" w:hAnsi="Arial" w:hint="default"/>
        <w:b/>
        <w:i w:val="0"/>
        <w:color w:val="auto"/>
        <w:sz w:val="26"/>
      </w:rPr>
    </w:lvl>
    <w:lvl w:ilvl="4">
      <w:start w:val="1"/>
      <w:numFmt w:val="decimal"/>
      <w:pStyle w:val="F5"/>
      <w:lvlText w:val="%1.%2.%3.%4.%5"/>
      <w:lvlJc w:val="left"/>
      <w:pPr>
        <w:ind w:left="1008" w:hanging="1008"/>
      </w:pPr>
      <w:rPr>
        <w:rFonts w:ascii="Arial" w:hAnsi="Arial" w:hint="default"/>
        <w:b/>
        <w:i w:val="0"/>
        <w:color w:val="auto"/>
        <w:sz w:val="26"/>
      </w:rPr>
    </w:lvl>
    <w:lvl w:ilvl="5">
      <w:start w:val="1"/>
      <w:numFmt w:val="decimal"/>
      <w:pStyle w:val="F6"/>
      <w:lvlText w:val="%1.%2.%3.%4.%5.%6"/>
      <w:lvlJc w:val="left"/>
      <w:pPr>
        <w:ind w:left="1152" w:hanging="1152"/>
      </w:pPr>
      <w:rPr>
        <w:rFonts w:ascii="Arial" w:hAnsi="Arial" w:hint="default"/>
        <w:b/>
        <w:i w:val="0"/>
        <w:color w:val="auto"/>
        <w:sz w:val="2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DD174B7"/>
    <w:multiLevelType w:val="hybridMultilevel"/>
    <w:tmpl w:val="EF2AE394"/>
    <w:lvl w:ilvl="0" w:tplc="113C7C0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2F591880"/>
    <w:multiLevelType w:val="hybridMultilevel"/>
    <w:tmpl w:val="FF96AC56"/>
    <w:lvl w:ilvl="0" w:tplc="FFFFFFF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2F981AA1"/>
    <w:multiLevelType w:val="hybridMultilevel"/>
    <w:tmpl w:val="C3E499CC"/>
    <w:lvl w:ilvl="0" w:tplc="06C4D65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099248D"/>
    <w:multiLevelType w:val="hybridMultilevel"/>
    <w:tmpl w:val="81F03626"/>
    <w:lvl w:ilvl="0" w:tplc="839435D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32941E1E"/>
    <w:multiLevelType w:val="hybridMultilevel"/>
    <w:tmpl w:val="AB2C4A44"/>
    <w:lvl w:ilvl="0" w:tplc="100C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3760048"/>
    <w:multiLevelType w:val="hybridMultilevel"/>
    <w:tmpl w:val="11A2D9A6"/>
    <w:lvl w:ilvl="0" w:tplc="08807F9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3465497A"/>
    <w:multiLevelType w:val="hybridMultilevel"/>
    <w:tmpl w:val="14A66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396225D1"/>
    <w:multiLevelType w:val="hybridMultilevel"/>
    <w:tmpl w:val="66902A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3A225F59"/>
    <w:multiLevelType w:val="hybridMultilevel"/>
    <w:tmpl w:val="6A84E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3B642C28"/>
    <w:multiLevelType w:val="hybridMultilevel"/>
    <w:tmpl w:val="A80C5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0538B2"/>
    <w:multiLevelType w:val="multilevel"/>
    <w:tmpl w:val="10A4AC38"/>
    <w:styleLink w:val="EPAI20"/>
    <w:lvl w:ilvl="0">
      <w:start w:val="1"/>
      <w:numFmt w:val="decimal"/>
      <w:lvlText w:val="%1."/>
      <w:lvlJc w:val="left"/>
      <w:pPr>
        <w:ind w:left="360" w:hanging="360"/>
      </w:pPr>
      <w:rPr>
        <w:rFonts w:ascii="Arial" w:hAnsi="Arial" w:hint="default"/>
        <w:b/>
        <w:i w:val="0"/>
        <w:color w:val="auto"/>
        <w:sz w:val="44"/>
      </w:rPr>
    </w:lvl>
    <w:lvl w:ilvl="1">
      <w:start w:val="1"/>
      <w:numFmt w:val="decimal"/>
      <w:lvlText w:val="%1.%2"/>
      <w:lvlJc w:val="left"/>
      <w:pPr>
        <w:ind w:left="576" w:hanging="576"/>
      </w:pPr>
      <w:rPr>
        <w:rFonts w:ascii="Arial" w:hAnsi="Arial" w:hint="default"/>
        <w:b/>
        <w:i w:val="0"/>
        <w:color w:val="auto"/>
        <w:sz w:val="30"/>
      </w:rPr>
    </w:lvl>
    <w:lvl w:ilvl="2">
      <w:start w:val="1"/>
      <w:numFmt w:val="decimal"/>
      <w:lvlText w:val="%1.%2.%3"/>
      <w:lvlJc w:val="left"/>
      <w:pPr>
        <w:ind w:left="720" w:hanging="720"/>
      </w:pPr>
      <w:rPr>
        <w:rFonts w:ascii="Arial" w:hAnsi="Arial" w:hint="default"/>
        <w:b/>
        <w:i w:val="0"/>
        <w:color w:val="auto"/>
        <w:sz w:val="28"/>
      </w:rPr>
    </w:lvl>
    <w:lvl w:ilvl="3">
      <w:start w:val="1"/>
      <w:numFmt w:val="decimal"/>
      <w:lvlText w:val="%1.%2.%3.%4"/>
      <w:lvlJc w:val="left"/>
      <w:pPr>
        <w:ind w:left="864" w:hanging="864"/>
      </w:pPr>
      <w:rPr>
        <w:rFonts w:ascii="Arial" w:hAnsi="Arial" w:hint="default"/>
        <w:b/>
        <w:i w:val="0"/>
        <w:color w:val="auto"/>
        <w:sz w:val="26"/>
      </w:rPr>
    </w:lvl>
    <w:lvl w:ilvl="4">
      <w:start w:val="1"/>
      <w:numFmt w:val="decimal"/>
      <w:lvlText w:val="%1.%2.%3.%4.%5"/>
      <w:lvlJc w:val="left"/>
      <w:pPr>
        <w:ind w:left="1008" w:hanging="1008"/>
      </w:pPr>
      <w:rPr>
        <w:rFonts w:ascii="Arial" w:hAnsi="Arial" w:hint="default"/>
        <w:b/>
        <w:i w:val="0"/>
        <w:color w:val="auto"/>
        <w:sz w:val="26"/>
      </w:rPr>
    </w:lvl>
    <w:lvl w:ilvl="5">
      <w:start w:val="1"/>
      <w:numFmt w:val="decimal"/>
      <w:lvlText w:val="%1.%2.%3.%4.%5.%6"/>
      <w:lvlJc w:val="left"/>
      <w:pPr>
        <w:ind w:left="1152" w:hanging="1152"/>
      </w:pPr>
      <w:rPr>
        <w:rFonts w:ascii="Arial" w:hAnsi="Arial" w:hint="default"/>
        <w:b/>
        <w:i w:val="0"/>
        <w:color w:val="auto"/>
        <w:sz w:val="2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40664C8A"/>
    <w:multiLevelType w:val="hybridMultilevel"/>
    <w:tmpl w:val="0E5AE9D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3" w15:restartNumberingAfterBreak="0">
    <w:nsid w:val="4562083F"/>
    <w:multiLevelType w:val="hybridMultilevel"/>
    <w:tmpl w:val="DA7A1526"/>
    <w:lvl w:ilvl="0" w:tplc="77989CB8">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47B94E51"/>
    <w:multiLevelType w:val="hybridMultilevel"/>
    <w:tmpl w:val="8D8E2C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485D4E40"/>
    <w:multiLevelType w:val="hybridMultilevel"/>
    <w:tmpl w:val="FD066A18"/>
    <w:lvl w:ilvl="0" w:tplc="D902BE1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4A986ABB"/>
    <w:multiLevelType w:val="multilevel"/>
    <w:tmpl w:val="383EF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93745F"/>
    <w:multiLevelType w:val="hybridMultilevel"/>
    <w:tmpl w:val="77B4CF06"/>
    <w:lvl w:ilvl="0" w:tplc="10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CA94702"/>
    <w:multiLevelType w:val="hybridMultilevel"/>
    <w:tmpl w:val="10947984"/>
    <w:lvl w:ilvl="0" w:tplc="27E87D5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4F617A61"/>
    <w:multiLevelType w:val="hybridMultilevel"/>
    <w:tmpl w:val="4B2E7F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53984523"/>
    <w:multiLevelType w:val="hybridMultilevel"/>
    <w:tmpl w:val="11EE3F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54E80F71"/>
    <w:multiLevelType w:val="hybridMultilevel"/>
    <w:tmpl w:val="0A6646C8"/>
    <w:lvl w:ilvl="0" w:tplc="12768A8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55E61968"/>
    <w:multiLevelType w:val="multilevel"/>
    <w:tmpl w:val="93C0B224"/>
    <w:lvl w:ilvl="0">
      <w:numFmt w:val="none"/>
      <w:pStyle w:val="Heading1"/>
      <w:lvlText w:val=""/>
      <w:lvlJc w:val="left"/>
      <w:pPr>
        <w:tabs>
          <w:tab w:val="num" w:pos="360"/>
        </w:tabs>
      </w:pPr>
    </w:lvl>
    <w:lvl w:ilvl="1">
      <w:numFmt w:val="none"/>
      <w:pStyle w:val="Heading2"/>
      <w:lvlText w:val=""/>
      <w:lvlJc w:val="left"/>
      <w:pPr>
        <w:tabs>
          <w:tab w:val="num" w:pos="360"/>
        </w:tabs>
      </w:pPr>
    </w:lvl>
    <w:lvl w:ilvl="2">
      <w:numFmt w:val="none"/>
      <w:pStyle w:val="Heading3"/>
      <w:lvlText w:val=""/>
      <w:lvlJc w:val="left"/>
      <w:pPr>
        <w:tabs>
          <w:tab w:val="num" w:pos="360"/>
        </w:tabs>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6D030B6"/>
    <w:multiLevelType w:val="hybridMultilevel"/>
    <w:tmpl w:val="D4EE41A8"/>
    <w:lvl w:ilvl="0" w:tplc="849EFFE6">
      <w:numFmt w:val="decimal"/>
      <w:pStyle w:val="Style3"/>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44" w15:restartNumberingAfterBreak="0">
    <w:nsid w:val="58870333"/>
    <w:multiLevelType w:val="hybridMultilevel"/>
    <w:tmpl w:val="C2DE3AD0"/>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45" w15:restartNumberingAfterBreak="0">
    <w:nsid w:val="5AA53C6A"/>
    <w:multiLevelType w:val="hybridMultilevel"/>
    <w:tmpl w:val="77E293BC"/>
    <w:lvl w:ilvl="0" w:tplc="32FE8EC4">
      <w:numFmt w:val="decimal"/>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46" w15:restartNumberingAfterBreak="0">
    <w:nsid w:val="62D6091B"/>
    <w:multiLevelType w:val="hybridMultilevel"/>
    <w:tmpl w:val="1DC2216C"/>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47" w15:restartNumberingAfterBreak="0">
    <w:nsid w:val="62F46705"/>
    <w:multiLevelType w:val="hybridMultilevel"/>
    <w:tmpl w:val="2844378C"/>
    <w:lvl w:ilvl="0" w:tplc="3AD45452">
      <w:start w:val="1"/>
      <w:numFmt w:val="bullet"/>
      <w:lvlText w:val="-"/>
      <w:lvlJc w:val="left"/>
      <w:pPr>
        <w:ind w:left="927" w:hanging="360"/>
      </w:pPr>
      <w:rPr>
        <w:rFonts w:ascii="Arial" w:eastAsiaTheme="minorEastAsia" w:hAnsi="Arial" w:cs="Aria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48" w15:restartNumberingAfterBreak="0">
    <w:nsid w:val="69215796"/>
    <w:multiLevelType w:val="hybridMultilevel"/>
    <w:tmpl w:val="C01ED1AC"/>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49" w15:restartNumberingAfterBreak="0">
    <w:nsid w:val="6A7E2398"/>
    <w:multiLevelType w:val="hybridMultilevel"/>
    <w:tmpl w:val="D6CA7D14"/>
    <w:lvl w:ilvl="0" w:tplc="B24814E4">
      <w:numFmt w:val="decimal"/>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50" w15:restartNumberingAfterBreak="0">
    <w:nsid w:val="6AA2148B"/>
    <w:multiLevelType w:val="hybridMultilevel"/>
    <w:tmpl w:val="507AB234"/>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1" w15:restartNumberingAfterBreak="0">
    <w:nsid w:val="6AB72B1C"/>
    <w:multiLevelType w:val="hybridMultilevel"/>
    <w:tmpl w:val="0F0A30B6"/>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2" w15:restartNumberingAfterBreak="0">
    <w:nsid w:val="6B560CB8"/>
    <w:multiLevelType w:val="hybridMultilevel"/>
    <w:tmpl w:val="52A88490"/>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3" w15:restartNumberingAfterBreak="0">
    <w:nsid w:val="6F695D6E"/>
    <w:multiLevelType w:val="hybridMultilevel"/>
    <w:tmpl w:val="345044A0"/>
    <w:lvl w:ilvl="0" w:tplc="9C8E81AA">
      <w:numFmt w:val="decimal"/>
      <w:pStyle w:val="Style2"/>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54" w15:restartNumberingAfterBreak="0">
    <w:nsid w:val="7144130A"/>
    <w:multiLevelType w:val="hybridMultilevel"/>
    <w:tmpl w:val="3348C738"/>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5" w15:restartNumberingAfterBreak="0">
    <w:nsid w:val="73DF7E3B"/>
    <w:multiLevelType w:val="hybridMultilevel"/>
    <w:tmpl w:val="0066B1A6"/>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6" w15:restartNumberingAfterBreak="0">
    <w:nsid w:val="76A975D7"/>
    <w:multiLevelType w:val="hybridMultilevel"/>
    <w:tmpl w:val="6B3AFF9E"/>
    <w:lvl w:ilvl="0" w:tplc="100C000F">
      <w:numFmt w:val="decimal"/>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57" w15:restartNumberingAfterBreak="0">
    <w:nsid w:val="77431B26"/>
    <w:multiLevelType w:val="hybridMultilevel"/>
    <w:tmpl w:val="8E8C2F8E"/>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8" w15:restartNumberingAfterBreak="0">
    <w:nsid w:val="787F7794"/>
    <w:multiLevelType w:val="hybridMultilevel"/>
    <w:tmpl w:val="8E5A914A"/>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9" w15:restartNumberingAfterBreak="0">
    <w:nsid w:val="7AC11263"/>
    <w:multiLevelType w:val="hybridMultilevel"/>
    <w:tmpl w:val="3568265C"/>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60" w15:restartNumberingAfterBreak="0">
    <w:nsid w:val="7B3A3343"/>
    <w:multiLevelType w:val="hybridMultilevel"/>
    <w:tmpl w:val="5FEEA0C6"/>
    <w:lvl w:ilvl="0" w:tplc="7E842F14">
      <w:numFmt w:val="decimal"/>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num w:numId="1" w16cid:durableId="190387612">
    <w:abstractNumId w:val="42"/>
  </w:num>
  <w:num w:numId="2" w16cid:durableId="1912303201">
    <w:abstractNumId w:val="12"/>
  </w:num>
  <w:num w:numId="3" w16cid:durableId="1813595563">
    <w:abstractNumId w:val="53"/>
  </w:num>
  <w:num w:numId="4" w16cid:durableId="1265849005">
    <w:abstractNumId w:val="43"/>
  </w:num>
  <w:num w:numId="5" w16cid:durableId="488326091">
    <w:abstractNumId w:val="31"/>
  </w:num>
  <w:num w:numId="6" w16cid:durableId="2113163939">
    <w:abstractNumId w:val="20"/>
  </w:num>
  <w:num w:numId="7" w16cid:durableId="1672830504">
    <w:abstractNumId w:val="57"/>
  </w:num>
  <w:num w:numId="8" w16cid:durableId="716201877">
    <w:abstractNumId w:val="9"/>
  </w:num>
  <w:num w:numId="9" w16cid:durableId="1315260093">
    <w:abstractNumId w:val="55"/>
  </w:num>
  <w:num w:numId="10" w16cid:durableId="754203907">
    <w:abstractNumId w:val="39"/>
  </w:num>
  <w:num w:numId="11" w16cid:durableId="1410233930">
    <w:abstractNumId w:val="27"/>
  </w:num>
  <w:num w:numId="12" w16cid:durableId="1505126149">
    <w:abstractNumId w:val="48"/>
  </w:num>
  <w:num w:numId="13" w16cid:durableId="1202938575">
    <w:abstractNumId w:val="46"/>
  </w:num>
  <w:num w:numId="14" w16cid:durableId="814488662">
    <w:abstractNumId w:val="32"/>
  </w:num>
  <w:num w:numId="15" w16cid:durableId="1318268867">
    <w:abstractNumId w:val="36"/>
  </w:num>
  <w:num w:numId="16" w16cid:durableId="1111515567">
    <w:abstractNumId w:val="34"/>
  </w:num>
  <w:num w:numId="17" w16cid:durableId="419764114">
    <w:abstractNumId w:val="59"/>
  </w:num>
  <w:num w:numId="18" w16cid:durableId="1147210155">
    <w:abstractNumId w:val="10"/>
  </w:num>
  <w:num w:numId="19" w16cid:durableId="271403221">
    <w:abstractNumId w:val="44"/>
  </w:num>
  <w:num w:numId="20" w16cid:durableId="959609068">
    <w:abstractNumId w:val="28"/>
  </w:num>
  <w:num w:numId="21" w16cid:durableId="633484202">
    <w:abstractNumId w:val="37"/>
  </w:num>
  <w:num w:numId="22" w16cid:durableId="323555889">
    <w:abstractNumId w:val="11"/>
  </w:num>
  <w:num w:numId="23" w16cid:durableId="1492716186">
    <w:abstractNumId w:val="58"/>
  </w:num>
  <w:num w:numId="24" w16cid:durableId="42485096">
    <w:abstractNumId w:val="50"/>
  </w:num>
  <w:num w:numId="25" w16cid:durableId="47923087">
    <w:abstractNumId w:val="5"/>
  </w:num>
  <w:num w:numId="26" w16cid:durableId="1491405357">
    <w:abstractNumId w:val="4"/>
  </w:num>
  <w:num w:numId="27" w16cid:durableId="684863170">
    <w:abstractNumId w:val="56"/>
  </w:num>
  <w:num w:numId="28" w16cid:durableId="1757091121">
    <w:abstractNumId w:val="29"/>
  </w:num>
  <w:num w:numId="29" w16cid:durableId="1921133951">
    <w:abstractNumId w:val="15"/>
  </w:num>
  <w:num w:numId="30" w16cid:durableId="390542073">
    <w:abstractNumId w:val="25"/>
  </w:num>
  <w:num w:numId="31" w16cid:durableId="876308986">
    <w:abstractNumId w:val="30"/>
  </w:num>
  <w:num w:numId="32" w16cid:durableId="1641381236">
    <w:abstractNumId w:val="18"/>
  </w:num>
  <w:num w:numId="33" w16cid:durableId="1959876284">
    <w:abstractNumId w:val="22"/>
  </w:num>
  <w:num w:numId="34" w16cid:durableId="1905483511">
    <w:abstractNumId w:val="51"/>
  </w:num>
  <w:num w:numId="35" w16cid:durableId="1585147477">
    <w:abstractNumId w:val="7"/>
  </w:num>
  <w:num w:numId="36" w16cid:durableId="658507711">
    <w:abstractNumId w:val="40"/>
  </w:num>
  <w:num w:numId="37" w16cid:durableId="704982645">
    <w:abstractNumId w:val="3"/>
  </w:num>
  <w:num w:numId="38" w16cid:durableId="1643732270">
    <w:abstractNumId w:val="52"/>
  </w:num>
  <w:num w:numId="39" w16cid:durableId="374429108">
    <w:abstractNumId w:val="16"/>
  </w:num>
  <w:num w:numId="40" w16cid:durableId="343482641">
    <w:abstractNumId w:val="33"/>
  </w:num>
  <w:num w:numId="41" w16cid:durableId="1274022803">
    <w:abstractNumId w:val="24"/>
  </w:num>
  <w:num w:numId="42" w16cid:durableId="48383624">
    <w:abstractNumId w:val="26"/>
  </w:num>
  <w:num w:numId="43" w16cid:durableId="1714766195">
    <w:abstractNumId w:val="21"/>
  </w:num>
  <w:num w:numId="44" w16cid:durableId="929385900">
    <w:abstractNumId w:val="38"/>
  </w:num>
  <w:num w:numId="45" w16cid:durableId="1002120504">
    <w:abstractNumId w:val="23"/>
  </w:num>
  <w:num w:numId="46" w16cid:durableId="3751645">
    <w:abstractNumId w:val="54"/>
  </w:num>
  <w:num w:numId="47" w16cid:durableId="1423380420">
    <w:abstractNumId w:val="0"/>
  </w:num>
  <w:num w:numId="48" w16cid:durableId="686298429">
    <w:abstractNumId w:val="6"/>
  </w:num>
  <w:num w:numId="49" w16cid:durableId="1636983863">
    <w:abstractNumId w:val="49"/>
  </w:num>
  <w:num w:numId="50" w16cid:durableId="1603024801">
    <w:abstractNumId w:val="35"/>
  </w:num>
  <w:num w:numId="51" w16cid:durableId="1650208974">
    <w:abstractNumId w:val="45"/>
  </w:num>
  <w:num w:numId="52" w16cid:durableId="482502362">
    <w:abstractNumId w:val="41"/>
  </w:num>
  <w:num w:numId="53" w16cid:durableId="1401444486">
    <w:abstractNumId w:val="8"/>
  </w:num>
  <w:num w:numId="54" w16cid:durableId="2071615159">
    <w:abstractNumId w:val="17"/>
  </w:num>
  <w:num w:numId="55" w16cid:durableId="239675802">
    <w:abstractNumId w:val="60"/>
  </w:num>
  <w:num w:numId="56" w16cid:durableId="1865051014">
    <w:abstractNumId w:val="13"/>
  </w:num>
  <w:num w:numId="57" w16cid:durableId="335109063">
    <w:abstractNumId w:val="1"/>
  </w:num>
  <w:num w:numId="58" w16cid:durableId="292491526">
    <w:abstractNumId w:val="19"/>
  </w:num>
  <w:num w:numId="59" w16cid:durableId="22174552">
    <w:abstractNumId w:val="2"/>
  </w:num>
  <w:num w:numId="60" w16cid:durableId="353307878">
    <w:abstractNumId w:val="14"/>
  </w:num>
  <w:num w:numId="61" w16cid:durableId="1587108143">
    <w:abstractNumId w:val="4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D1"/>
    <w:rsid w:val="00000E62"/>
    <w:rsid w:val="00001A46"/>
    <w:rsid w:val="00001D38"/>
    <w:rsid w:val="0000246A"/>
    <w:rsid w:val="0000487A"/>
    <w:rsid w:val="00004959"/>
    <w:rsid w:val="0000559B"/>
    <w:rsid w:val="0000575D"/>
    <w:rsid w:val="0000635A"/>
    <w:rsid w:val="00006647"/>
    <w:rsid w:val="00006C76"/>
    <w:rsid w:val="0000752F"/>
    <w:rsid w:val="000078A7"/>
    <w:rsid w:val="00007C44"/>
    <w:rsid w:val="000112F9"/>
    <w:rsid w:val="000121D6"/>
    <w:rsid w:val="000123AD"/>
    <w:rsid w:val="000124A6"/>
    <w:rsid w:val="00012AD2"/>
    <w:rsid w:val="0001306D"/>
    <w:rsid w:val="00013311"/>
    <w:rsid w:val="00013DB5"/>
    <w:rsid w:val="000142BA"/>
    <w:rsid w:val="00014572"/>
    <w:rsid w:val="000147DE"/>
    <w:rsid w:val="00014931"/>
    <w:rsid w:val="00014A0E"/>
    <w:rsid w:val="00014F04"/>
    <w:rsid w:val="000152BD"/>
    <w:rsid w:val="0001592F"/>
    <w:rsid w:val="00017760"/>
    <w:rsid w:val="0001780C"/>
    <w:rsid w:val="000178A5"/>
    <w:rsid w:val="000201D4"/>
    <w:rsid w:val="00020FC8"/>
    <w:rsid w:val="000217CA"/>
    <w:rsid w:val="00021A78"/>
    <w:rsid w:val="000224A9"/>
    <w:rsid w:val="000229A6"/>
    <w:rsid w:val="0002329D"/>
    <w:rsid w:val="0002364D"/>
    <w:rsid w:val="0002470A"/>
    <w:rsid w:val="000248F3"/>
    <w:rsid w:val="000249DB"/>
    <w:rsid w:val="00024E67"/>
    <w:rsid w:val="00024EAF"/>
    <w:rsid w:val="000251C6"/>
    <w:rsid w:val="00025709"/>
    <w:rsid w:val="00025C7E"/>
    <w:rsid w:val="00025D3C"/>
    <w:rsid w:val="00027DBE"/>
    <w:rsid w:val="0003012C"/>
    <w:rsid w:val="00030BE1"/>
    <w:rsid w:val="000314C6"/>
    <w:rsid w:val="00031523"/>
    <w:rsid w:val="00031DF9"/>
    <w:rsid w:val="0003271B"/>
    <w:rsid w:val="00032866"/>
    <w:rsid w:val="000332B3"/>
    <w:rsid w:val="000335E0"/>
    <w:rsid w:val="00033C0C"/>
    <w:rsid w:val="00033C84"/>
    <w:rsid w:val="00034B3C"/>
    <w:rsid w:val="0003532F"/>
    <w:rsid w:val="00035FE7"/>
    <w:rsid w:val="0003661F"/>
    <w:rsid w:val="00036711"/>
    <w:rsid w:val="00036A16"/>
    <w:rsid w:val="00036C39"/>
    <w:rsid w:val="00037B06"/>
    <w:rsid w:val="00037CD3"/>
    <w:rsid w:val="000407AA"/>
    <w:rsid w:val="00041270"/>
    <w:rsid w:val="00042207"/>
    <w:rsid w:val="000425B9"/>
    <w:rsid w:val="00042627"/>
    <w:rsid w:val="00043314"/>
    <w:rsid w:val="000433A3"/>
    <w:rsid w:val="000433D2"/>
    <w:rsid w:val="00044159"/>
    <w:rsid w:val="000446EB"/>
    <w:rsid w:val="00044DC6"/>
    <w:rsid w:val="00044DEB"/>
    <w:rsid w:val="00045FDF"/>
    <w:rsid w:val="0004623B"/>
    <w:rsid w:val="000464C7"/>
    <w:rsid w:val="00046F99"/>
    <w:rsid w:val="0004755D"/>
    <w:rsid w:val="00050D95"/>
    <w:rsid w:val="00050FCF"/>
    <w:rsid w:val="00052547"/>
    <w:rsid w:val="00052549"/>
    <w:rsid w:val="00052920"/>
    <w:rsid w:val="00053027"/>
    <w:rsid w:val="00053C33"/>
    <w:rsid w:val="00054A30"/>
    <w:rsid w:val="00054ADB"/>
    <w:rsid w:val="00054FA2"/>
    <w:rsid w:val="00055353"/>
    <w:rsid w:val="00055711"/>
    <w:rsid w:val="00055ED0"/>
    <w:rsid w:val="00056B80"/>
    <w:rsid w:val="00056FD7"/>
    <w:rsid w:val="000570DF"/>
    <w:rsid w:val="00057E43"/>
    <w:rsid w:val="0006020A"/>
    <w:rsid w:val="0006157B"/>
    <w:rsid w:val="00061FBF"/>
    <w:rsid w:val="000623A5"/>
    <w:rsid w:val="00062F09"/>
    <w:rsid w:val="00062F83"/>
    <w:rsid w:val="000634BD"/>
    <w:rsid w:val="0006383E"/>
    <w:rsid w:val="00063CFF"/>
    <w:rsid w:val="00063E67"/>
    <w:rsid w:val="00063E8D"/>
    <w:rsid w:val="00064637"/>
    <w:rsid w:val="00064AD4"/>
    <w:rsid w:val="00065EF7"/>
    <w:rsid w:val="00066489"/>
    <w:rsid w:val="000665DC"/>
    <w:rsid w:val="00066F0F"/>
    <w:rsid w:val="00067B36"/>
    <w:rsid w:val="00071260"/>
    <w:rsid w:val="00073519"/>
    <w:rsid w:val="00073B8E"/>
    <w:rsid w:val="00073DA9"/>
    <w:rsid w:val="000761F7"/>
    <w:rsid w:val="0007688B"/>
    <w:rsid w:val="00080F1F"/>
    <w:rsid w:val="00081011"/>
    <w:rsid w:val="000812E1"/>
    <w:rsid w:val="000815C3"/>
    <w:rsid w:val="000834A1"/>
    <w:rsid w:val="00084161"/>
    <w:rsid w:val="00084A82"/>
    <w:rsid w:val="00084FB4"/>
    <w:rsid w:val="00085A42"/>
    <w:rsid w:val="000860FA"/>
    <w:rsid w:val="0008644E"/>
    <w:rsid w:val="0008657F"/>
    <w:rsid w:val="000875F3"/>
    <w:rsid w:val="00087CF4"/>
    <w:rsid w:val="00090628"/>
    <w:rsid w:val="00092DA5"/>
    <w:rsid w:val="000931E6"/>
    <w:rsid w:val="000934B0"/>
    <w:rsid w:val="00094AB4"/>
    <w:rsid w:val="00094BA5"/>
    <w:rsid w:val="0009679C"/>
    <w:rsid w:val="0009706F"/>
    <w:rsid w:val="00097C74"/>
    <w:rsid w:val="000A0B7D"/>
    <w:rsid w:val="000A0E54"/>
    <w:rsid w:val="000A1B5D"/>
    <w:rsid w:val="000A1F87"/>
    <w:rsid w:val="000A25A0"/>
    <w:rsid w:val="000A2A27"/>
    <w:rsid w:val="000A3147"/>
    <w:rsid w:val="000A4FBE"/>
    <w:rsid w:val="000A53A6"/>
    <w:rsid w:val="000A5575"/>
    <w:rsid w:val="000A5EFC"/>
    <w:rsid w:val="000A6B21"/>
    <w:rsid w:val="000A729D"/>
    <w:rsid w:val="000A7616"/>
    <w:rsid w:val="000A771C"/>
    <w:rsid w:val="000A78D8"/>
    <w:rsid w:val="000B0031"/>
    <w:rsid w:val="000B1797"/>
    <w:rsid w:val="000B1DF4"/>
    <w:rsid w:val="000B1E32"/>
    <w:rsid w:val="000B2476"/>
    <w:rsid w:val="000B2694"/>
    <w:rsid w:val="000B2943"/>
    <w:rsid w:val="000B30BB"/>
    <w:rsid w:val="000B353B"/>
    <w:rsid w:val="000B3A64"/>
    <w:rsid w:val="000B3F9D"/>
    <w:rsid w:val="000B418A"/>
    <w:rsid w:val="000B4FE4"/>
    <w:rsid w:val="000B6003"/>
    <w:rsid w:val="000B660A"/>
    <w:rsid w:val="000B670E"/>
    <w:rsid w:val="000B7194"/>
    <w:rsid w:val="000B7469"/>
    <w:rsid w:val="000B7A5C"/>
    <w:rsid w:val="000B7B43"/>
    <w:rsid w:val="000C0936"/>
    <w:rsid w:val="000C1DD1"/>
    <w:rsid w:val="000C270B"/>
    <w:rsid w:val="000C2954"/>
    <w:rsid w:val="000C3A14"/>
    <w:rsid w:val="000C41BA"/>
    <w:rsid w:val="000C4836"/>
    <w:rsid w:val="000C4907"/>
    <w:rsid w:val="000C5406"/>
    <w:rsid w:val="000C5619"/>
    <w:rsid w:val="000C60A5"/>
    <w:rsid w:val="000C6C4E"/>
    <w:rsid w:val="000C7243"/>
    <w:rsid w:val="000C7D26"/>
    <w:rsid w:val="000D0460"/>
    <w:rsid w:val="000D0A5B"/>
    <w:rsid w:val="000D0F28"/>
    <w:rsid w:val="000D1134"/>
    <w:rsid w:val="000D1280"/>
    <w:rsid w:val="000D1ACB"/>
    <w:rsid w:val="000D1ED7"/>
    <w:rsid w:val="000D1FB6"/>
    <w:rsid w:val="000D2464"/>
    <w:rsid w:val="000D3CA2"/>
    <w:rsid w:val="000D4D84"/>
    <w:rsid w:val="000D5F59"/>
    <w:rsid w:val="000D726A"/>
    <w:rsid w:val="000E0344"/>
    <w:rsid w:val="000E071F"/>
    <w:rsid w:val="000E11A5"/>
    <w:rsid w:val="000E1633"/>
    <w:rsid w:val="000E2466"/>
    <w:rsid w:val="000E271E"/>
    <w:rsid w:val="000E2E06"/>
    <w:rsid w:val="000E439E"/>
    <w:rsid w:val="000E443B"/>
    <w:rsid w:val="000E4D53"/>
    <w:rsid w:val="000E4D72"/>
    <w:rsid w:val="000E4ECC"/>
    <w:rsid w:val="000E4FF3"/>
    <w:rsid w:val="000E5D7D"/>
    <w:rsid w:val="000E6541"/>
    <w:rsid w:val="000E6553"/>
    <w:rsid w:val="000E7197"/>
    <w:rsid w:val="000F0DE1"/>
    <w:rsid w:val="000F0ED6"/>
    <w:rsid w:val="000F102B"/>
    <w:rsid w:val="000F1D91"/>
    <w:rsid w:val="000F2239"/>
    <w:rsid w:val="000F35F1"/>
    <w:rsid w:val="000F3F50"/>
    <w:rsid w:val="000F3FBB"/>
    <w:rsid w:val="000F419F"/>
    <w:rsid w:val="000F5331"/>
    <w:rsid w:val="000F5D23"/>
    <w:rsid w:val="001000E9"/>
    <w:rsid w:val="001009EB"/>
    <w:rsid w:val="00100B5B"/>
    <w:rsid w:val="00101241"/>
    <w:rsid w:val="00101299"/>
    <w:rsid w:val="001024BA"/>
    <w:rsid w:val="00102ACD"/>
    <w:rsid w:val="00103046"/>
    <w:rsid w:val="00103A3A"/>
    <w:rsid w:val="001041A5"/>
    <w:rsid w:val="001042A2"/>
    <w:rsid w:val="001047A2"/>
    <w:rsid w:val="00104892"/>
    <w:rsid w:val="00105420"/>
    <w:rsid w:val="0010660B"/>
    <w:rsid w:val="00106724"/>
    <w:rsid w:val="00106B65"/>
    <w:rsid w:val="00107571"/>
    <w:rsid w:val="001102F5"/>
    <w:rsid w:val="00110659"/>
    <w:rsid w:val="001109DC"/>
    <w:rsid w:val="00110AD5"/>
    <w:rsid w:val="00111068"/>
    <w:rsid w:val="0011116B"/>
    <w:rsid w:val="00111F4E"/>
    <w:rsid w:val="001124E2"/>
    <w:rsid w:val="00112861"/>
    <w:rsid w:val="00113243"/>
    <w:rsid w:val="00113E7A"/>
    <w:rsid w:val="00113FDB"/>
    <w:rsid w:val="001141F5"/>
    <w:rsid w:val="001146FC"/>
    <w:rsid w:val="001149C0"/>
    <w:rsid w:val="00117050"/>
    <w:rsid w:val="00117105"/>
    <w:rsid w:val="001174B7"/>
    <w:rsid w:val="001174CC"/>
    <w:rsid w:val="0012089F"/>
    <w:rsid w:val="00120C73"/>
    <w:rsid w:val="001211D8"/>
    <w:rsid w:val="0012146A"/>
    <w:rsid w:val="0012198A"/>
    <w:rsid w:val="001230D8"/>
    <w:rsid w:val="00123836"/>
    <w:rsid w:val="00124862"/>
    <w:rsid w:val="001250A1"/>
    <w:rsid w:val="00125CB5"/>
    <w:rsid w:val="0012604E"/>
    <w:rsid w:val="0012677E"/>
    <w:rsid w:val="00127659"/>
    <w:rsid w:val="00127862"/>
    <w:rsid w:val="00127D8C"/>
    <w:rsid w:val="0013101A"/>
    <w:rsid w:val="00131327"/>
    <w:rsid w:val="00134354"/>
    <w:rsid w:val="00136359"/>
    <w:rsid w:val="00136FF6"/>
    <w:rsid w:val="0013715B"/>
    <w:rsid w:val="0013792F"/>
    <w:rsid w:val="00137FD3"/>
    <w:rsid w:val="00140D15"/>
    <w:rsid w:val="00140D19"/>
    <w:rsid w:val="00140DDD"/>
    <w:rsid w:val="00140EFF"/>
    <w:rsid w:val="00141A4C"/>
    <w:rsid w:val="00141BE2"/>
    <w:rsid w:val="00141FF9"/>
    <w:rsid w:val="001420E5"/>
    <w:rsid w:val="00142926"/>
    <w:rsid w:val="00142C41"/>
    <w:rsid w:val="00143303"/>
    <w:rsid w:val="00145684"/>
    <w:rsid w:val="00145E60"/>
    <w:rsid w:val="00145E8B"/>
    <w:rsid w:val="00146010"/>
    <w:rsid w:val="00146350"/>
    <w:rsid w:val="0014664D"/>
    <w:rsid w:val="0014745E"/>
    <w:rsid w:val="0014787D"/>
    <w:rsid w:val="001504FD"/>
    <w:rsid w:val="0015093E"/>
    <w:rsid w:val="00150958"/>
    <w:rsid w:val="00151F7B"/>
    <w:rsid w:val="0015279A"/>
    <w:rsid w:val="001528AD"/>
    <w:rsid w:val="001535BA"/>
    <w:rsid w:val="00153A40"/>
    <w:rsid w:val="001540EB"/>
    <w:rsid w:val="00154923"/>
    <w:rsid w:val="00154FF8"/>
    <w:rsid w:val="001556D6"/>
    <w:rsid w:val="00156651"/>
    <w:rsid w:val="00156B21"/>
    <w:rsid w:val="00160379"/>
    <w:rsid w:val="00160967"/>
    <w:rsid w:val="001609A0"/>
    <w:rsid w:val="001610D3"/>
    <w:rsid w:val="001617A9"/>
    <w:rsid w:val="00161D1A"/>
    <w:rsid w:val="0016242E"/>
    <w:rsid w:val="00162C0B"/>
    <w:rsid w:val="00162F34"/>
    <w:rsid w:val="001634F9"/>
    <w:rsid w:val="00163917"/>
    <w:rsid w:val="00163D1A"/>
    <w:rsid w:val="00163FBC"/>
    <w:rsid w:val="0016502F"/>
    <w:rsid w:val="00165C0F"/>
    <w:rsid w:val="00165D1F"/>
    <w:rsid w:val="00165FE1"/>
    <w:rsid w:val="0016624B"/>
    <w:rsid w:val="001674DE"/>
    <w:rsid w:val="001676B3"/>
    <w:rsid w:val="00172FD7"/>
    <w:rsid w:val="0017377C"/>
    <w:rsid w:val="001741B3"/>
    <w:rsid w:val="00174C8F"/>
    <w:rsid w:val="0017610D"/>
    <w:rsid w:val="00176C86"/>
    <w:rsid w:val="001776B5"/>
    <w:rsid w:val="00177A49"/>
    <w:rsid w:val="00180132"/>
    <w:rsid w:val="00180389"/>
    <w:rsid w:val="001806A0"/>
    <w:rsid w:val="00181EF2"/>
    <w:rsid w:val="00182805"/>
    <w:rsid w:val="00184892"/>
    <w:rsid w:val="001862FD"/>
    <w:rsid w:val="00186A0B"/>
    <w:rsid w:val="00186C86"/>
    <w:rsid w:val="00186D38"/>
    <w:rsid w:val="00187150"/>
    <w:rsid w:val="0019048B"/>
    <w:rsid w:val="00191378"/>
    <w:rsid w:val="00191ADB"/>
    <w:rsid w:val="00192424"/>
    <w:rsid w:val="001929FB"/>
    <w:rsid w:val="00192CB8"/>
    <w:rsid w:val="00194DEC"/>
    <w:rsid w:val="00195907"/>
    <w:rsid w:val="00195F26"/>
    <w:rsid w:val="00195FBA"/>
    <w:rsid w:val="00196F16"/>
    <w:rsid w:val="001971FB"/>
    <w:rsid w:val="0019722E"/>
    <w:rsid w:val="001A0109"/>
    <w:rsid w:val="001A1A56"/>
    <w:rsid w:val="001A2BDD"/>
    <w:rsid w:val="001A2CB5"/>
    <w:rsid w:val="001A2CE8"/>
    <w:rsid w:val="001A3379"/>
    <w:rsid w:val="001A3B07"/>
    <w:rsid w:val="001A458D"/>
    <w:rsid w:val="001A5081"/>
    <w:rsid w:val="001A668B"/>
    <w:rsid w:val="001A66BD"/>
    <w:rsid w:val="001B03F8"/>
    <w:rsid w:val="001B0881"/>
    <w:rsid w:val="001B1275"/>
    <w:rsid w:val="001B2D3F"/>
    <w:rsid w:val="001B3954"/>
    <w:rsid w:val="001B4235"/>
    <w:rsid w:val="001B549A"/>
    <w:rsid w:val="001B62A3"/>
    <w:rsid w:val="001B6595"/>
    <w:rsid w:val="001B6F38"/>
    <w:rsid w:val="001B7F5C"/>
    <w:rsid w:val="001C00F0"/>
    <w:rsid w:val="001C08B2"/>
    <w:rsid w:val="001C0DDF"/>
    <w:rsid w:val="001C14B5"/>
    <w:rsid w:val="001C239E"/>
    <w:rsid w:val="001C272B"/>
    <w:rsid w:val="001C2750"/>
    <w:rsid w:val="001C3156"/>
    <w:rsid w:val="001C33A0"/>
    <w:rsid w:val="001C3564"/>
    <w:rsid w:val="001C37F4"/>
    <w:rsid w:val="001C3C70"/>
    <w:rsid w:val="001C3CDB"/>
    <w:rsid w:val="001C4E4C"/>
    <w:rsid w:val="001C4E5D"/>
    <w:rsid w:val="001C5306"/>
    <w:rsid w:val="001C5654"/>
    <w:rsid w:val="001C5D9B"/>
    <w:rsid w:val="001C621F"/>
    <w:rsid w:val="001C7DB9"/>
    <w:rsid w:val="001D237B"/>
    <w:rsid w:val="001D26A3"/>
    <w:rsid w:val="001D29E5"/>
    <w:rsid w:val="001D2FA7"/>
    <w:rsid w:val="001D33B9"/>
    <w:rsid w:val="001D49A5"/>
    <w:rsid w:val="001D4A54"/>
    <w:rsid w:val="001D4FAE"/>
    <w:rsid w:val="001D54BC"/>
    <w:rsid w:val="001D596D"/>
    <w:rsid w:val="001D5DCA"/>
    <w:rsid w:val="001D7776"/>
    <w:rsid w:val="001D7E76"/>
    <w:rsid w:val="001E00CE"/>
    <w:rsid w:val="001E0362"/>
    <w:rsid w:val="001E1265"/>
    <w:rsid w:val="001E392E"/>
    <w:rsid w:val="001E4574"/>
    <w:rsid w:val="001E5446"/>
    <w:rsid w:val="001E559B"/>
    <w:rsid w:val="001E5667"/>
    <w:rsid w:val="001E5A8D"/>
    <w:rsid w:val="001E5B39"/>
    <w:rsid w:val="001E5B76"/>
    <w:rsid w:val="001E5EC3"/>
    <w:rsid w:val="001E6ED6"/>
    <w:rsid w:val="001E77C9"/>
    <w:rsid w:val="001E7AF3"/>
    <w:rsid w:val="001F0071"/>
    <w:rsid w:val="001F03AD"/>
    <w:rsid w:val="001F040A"/>
    <w:rsid w:val="001F207B"/>
    <w:rsid w:val="001F213C"/>
    <w:rsid w:val="001F268B"/>
    <w:rsid w:val="001F2AC8"/>
    <w:rsid w:val="001F2D96"/>
    <w:rsid w:val="001F3880"/>
    <w:rsid w:val="001F4984"/>
    <w:rsid w:val="001F4D35"/>
    <w:rsid w:val="001F4D4B"/>
    <w:rsid w:val="001F58E1"/>
    <w:rsid w:val="001F5DD0"/>
    <w:rsid w:val="001F5E87"/>
    <w:rsid w:val="001F5F5A"/>
    <w:rsid w:val="001F613B"/>
    <w:rsid w:val="001F6E16"/>
    <w:rsid w:val="001F7C21"/>
    <w:rsid w:val="0020113E"/>
    <w:rsid w:val="002011E2"/>
    <w:rsid w:val="0020189E"/>
    <w:rsid w:val="00201964"/>
    <w:rsid w:val="00202533"/>
    <w:rsid w:val="002027DF"/>
    <w:rsid w:val="00202A0C"/>
    <w:rsid w:val="00203790"/>
    <w:rsid w:val="00203CED"/>
    <w:rsid w:val="00203DC6"/>
    <w:rsid w:val="0020454A"/>
    <w:rsid w:val="00204769"/>
    <w:rsid w:val="00205931"/>
    <w:rsid w:val="002103F7"/>
    <w:rsid w:val="00210480"/>
    <w:rsid w:val="0021064D"/>
    <w:rsid w:val="00211E28"/>
    <w:rsid w:val="00212B52"/>
    <w:rsid w:val="002138E8"/>
    <w:rsid w:val="0021493E"/>
    <w:rsid w:val="0021496E"/>
    <w:rsid w:val="00215062"/>
    <w:rsid w:val="002151B6"/>
    <w:rsid w:val="00215955"/>
    <w:rsid w:val="00215EAA"/>
    <w:rsid w:val="00216533"/>
    <w:rsid w:val="00216CDC"/>
    <w:rsid w:val="002173C8"/>
    <w:rsid w:val="00217CF3"/>
    <w:rsid w:val="002207E8"/>
    <w:rsid w:val="00220BA2"/>
    <w:rsid w:val="00222465"/>
    <w:rsid w:val="00222F8A"/>
    <w:rsid w:val="0022397C"/>
    <w:rsid w:val="00223A91"/>
    <w:rsid w:val="0022476C"/>
    <w:rsid w:val="002259C9"/>
    <w:rsid w:val="00226386"/>
    <w:rsid w:val="002265AF"/>
    <w:rsid w:val="0022746B"/>
    <w:rsid w:val="00227B36"/>
    <w:rsid w:val="00227E0D"/>
    <w:rsid w:val="00231BA9"/>
    <w:rsid w:val="00232277"/>
    <w:rsid w:val="002324EE"/>
    <w:rsid w:val="002328DA"/>
    <w:rsid w:val="002329F7"/>
    <w:rsid w:val="00232D48"/>
    <w:rsid w:val="002330CF"/>
    <w:rsid w:val="00233810"/>
    <w:rsid w:val="002338BB"/>
    <w:rsid w:val="0023419B"/>
    <w:rsid w:val="00234F03"/>
    <w:rsid w:val="00235B77"/>
    <w:rsid w:val="002364C7"/>
    <w:rsid w:val="002379C7"/>
    <w:rsid w:val="00237F35"/>
    <w:rsid w:val="0024019A"/>
    <w:rsid w:val="00240447"/>
    <w:rsid w:val="002406B6"/>
    <w:rsid w:val="00240D75"/>
    <w:rsid w:val="002412DE"/>
    <w:rsid w:val="00241F19"/>
    <w:rsid w:val="0024324B"/>
    <w:rsid w:val="00243FBF"/>
    <w:rsid w:val="00244185"/>
    <w:rsid w:val="002456A8"/>
    <w:rsid w:val="0024683C"/>
    <w:rsid w:val="00246C86"/>
    <w:rsid w:val="00246EC0"/>
    <w:rsid w:val="00247CEB"/>
    <w:rsid w:val="00247DB5"/>
    <w:rsid w:val="00247F25"/>
    <w:rsid w:val="00250CD0"/>
    <w:rsid w:val="00251031"/>
    <w:rsid w:val="0025151B"/>
    <w:rsid w:val="00251554"/>
    <w:rsid w:val="00252AEA"/>
    <w:rsid w:val="00252F30"/>
    <w:rsid w:val="00253218"/>
    <w:rsid w:val="00254078"/>
    <w:rsid w:val="00254DC2"/>
    <w:rsid w:val="0025504E"/>
    <w:rsid w:val="0025553D"/>
    <w:rsid w:val="0025778C"/>
    <w:rsid w:val="00260E56"/>
    <w:rsid w:val="00261661"/>
    <w:rsid w:val="00261808"/>
    <w:rsid w:val="00262224"/>
    <w:rsid w:val="00262C55"/>
    <w:rsid w:val="002638A3"/>
    <w:rsid w:val="0026444D"/>
    <w:rsid w:val="00264531"/>
    <w:rsid w:val="00265588"/>
    <w:rsid w:val="00265EF9"/>
    <w:rsid w:val="002665D4"/>
    <w:rsid w:val="00266972"/>
    <w:rsid w:val="00270E70"/>
    <w:rsid w:val="00271998"/>
    <w:rsid w:val="0027217A"/>
    <w:rsid w:val="00272597"/>
    <w:rsid w:val="002728A9"/>
    <w:rsid w:val="00272A4B"/>
    <w:rsid w:val="00273873"/>
    <w:rsid w:val="00273917"/>
    <w:rsid w:val="00273B4A"/>
    <w:rsid w:val="002741A7"/>
    <w:rsid w:val="00274B5B"/>
    <w:rsid w:val="00274DC7"/>
    <w:rsid w:val="0027659B"/>
    <w:rsid w:val="00276DA4"/>
    <w:rsid w:val="00277706"/>
    <w:rsid w:val="002777AD"/>
    <w:rsid w:val="0027799E"/>
    <w:rsid w:val="00277E1B"/>
    <w:rsid w:val="0028003F"/>
    <w:rsid w:val="002801C4"/>
    <w:rsid w:val="00280CE4"/>
    <w:rsid w:val="00283051"/>
    <w:rsid w:val="00283093"/>
    <w:rsid w:val="002835D7"/>
    <w:rsid w:val="0028380D"/>
    <w:rsid w:val="002842F5"/>
    <w:rsid w:val="00284E87"/>
    <w:rsid w:val="00285A12"/>
    <w:rsid w:val="00285C5C"/>
    <w:rsid w:val="00285CDE"/>
    <w:rsid w:val="00286129"/>
    <w:rsid w:val="002863C0"/>
    <w:rsid w:val="00286501"/>
    <w:rsid w:val="0028690F"/>
    <w:rsid w:val="00290035"/>
    <w:rsid w:val="00291342"/>
    <w:rsid w:val="00291640"/>
    <w:rsid w:val="002918A7"/>
    <w:rsid w:val="00291D93"/>
    <w:rsid w:val="0029268B"/>
    <w:rsid w:val="00292771"/>
    <w:rsid w:val="002937EE"/>
    <w:rsid w:val="00294EC2"/>
    <w:rsid w:val="00295B64"/>
    <w:rsid w:val="00296A85"/>
    <w:rsid w:val="00297C63"/>
    <w:rsid w:val="002A013C"/>
    <w:rsid w:val="002A051A"/>
    <w:rsid w:val="002A2586"/>
    <w:rsid w:val="002A31C3"/>
    <w:rsid w:val="002A3907"/>
    <w:rsid w:val="002A395E"/>
    <w:rsid w:val="002A4516"/>
    <w:rsid w:val="002A4CC8"/>
    <w:rsid w:val="002A5C12"/>
    <w:rsid w:val="002A64C8"/>
    <w:rsid w:val="002A6897"/>
    <w:rsid w:val="002A6BB9"/>
    <w:rsid w:val="002A73CA"/>
    <w:rsid w:val="002B0081"/>
    <w:rsid w:val="002B12C9"/>
    <w:rsid w:val="002B18C6"/>
    <w:rsid w:val="002B1AFE"/>
    <w:rsid w:val="002B2ABE"/>
    <w:rsid w:val="002B4989"/>
    <w:rsid w:val="002B4DAD"/>
    <w:rsid w:val="002B5237"/>
    <w:rsid w:val="002B5C1F"/>
    <w:rsid w:val="002B6A11"/>
    <w:rsid w:val="002B7E2B"/>
    <w:rsid w:val="002B7EE7"/>
    <w:rsid w:val="002C0856"/>
    <w:rsid w:val="002C0868"/>
    <w:rsid w:val="002C18EB"/>
    <w:rsid w:val="002C1D5F"/>
    <w:rsid w:val="002C1E6D"/>
    <w:rsid w:val="002C2AC3"/>
    <w:rsid w:val="002C356B"/>
    <w:rsid w:val="002C3D5A"/>
    <w:rsid w:val="002C3DF3"/>
    <w:rsid w:val="002C3ED6"/>
    <w:rsid w:val="002C45A2"/>
    <w:rsid w:val="002C525A"/>
    <w:rsid w:val="002C5513"/>
    <w:rsid w:val="002C6AD1"/>
    <w:rsid w:val="002C7E14"/>
    <w:rsid w:val="002D022D"/>
    <w:rsid w:val="002D0ABB"/>
    <w:rsid w:val="002D0BE9"/>
    <w:rsid w:val="002D0D97"/>
    <w:rsid w:val="002D0FC4"/>
    <w:rsid w:val="002D2465"/>
    <w:rsid w:val="002D35A9"/>
    <w:rsid w:val="002D3C33"/>
    <w:rsid w:val="002D3DAE"/>
    <w:rsid w:val="002D4039"/>
    <w:rsid w:val="002D441E"/>
    <w:rsid w:val="002D47AD"/>
    <w:rsid w:val="002D4A04"/>
    <w:rsid w:val="002D597E"/>
    <w:rsid w:val="002D668B"/>
    <w:rsid w:val="002D6FE9"/>
    <w:rsid w:val="002E022B"/>
    <w:rsid w:val="002E1761"/>
    <w:rsid w:val="002E1B15"/>
    <w:rsid w:val="002E2222"/>
    <w:rsid w:val="002E3565"/>
    <w:rsid w:val="002E6C4D"/>
    <w:rsid w:val="002E71E3"/>
    <w:rsid w:val="002F00E7"/>
    <w:rsid w:val="002F07C7"/>
    <w:rsid w:val="002F14DF"/>
    <w:rsid w:val="002F14F3"/>
    <w:rsid w:val="002F1810"/>
    <w:rsid w:val="002F2033"/>
    <w:rsid w:val="002F27D9"/>
    <w:rsid w:val="002F2B40"/>
    <w:rsid w:val="002F372C"/>
    <w:rsid w:val="002F4C1B"/>
    <w:rsid w:val="002F54D2"/>
    <w:rsid w:val="002F7FAA"/>
    <w:rsid w:val="00300064"/>
    <w:rsid w:val="0030048D"/>
    <w:rsid w:val="003026B3"/>
    <w:rsid w:val="00302C9F"/>
    <w:rsid w:val="003055FF"/>
    <w:rsid w:val="00306C92"/>
    <w:rsid w:val="003070E8"/>
    <w:rsid w:val="0030725F"/>
    <w:rsid w:val="0030736C"/>
    <w:rsid w:val="00310013"/>
    <w:rsid w:val="00311A7A"/>
    <w:rsid w:val="0031342B"/>
    <w:rsid w:val="00314041"/>
    <w:rsid w:val="00314B42"/>
    <w:rsid w:val="00314EC2"/>
    <w:rsid w:val="00316982"/>
    <w:rsid w:val="003169AE"/>
    <w:rsid w:val="00317F3B"/>
    <w:rsid w:val="003214A4"/>
    <w:rsid w:val="0032167D"/>
    <w:rsid w:val="0032177B"/>
    <w:rsid w:val="003218C2"/>
    <w:rsid w:val="00321F95"/>
    <w:rsid w:val="00322C7F"/>
    <w:rsid w:val="00323865"/>
    <w:rsid w:val="00323B8B"/>
    <w:rsid w:val="00323F1A"/>
    <w:rsid w:val="0032510F"/>
    <w:rsid w:val="00325537"/>
    <w:rsid w:val="00326174"/>
    <w:rsid w:val="00326592"/>
    <w:rsid w:val="00327673"/>
    <w:rsid w:val="003279BE"/>
    <w:rsid w:val="00327FEC"/>
    <w:rsid w:val="00330532"/>
    <w:rsid w:val="00330985"/>
    <w:rsid w:val="00330A7C"/>
    <w:rsid w:val="00330CB1"/>
    <w:rsid w:val="00330D30"/>
    <w:rsid w:val="0033164E"/>
    <w:rsid w:val="003317B1"/>
    <w:rsid w:val="00331972"/>
    <w:rsid w:val="003324A2"/>
    <w:rsid w:val="00332B9A"/>
    <w:rsid w:val="00332F7D"/>
    <w:rsid w:val="0033440E"/>
    <w:rsid w:val="00334A37"/>
    <w:rsid w:val="00334C57"/>
    <w:rsid w:val="00334F10"/>
    <w:rsid w:val="00334FC6"/>
    <w:rsid w:val="00335452"/>
    <w:rsid w:val="00335A75"/>
    <w:rsid w:val="00335DF8"/>
    <w:rsid w:val="0033666A"/>
    <w:rsid w:val="003367C2"/>
    <w:rsid w:val="00337BF7"/>
    <w:rsid w:val="00337EEA"/>
    <w:rsid w:val="00341F07"/>
    <w:rsid w:val="003423BE"/>
    <w:rsid w:val="00343536"/>
    <w:rsid w:val="00343CC2"/>
    <w:rsid w:val="00343E3B"/>
    <w:rsid w:val="00343F48"/>
    <w:rsid w:val="003440E7"/>
    <w:rsid w:val="00344400"/>
    <w:rsid w:val="00345AB3"/>
    <w:rsid w:val="00346A41"/>
    <w:rsid w:val="00346ABB"/>
    <w:rsid w:val="00347A26"/>
    <w:rsid w:val="003504FE"/>
    <w:rsid w:val="00350F99"/>
    <w:rsid w:val="0035126A"/>
    <w:rsid w:val="00351870"/>
    <w:rsid w:val="00351ADD"/>
    <w:rsid w:val="00351B77"/>
    <w:rsid w:val="003532BC"/>
    <w:rsid w:val="0035351B"/>
    <w:rsid w:val="00354F96"/>
    <w:rsid w:val="0035559B"/>
    <w:rsid w:val="003557F7"/>
    <w:rsid w:val="00355877"/>
    <w:rsid w:val="00355965"/>
    <w:rsid w:val="003567D5"/>
    <w:rsid w:val="003578A7"/>
    <w:rsid w:val="00357B29"/>
    <w:rsid w:val="00357BC9"/>
    <w:rsid w:val="00360B00"/>
    <w:rsid w:val="00360FCA"/>
    <w:rsid w:val="00361628"/>
    <w:rsid w:val="003618A3"/>
    <w:rsid w:val="00361DC8"/>
    <w:rsid w:val="00362004"/>
    <w:rsid w:val="0036219E"/>
    <w:rsid w:val="0036315D"/>
    <w:rsid w:val="00363513"/>
    <w:rsid w:val="00363A78"/>
    <w:rsid w:val="00363D1B"/>
    <w:rsid w:val="00363F2C"/>
    <w:rsid w:val="00365853"/>
    <w:rsid w:val="003658A1"/>
    <w:rsid w:val="00366677"/>
    <w:rsid w:val="00367BA0"/>
    <w:rsid w:val="00367FAD"/>
    <w:rsid w:val="00370922"/>
    <w:rsid w:val="00370EC2"/>
    <w:rsid w:val="00372413"/>
    <w:rsid w:val="003729AB"/>
    <w:rsid w:val="0037438B"/>
    <w:rsid w:val="00374DC8"/>
    <w:rsid w:val="00374F86"/>
    <w:rsid w:val="0037541E"/>
    <w:rsid w:val="003761C2"/>
    <w:rsid w:val="00376AD0"/>
    <w:rsid w:val="00376D64"/>
    <w:rsid w:val="003801EB"/>
    <w:rsid w:val="00380AD9"/>
    <w:rsid w:val="00382FC3"/>
    <w:rsid w:val="00384704"/>
    <w:rsid w:val="00385218"/>
    <w:rsid w:val="00385E7B"/>
    <w:rsid w:val="00386112"/>
    <w:rsid w:val="0038758C"/>
    <w:rsid w:val="00387773"/>
    <w:rsid w:val="003878D1"/>
    <w:rsid w:val="00387AD4"/>
    <w:rsid w:val="00387BE3"/>
    <w:rsid w:val="00390637"/>
    <w:rsid w:val="00390E9E"/>
    <w:rsid w:val="00390F51"/>
    <w:rsid w:val="00390F6D"/>
    <w:rsid w:val="003915B1"/>
    <w:rsid w:val="003921C9"/>
    <w:rsid w:val="0039255A"/>
    <w:rsid w:val="00393C93"/>
    <w:rsid w:val="003A1181"/>
    <w:rsid w:val="003A13AC"/>
    <w:rsid w:val="003A1483"/>
    <w:rsid w:val="003A1E9B"/>
    <w:rsid w:val="003A2606"/>
    <w:rsid w:val="003A2C9B"/>
    <w:rsid w:val="003A32D0"/>
    <w:rsid w:val="003A3E5C"/>
    <w:rsid w:val="003A4785"/>
    <w:rsid w:val="003A4E35"/>
    <w:rsid w:val="003A5110"/>
    <w:rsid w:val="003A56B9"/>
    <w:rsid w:val="003A5EEB"/>
    <w:rsid w:val="003A6972"/>
    <w:rsid w:val="003A69E3"/>
    <w:rsid w:val="003A69FA"/>
    <w:rsid w:val="003A6E08"/>
    <w:rsid w:val="003A7A4B"/>
    <w:rsid w:val="003A7E00"/>
    <w:rsid w:val="003A7E13"/>
    <w:rsid w:val="003B1507"/>
    <w:rsid w:val="003B1807"/>
    <w:rsid w:val="003B1DE0"/>
    <w:rsid w:val="003B2E31"/>
    <w:rsid w:val="003B4C02"/>
    <w:rsid w:val="003B5169"/>
    <w:rsid w:val="003B5461"/>
    <w:rsid w:val="003B57AF"/>
    <w:rsid w:val="003B5A59"/>
    <w:rsid w:val="003B5B29"/>
    <w:rsid w:val="003C071C"/>
    <w:rsid w:val="003C1BBF"/>
    <w:rsid w:val="003C1D95"/>
    <w:rsid w:val="003C22CA"/>
    <w:rsid w:val="003C23EA"/>
    <w:rsid w:val="003C2F45"/>
    <w:rsid w:val="003C3874"/>
    <w:rsid w:val="003C620E"/>
    <w:rsid w:val="003C6D21"/>
    <w:rsid w:val="003C74F2"/>
    <w:rsid w:val="003C758C"/>
    <w:rsid w:val="003D1C8B"/>
    <w:rsid w:val="003D1EB7"/>
    <w:rsid w:val="003D233D"/>
    <w:rsid w:val="003D27B8"/>
    <w:rsid w:val="003D4193"/>
    <w:rsid w:val="003D4679"/>
    <w:rsid w:val="003D648E"/>
    <w:rsid w:val="003D71AA"/>
    <w:rsid w:val="003D7EB4"/>
    <w:rsid w:val="003E036D"/>
    <w:rsid w:val="003E0446"/>
    <w:rsid w:val="003E1FC7"/>
    <w:rsid w:val="003E2885"/>
    <w:rsid w:val="003E29AE"/>
    <w:rsid w:val="003E43A7"/>
    <w:rsid w:val="003E43E3"/>
    <w:rsid w:val="003E446C"/>
    <w:rsid w:val="003E54B5"/>
    <w:rsid w:val="003E5D46"/>
    <w:rsid w:val="003E6069"/>
    <w:rsid w:val="003E73D1"/>
    <w:rsid w:val="003E7BF7"/>
    <w:rsid w:val="003F0430"/>
    <w:rsid w:val="003F092F"/>
    <w:rsid w:val="003F0A22"/>
    <w:rsid w:val="003F0D95"/>
    <w:rsid w:val="003F0EC1"/>
    <w:rsid w:val="003F168B"/>
    <w:rsid w:val="003F4A30"/>
    <w:rsid w:val="003F57ED"/>
    <w:rsid w:val="003F660D"/>
    <w:rsid w:val="0040047E"/>
    <w:rsid w:val="004012BC"/>
    <w:rsid w:val="004014FB"/>
    <w:rsid w:val="0040153B"/>
    <w:rsid w:val="004018BF"/>
    <w:rsid w:val="00403DBE"/>
    <w:rsid w:val="00403EEE"/>
    <w:rsid w:val="00404CD9"/>
    <w:rsid w:val="004051E0"/>
    <w:rsid w:val="00405D18"/>
    <w:rsid w:val="00406D83"/>
    <w:rsid w:val="00407EB5"/>
    <w:rsid w:val="00410839"/>
    <w:rsid w:val="0041099F"/>
    <w:rsid w:val="004116B8"/>
    <w:rsid w:val="00411A1C"/>
    <w:rsid w:val="00411B8E"/>
    <w:rsid w:val="00411F63"/>
    <w:rsid w:val="0041237A"/>
    <w:rsid w:val="004127C8"/>
    <w:rsid w:val="00412A5E"/>
    <w:rsid w:val="004131C4"/>
    <w:rsid w:val="00413622"/>
    <w:rsid w:val="00414D77"/>
    <w:rsid w:val="004157F7"/>
    <w:rsid w:val="00416038"/>
    <w:rsid w:val="00416070"/>
    <w:rsid w:val="00416DE9"/>
    <w:rsid w:val="00420365"/>
    <w:rsid w:val="00420F1C"/>
    <w:rsid w:val="00421949"/>
    <w:rsid w:val="00422593"/>
    <w:rsid w:val="0042332D"/>
    <w:rsid w:val="00423C51"/>
    <w:rsid w:val="004243E3"/>
    <w:rsid w:val="00424749"/>
    <w:rsid w:val="004247D0"/>
    <w:rsid w:val="004255AE"/>
    <w:rsid w:val="00427429"/>
    <w:rsid w:val="0042776C"/>
    <w:rsid w:val="00431C5C"/>
    <w:rsid w:val="00433940"/>
    <w:rsid w:val="00434765"/>
    <w:rsid w:val="004349CC"/>
    <w:rsid w:val="00434A87"/>
    <w:rsid w:val="00435224"/>
    <w:rsid w:val="004356A1"/>
    <w:rsid w:val="00435B63"/>
    <w:rsid w:val="00435B9E"/>
    <w:rsid w:val="00435FEF"/>
    <w:rsid w:val="004369BC"/>
    <w:rsid w:val="00437A25"/>
    <w:rsid w:val="00437BC0"/>
    <w:rsid w:val="00440756"/>
    <w:rsid w:val="004407BD"/>
    <w:rsid w:val="00440AEE"/>
    <w:rsid w:val="00441851"/>
    <w:rsid w:val="00441FC6"/>
    <w:rsid w:val="004427A6"/>
    <w:rsid w:val="00442CAA"/>
    <w:rsid w:val="00442E2A"/>
    <w:rsid w:val="0044598E"/>
    <w:rsid w:val="00445FBB"/>
    <w:rsid w:val="00446A07"/>
    <w:rsid w:val="00446E10"/>
    <w:rsid w:val="004474E3"/>
    <w:rsid w:val="00447B72"/>
    <w:rsid w:val="00450476"/>
    <w:rsid w:val="00450CBE"/>
    <w:rsid w:val="00450E6A"/>
    <w:rsid w:val="00451F16"/>
    <w:rsid w:val="00452DE5"/>
    <w:rsid w:val="00454196"/>
    <w:rsid w:val="004541DA"/>
    <w:rsid w:val="004543A6"/>
    <w:rsid w:val="004547A0"/>
    <w:rsid w:val="00454A5E"/>
    <w:rsid w:val="00454FBF"/>
    <w:rsid w:val="00455A14"/>
    <w:rsid w:val="00456359"/>
    <w:rsid w:val="0045686D"/>
    <w:rsid w:val="00456B22"/>
    <w:rsid w:val="004576C0"/>
    <w:rsid w:val="0046093F"/>
    <w:rsid w:val="0046120F"/>
    <w:rsid w:val="004615B2"/>
    <w:rsid w:val="00462267"/>
    <w:rsid w:val="00462B06"/>
    <w:rsid w:val="0046313F"/>
    <w:rsid w:val="004635AC"/>
    <w:rsid w:val="00463725"/>
    <w:rsid w:val="00463B83"/>
    <w:rsid w:val="00464D1F"/>
    <w:rsid w:val="004650F9"/>
    <w:rsid w:val="00465873"/>
    <w:rsid w:val="004661D1"/>
    <w:rsid w:val="004661D6"/>
    <w:rsid w:val="00466855"/>
    <w:rsid w:val="00466E85"/>
    <w:rsid w:val="00467328"/>
    <w:rsid w:val="00467570"/>
    <w:rsid w:val="00467575"/>
    <w:rsid w:val="0047019E"/>
    <w:rsid w:val="004713B8"/>
    <w:rsid w:val="004717E1"/>
    <w:rsid w:val="00472E0E"/>
    <w:rsid w:val="00472F57"/>
    <w:rsid w:val="00473ED2"/>
    <w:rsid w:val="00473F8C"/>
    <w:rsid w:val="004742C1"/>
    <w:rsid w:val="004742F9"/>
    <w:rsid w:val="00474317"/>
    <w:rsid w:val="0047620C"/>
    <w:rsid w:val="0047653F"/>
    <w:rsid w:val="004767BF"/>
    <w:rsid w:val="00477202"/>
    <w:rsid w:val="00477BED"/>
    <w:rsid w:val="004800C6"/>
    <w:rsid w:val="00480479"/>
    <w:rsid w:val="004807F4"/>
    <w:rsid w:val="00483292"/>
    <w:rsid w:val="00483981"/>
    <w:rsid w:val="004840CA"/>
    <w:rsid w:val="00484637"/>
    <w:rsid w:val="00485774"/>
    <w:rsid w:val="00486578"/>
    <w:rsid w:val="00486717"/>
    <w:rsid w:val="0048714E"/>
    <w:rsid w:val="00487FE6"/>
    <w:rsid w:val="004903AA"/>
    <w:rsid w:val="00490578"/>
    <w:rsid w:val="00490798"/>
    <w:rsid w:val="004908D6"/>
    <w:rsid w:val="00490C49"/>
    <w:rsid w:val="00490D05"/>
    <w:rsid w:val="00491044"/>
    <w:rsid w:val="00491AA1"/>
    <w:rsid w:val="004928FB"/>
    <w:rsid w:val="00492F0E"/>
    <w:rsid w:val="00493A6A"/>
    <w:rsid w:val="00494CB6"/>
    <w:rsid w:val="004958E3"/>
    <w:rsid w:val="0049633F"/>
    <w:rsid w:val="00496D92"/>
    <w:rsid w:val="00496EA6"/>
    <w:rsid w:val="00496FAE"/>
    <w:rsid w:val="004979ED"/>
    <w:rsid w:val="004A0609"/>
    <w:rsid w:val="004A0BD8"/>
    <w:rsid w:val="004A1252"/>
    <w:rsid w:val="004A1480"/>
    <w:rsid w:val="004A1BD7"/>
    <w:rsid w:val="004A1CD3"/>
    <w:rsid w:val="004A39D8"/>
    <w:rsid w:val="004A427B"/>
    <w:rsid w:val="004A46F1"/>
    <w:rsid w:val="004A51EB"/>
    <w:rsid w:val="004A57A6"/>
    <w:rsid w:val="004A5945"/>
    <w:rsid w:val="004A5CE1"/>
    <w:rsid w:val="004A5D34"/>
    <w:rsid w:val="004A616E"/>
    <w:rsid w:val="004A7651"/>
    <w:rsid w:val="004A778F"/>
    <w:rsid w:val="004A7FA2"/>
    <w:rsid w:val="004B0A9A"/>
    <w:rsid w:val="004B1530"/>
    <w:rsid w:val="004B248A"/>
    <w:rsid w:val="004B29F2"/>
    <w:rsid w:val="004B2E66"/>
    <w:rsid w:val="004B4560"/>
    <w:rsid w:val="004B55BB"/>
    <w:rsid w:val="004B5F8E"/>
    <w:rsid w:val="004B6ABC"/>
    <w:rsid w:val="004B71DC"/>
    <w:rsid w:val="004B7686"/>
    <w:rsid w:val="004B7ECE"/>
    <w:rsid w:val="004C0635"/>
    <w:rsid w:val="004C0D20"/>
    <w:rsid w:val="004C0F07"/>
    <w:rsid w:val="004C3A25"/>
    <w:rsid w:val="004C3C3F"/>
    <w:rsid w:val="004C3EEA"/>
    <w:rsid w:val="004C40C7"/>
    <w:rsid w:val="004C43CA"/>
    <w:rsid w:val="004C51EE"/>
    <w:rsid w:val="004C53E8"/>
    <w:rsid w:val="004C54A5"/>
    <w:rsid w:val="004C5C6F"/>
    <w:rsid w:val="004C6A8F"/>
    <w:rsid w:val="004C7057"/>
    <w:rsid w:val="004C7273"/>
    <w:rsid w:val="004C7A42"/>
    <w:rsid w:val="004C7AF1"/>
    <w:rsid w:val="004D0A0C"/>
    <w:rsid w:val="004D1126"/>
    <w:rsid w:val="004D122F"/>
    <w:rsid w:val="004D132A"/>
    <w:rsid w:val="004D1B9C"/>
    <w:rsid w:val="004D1CA7"/>
    <w:rsid w:val="004D1FBF"/>
    <w:rsid w:val="004D26F4"/>
    <w:rsid w:val="004D3629"/>
    <w:rsid w:val="004D3DE0"/>
    <w:rsid w:val="004D44F5"/>
    <w:rsid w:val="004D4EF5"/>
    <w:rsid w:val="004D50E4"/>
    <w:rsid w:val="004D5548"/>
    <w:rsid w:val="004D5589"/>
    <w:rsid w:val="004D597E"/>
    <w:rsid w:val="004D5EB9"/>
    <w:rsid w:val="004D66A9"/>
    <w:rsid w:val="004D6C94"/>
    <w:rsid w:val="004D7C67"/>
    <w:rsid w:val="004E07BB"/>
    <w:rsid w:val="004E105D"/>
    <w:rsid w:val="004E21A7"/>
    <w:rsid w:val="004E3237"/>
    <w:rsid w:val="004E465E"/>
    <w:rsid w:val="004E4876"/>
    <w:rsid w:val="004E50E6"/>
    <w:rsid w:val="004E60CB"/>
    <w:rsid w:val="004E6AD8"/>
    <w:rsid w:val="004E7C27"/>
    <w:rsid w:val="004E7D47"/>
    <w:rsid w:val="004E7EB2"/>
    <w:rsid w:val="004F0E53"/>
    <w:rsid w:val="004F16CA"/>
    <w:rsid w:val="004F2162"/>
    <w:rsid w:val="004F22E0"/>
    <w:rsid w:val="004F2B7B"/>
    <w:rsid w:val="004F2D1A"/>
    <w:rsid w:val="004F343E"/>
    <w:rsid w:val="004F5DE1"/>
    <w:rsid w:val="004F5E40"/>
    <w:rsid w:val="004F60FD"/>
    <w:rsid w:val="004F6965"/>
    <w:rsid w:val="004F6C09"/>
    <w:rsid w:val="004F7CE3"/>
    <w:rsid w:val="005007EF"/>
    <w:rsid w:val="00500920"/>
    <w:rsid w:val="00502267"/>
    <w:rsid w:val="005024A0"/>
    <w:rsid w:val="00502518"/>
    <w:rsid w:val="005039E3"/>
    <w:rsid w:val="005041BC"/>
    <w:rsid w:val="005047A8"/>
    <w:rsid w:val="00505A8C"/>
    <w:rsid w:val="00505B2C"/>
    <w:rsid w:val="00506BB6"/>
    <w:rsid w:val="00506ED4"/>
    <w:rsid w:val="00510AD6"/>
    <w:rsid w:val="00510C28"/>
    <w:rsid w:val="00510FAA"/>
    <w:rsid w:val="00511096"/>
    <w:rsid w:val="00511097"/>
    <w:rsid w:val="0051147C"/>
    <w:rsid w:val="0051205A"/>
    <w:rsid w:val="005123A1"/>
    <w:rsid w:val="00512E33"/>
    <w:rsid w:val="00513162"/>
    <w:rsid w:val="0051319B"/>
    <w:rsid w:val="005134B5"/>
    <w:rsid w:val="00513AC8"/>
    <w:rsid w:val="0051463E"/>
    <w:rsid w:val="005154F3"/>
    <w:rsid w:val="005155CA"/>
    <w:rsid w:val="00516966"/>
    <w:rsid w:val="00516D25"/>
    <w:rsid w:val="00516DE4"/>
    <w:rsid w:val="0051726E"/>
    <w:rsid w:val="00517925"/>
    <w:rsid w:val="00517F5B"/>
    <w:rsid w:val="00520290"/>
    <w:rsid w:val="0052031F"/>
    <w:rsid w:val="005205A4"/>
    <w:rsid w:val="00521C13"/>
    <w:rsid w:val="00521C6E"/>
    <w:rsid w:val="00522028"/>
    <w:rsid w:val="005229A1"/>
    <w:rsid w:val="0052320E"/>
    <w:rsid w:val="0052452F"/>
    <w:rsid w:val="0052477C"/>
    <w:rsid w:val="00524BD8"/>
    <w:rsid w:val="00525D5F"/>
    <w:rsid w:val="0052654B"/>
    <w:rsid w:val="005267BF"/>
    <w:rsid w:val="00530EF5"/>
    <w:rsid w:val="00531A67"/>
    <w:rsid w:val="005322D1"/>
    <w:rsid w:val="00532CC7"/>
    <w:rsid w:val="00532F7C"/>
    <w:rsid w:val="00533700"/>
    <w:rsid w:val="005349BC"/>
    <w:rsid w:val="005351DD"/>
    <w:rsid w:val="005359B3"/>
    <w:rsid w:val="00535CF8"/>
    <w:rsid w:val="00536915"/>
    <w:rsid w:val="00536D82"/>
    <w:rsid w:val="005374B5"/>
    <w:rsid w:val="00540AF0"/>
    <w:rsid w:val="00541D01"/>
    <w:rsid w:val="00541F3A"/>
    <w:rsid w:val="00542AF7"/>
    <w:rsid w:val="00542B52"/>
    <w:rsid w:val="0054369A"/>
    <w:rsid w:val="005450F1"/>
    <w:rsid w:val="005452E5"/>
    <w:rsid w:val="00545320"/>
    <w:rsid w:val="00545B89"/>
    <w:rsid w:val="005472D6"/>
    <w:rsid w:val="005476E5"/>
    <w:rsid w:val="005519FA"/>
    <w:rsid w:val="0055271E"/>
    <w:rsid w:val="00553282"/>
    <w:rsid w:val="00553A2C"/>
    <w:rsid w:val="00554C78"/>
    <w:rsid w:val="00554CB6"/>
    <w:rsid w:val="00556A53"/>
    <w:rsid w:val="00556A7E"/>
    <w:rsid w:val="0055781D"/>
    <w:rsid w:val="00557CF3"/>
    <w:rsid w:val="005604DB"/>
    <w:rsid w:val="00562312"/>
    <w:rsid w:val="005630AC"/>
    <w:rsid w:val="005639A1"/>
    <w:rsid w:val="00563A87"/>
    <w:rsid w:val="00564411"/>
    <w:rsid w:val="005653D4"/>
    <w:rsid w:val="00565633"/>
    <w:rsid w:val="005656F3"/>
    <w:rsid w:val="00565858"/>
    <w:rsid w:val="00565D4E"/>
    <w:rsid w:val="00566118"/>
    <w:rsid w:val="005661CA"/>
    <w:rsid w:val="00567BA6"/>
    <w:rsid w:val="00567C9A"/>
    <w:rsid w:val="005706FE"/>
    <w:rsid w:val="00570BAA"/>
    <w:rsid w:val="00570F8A"/>
    <w:rsid w:val="00572029"/>
    <w:rsid w:val="00572392"/>
    <w:rsid w:val="0057285A"/>
    <w:rsid w:val="00572B94"/>
    <w:rsid w:val="00573ECC"/>
    <w:rsid w:val="0057470E"/>
    <w:rsid w:val="0057483C"/>
    <w:rsid w:val="00574EDE"/>
    <w:rsid w:val="005757B9"/>
    <w:rsid w:val="005761A1"/>
    <w:rsid w:val="00576D41"/>
    <w:rsid w:val="00576DD6"/>
    <w:rsid w:val="00580313"/>
    <w:rsid w:val="00581300"/>
    <w:rsid w:val="00581C22"/>
    <w:rsid w:val="00581D80"/>
    <w:rsid w:val="005822B5"/>
    <w:rsid w:val="00582311"/>
    <w:rsid w:val="00582B00"/>
    <w:rsid w:val="00582BC1"/>
    <w:rsid w:val="00583706"/>
    <w:rsid w:val="00584108"/>
    <w:rsid w:val="0058416B"/>
    <w:rsid w:val="00585E9F"/>
    <w:rsid w:val="00586267"/>
    <w:rsid w:val="00590AE3"/>
    <w:rsid w:val="005920A8"/>
    <w:rsid w:val="00592604"/>
    <w:rsid w:val="00593177"/>
    <w:rsid w:val="00593BA1"/>
    <w:rsid w:val="0059407A"/>
    <w:rsid w:val="00594104"/>
    <w:rsid w:val="005941D4"/>
    <w:rsid w:val="005965B9"/>
    <w:rsid w:val="00596754"/>
    <w:rsid w:val="0059792C"/>
    <w:rsid w:val="0059793E"/>
    <w:rsid w:val="005A10AC"/>
    <w:rsid w:val="005A1298"/>
    <w:rsid w:val="005A1528"/>
    <w:rsid w:val="005A1C55"/>
    <w:rsid w:val="005A257B"/>
    <w:rsid w:val="005A308C"/>
    <w:rsid w:val="005A36E6"/>
    <w:rsid w:val="005A4BAC"/>
    <w:rsid w:val="005A4EA1"/>
    <w:rsid w:val="005A5224"/>
    <w:rsid w:val="005A597D"/>
    <w:rsid w:val="005A628E"/>
    <w:rsid w:val="005A6E12"/>
    <w:rsid w:val="005A73E0"/>
    <w:rsid w:val="005A7720"/>
    <w:rsid w:val="005A7EAF"/>
    <w:rsid w:val="005B252B"/>
    <w:rsid w:val="005B28DA"/>
    <w:rsid w:val="005B2BCE"/>
    <w:rsid w:val="005B3537"/>
    <w:rsid w:val="005B3D91"/>
    <w:rsid w:val="005B41F7"/>
    <w:rsid w:val="005B499D"/>
    <w:rsid w:val="005B579D"/>
    <w:rsid w:val="005B6D48"/>
    <w:rsid w:val="005B7347"/>
    <w:rsid w:val="005B7822"/>
    <w:rsid w:val="005C01D4"/>
    <w:rsid w:val="005C11A6"/>
    <w:rsid w:val="005C2ECA"/>
    <w:rsid w:val="005C2F3A"/>
    <w:rsid w:val="005C3D22"/>
    <w:rsid w:val="005C4439"/>
    <w:rsid w:val="005C4B28"/>
    <w:rsid w:val="005C4B2A"/>
    <w:rsid w:val="005C4BC0"/>
    <w:rsid w:val="005C58AE"/>
    <w:rsid w:val="005C6DB4"/>
    <w:rsid w:val="005C77FB"/>
    <w:rsid w:val="005C79BA"/>
    <w:rsid w:val="005D016D"/>
    <w:rsid w:val="005D1FEB"/>
    <w:rsid w:val="005D27FC"/>
    <w:rsid w:val="005D4661"/>
    <w:rsid w:val="005D4890"/>
    <w:rsid w:val="005D5652"/>
    <w:rsid w:val="005D573C"/>
    <w:rsid w:val="005E1983"/>
    <w:rsid w:val="005E22CD"/>
    <w:rsid w:val="005E23EE"/>
    <w:rsid w:val="005E2B4E"/>
    <w:rsid w:val="005E32FE"/>
    <w:rsid w:val="005E3A31"/>
    <w:rsid w:val="005E40CB"/>
    <w:rsid w:val="005E4885"/>
    <w:rsid w:val="005E48F0"/>
    <w:rsid w:val="005E4A32"/>
    <w:rsid w:val="005E4B9E"/>
    <w:rsid w:val="005E4BE2"/>
    <w:rsid w:val="005E54B5"/>
    <w:rsid w:val="005E5D44"/>
    <w:rsid w:val="005E5E2C"/>
    <w:rsid w:val="005E61FB"/>
    <w:rsid w:val="005E7293"/>
    <w:rsid w:val="005E74AB"/>
    <w:rsid w:val="005F0119"/>
    <w:rsid w:val="005F0EBC"/>
    <w:rsid w:val="005F131B"/>
    <w:rsid w:val="005F1722"/>
    <w:rsid w:val="005F1E09"/>
    <w:rsid w:val="005F2B32"/>
    <w:rsid w:val="005F5756"/>
    <w:rsid w:val="005F63E8"/>
    <w:rsid w:val="005F63FD"/>
    <w:rsid w:val="005F644D"/>
    <w:rsid w:val="005F6B31"/>
    <w:rsid w:val="005F6D54"/>
    <w:rsid w:val="005F7734"/>
    <w:rsid w:val="005F7CB0"/>
    <w:rsid w:val="006001BF"/>
    <w:rsid w:val="00600933"/>
    <w:rsid w:val="00600C9C"/>
    <w:rsid w:val="00601677"/>
    <w:rsid w:val="0060240B"/>
    <w:rsid w:val="00602B4D"/>
    <w:rsid w:val="006032B2"/>
    <w:rsid w:val="006032F2"/>
    <w:rsid w:val="00603880"/>
    <w:rsid w:val="00603D62"/>
    <w:rsid w:val="0060536B"/>
    <w:rsid w:val="0060553A"/>
    <w:rsid w:val="006058CE"/>
    <w:rsid w:val="00605C95"/>
    <w:rsid w:val="00605D63"/>
    <w:rsid w:val="00606DD9"/>
    <w:rsid w:val="006079BA"/>
    <w:rsid w:val="006118B0"/>
    <w:rsid w:val="006124E8"/>
    <w:rsid w:val="0061292E"/>
    <w:rsid w:val="00612DCB"/>
    <w:rsid w:val="006133DC"/>
    <w:rsid w:val="00613761"/>
    <w:rsid w:val="0061415E"/>
    <w:rsid w:val="00614250"/>
    <w:rsid w:val="00614603"/>
    <w:rsid w:val="00616077"/>
    <w:rsid w:val="00616129"/>
    <w:rsid w:val="00617EAD"/>
    <w:rsid w:val="00617F98"/>
    <w:rsid w:val="0062000D"/>
    <w:rsid w:val="00620646"/>
    <w:rsid w:val="006209F2"/>
    <w:rsid w:val="00620BC5"/>
    <w:rsid w:val="00620FDA"/>
    <w:rsid w:val="0062132A"/>
    <w:rsid w:val="00621A23"/>
    <w:rsid w:val="00621C1E"/>
    <w:rsid w:val="00623A36"/>
    <w:rsid w:val="00624B12"/>
    <w:rsid w:val="00624EFA"/>
    <w:rsid w:val="006255CB"/>
    <w:rsid w:val="00625765"/>
    <w:rsid w:val="00625DBA"/>
    <w:rsid w:val="006262F0"/>
    <w:rsid w:val="006266B0"/>
    <w:rsid w:val="006304E8"/>
    <w:rsid w:val="006307BA"/>
    <w:rsid w:val="006312F8"/>
    <w:rsid w:val="006317F7"/>
    <w:rsid w:val="0063192A"/>
    <w:rsid w:val="00632541"/>
    <w:rsid w:val="00633CC2"/>
    <w:rsid w:val="0063464B"/>
    <w:rsid w:val="00634990"/>
    <w:rsid w:val="00634E16"/>
    <w:rsid w:val="00634E95"/>
    <w:rsid w:val="006354D6"/>
    <w:rsid w:val="00635E56"/>
    <w:rsid w:val="006363BC"/>
    <w:rsid w:val="00637799"/>
    <w:rsid w:val="00640106"/>
    <w:rsid w:val="00640114"/>
    <w:rsid w:val="00640790"/>
    <w:rsid w:val="006407A2"/>
    <w:rsid w:val="0064266D"/>
    <w:rsid w:val="0064278E"/>
    <w:rsid w:val="00642ABE"/>
    <w:rsid w:val="00643973"/>
    <w:rsid w:val="00643BD3"/>
    <w:rsid w:val="00645022"/>
    <w:rsid w:val="00646A97"/>
    <w:rsid w:val="0064706A"/>
    <w:rsid w:val="006471EC"/>
    <w:rsid w:val="0064778A"/>
    <w:rsid w:val="00651074"/>
    <w:rsid w:val="00652FDB"/>
    <w:rsid w:val="00653819"/>
    <w:rsid w:val="0065399E"/>
    <w:rsid w:val="00653EBA"/>
    <w:rsid w:val="00655603"/>
    <w:rsid w:val="0065610D"/>
    <w:rsid w:val="00656A2C"/>
    <w:rsid w:val="006575CA"/>
    <w:rsid w:val="00657DF9"/>
    <w:rsid w:val="006609E3"/>
    <w:rsid w:val="006613D6"/>
    <w:rsid w:val="006615D7"/>
    <w:rsid w:val="00663185"/>
    <w:rsid w:val="00663384"/>
    <w:rsid w:val="006635FA"/>
    <w:rsid w:val="00663F62"/>
    <w:rsid w:val="006647D2"/>
    <w:rsid w:val="0066492B"/>
    <w:rsid w:val="00665F65"/>
    <w:rsid w:val="00666E74"/>
    <w:rsid w:val="00666EC1"/>
    <w:rsid w:val="00667AFE"/>
    <w:rsid w:val="00667E3D"/>
    <w:rsid w:val="00667F83"/>
    <w:rsid w:val="006708C1"/>
    <w:rsid w:val="006711E2"/>
    <w:rsid w:val="00671E49"/>
    <w:rsid w:val="006724C7"/>
    <w:rsid w:val="00672A99"/>
    <w:rsid w:val="00672CF4"/>
    <w:rsid w:val="00672EC4"/>
    <w:rsid w:val="00673AB5"/>
    <w:rsid w:val="00674BE7"/>
    <w:rsid w:val="00675657"/>
    <w:rsid w:val="00675932"/>
    <w:rsid w:val="006759B4"/>
    <w:rsid w:val="006762AD"/>
    <w:rsid w:val="00676305"/>
    <w:rsid w:val="0067663F"/>
    <w:rsid w:val="00677324"/>
    <w:rsid w:val="006776DA"/>
    <w:rsid w:val="006805F3"/>
    <w:rsid w:val="006806A0"/>
    <w:rsid w:val="00680725"/>
    <w:rsid w:val="00680F3B"/>
    <w:rsid w:val="00681957"/>
    <w:rsid w:val="00681BF6"/>
    <w:rsid w:val="00682252"/>
    <w:rsid w:val="00682D63"/>
    <w:rsid w:val="00682D81"/>
    <w:rsid w:val="00683358"/>
    <w:rsid w:val="006836FF"/>
    <w:rsid w:val="00683A7E"/>
    <w:rsid w:val="00684C22"/>
    <w:rsid w:val="0068580F"/>
    <w:rsid w:val="00687C89"/>
    <w:rsid w:val="00691032"/>
    <w:rsid w:val="00691C40"/>
    <w:rsid w:val="0069249E"/>
    <w:rsid w:val="0069279A"/>
    <w:rsid w:val="00693C5E"/>
    <w:rsid w:val="00694223"/>
    <w:rsid w:val="00694334"/>
    <w:rsid w:val="00695220"/>
    <w:rsid w:val="00695A84"/>
    <w:rsid w:val="00697D3E"/>
    <w:rsid w:val="006A084C"/>
    <w:rsid w:val="006A0B5F"/>
    <w:rsid w:val="006A0C2F"/>
    <w:rsid w:val="006A0E0B"/>
    <w:rsid w:val="006A11A8"/>
    <w:rsid w:val="006A1925"/>
    <w:rsid w:val="006A1C98"/>
    <w:rsid w:val="006A215E"/>
    <w:rsid w:val="006A469F"/>
    <w:rsid w:val="006A4910"/>
    <w:rsid w:val="006A4C62"/>
    <w:rsid w:val="006A60A9"/>
    <w:rsid w:val="006A6182"/>
    <w:rsid w:val="006A61DD"/>
    <w:rsid w:val="006A63F0"/>
    <w:rsid w:val="006A727C"/>
    <w:rsid w:val="006A74C1"/>
    <w:rsid w:val="006A7AE5"/>
    <w:rsid w:val="006A7D0F"/>
    <w:rsid w:val="006B0115"/>
    <w:rsid w:val="006B059C"/>
    <w:rsid w:val="006B0D75"/>
    <w:rsid w:val="006B0ECC"/>
    <w:rsid w:val="006B12A4"/>
    <w:rsid w:val="006B1DE1"/>
    <w:rsid w:val="006B1EA8"/>
    <w:rsid w:val="006B1ED2"/>
    <w:rsid w:val="006B2DA9"/>
    <w:rsid w:val="006B36E8"/>
    <w:rsid w:val="006B3E1B"/>
    <w:rsid w:val="006B4D2A"/>
    <w:rsid w:val="006C002D"/>
    <w:rsid w:val="006C0BD7"/>
    <w:rsid w:val="006C1533"/>
    <w:rsid w:val="006C1789"/>
    <w:rsid w:val="006C1AEC"/>
    <w:rsid w:val="006C27D5"/>
    <w:rsid w:val="006C2B64"/>
    <w:rsid w:val="006C2ED4"/>
    <w:rsid w:val="006C3240"/>
    <w:rsid w:val="006C3B9F"/>
    <w:rsid w:val="006C3E88"/>
    <w:rsid w:val="006C4C38"/>
    <w:rsid w:val="006C4D0D"/>
    <w:rsid w:val="006C5796"/>
    <w:rsid w:val="006C57BF"/>
    <w:rsid w:val="006C5FA0"/>
    <w:rsid w:val="006C6245"/>
    <w:rsid w:val="006C6D63"/>
    <w:rsid w:val="006C73A5"/>
    <w:rsid w:val="006D04BB"/>
    <w:rsid w:val="006D05C0"/>
    <w:rsid w:val="006D0841"/>
    <w:rsid w:val="006D0B92"/>
    <w:rsid w:val="006D14D5"/>
    <w:rsid w:val="006D1745"/>
    <w:rsid w:val="006D1C80"/>
    <w:rsid w:val="006D1D6B"/>
    <w:rsid w:val="006D21E0"/>
    <w:rsid w:val="006D2780"/>
    <w:rsid w:val="006D3397"/>
    <w:rsid w:val="006D341D"/>
    <w:rsid w:val="006D3DA5"/>
    <w:rsid w:val="006D3E20"/>
    <w:rsid w:val="006D4F82"/>
    <w:rsid w:val="006D517F"/>
    <w:rsid w:val="006D53FA"/>
    <w:rsid w:val="006D57BD"/>
    <w:rsid w:val="006D615A"/>
    <w:rsid w:val="006D6A7E"/>
    <w:rsid w:val="006D6E51"/>
    <w:rsid w:val="006D78C5"/>
    <w:rsid w:val="006E08B2"/>
    <w:rsid w:val="006E0C4B"/>
    <w:rsid w:val="006E391C"/>
    <w:rsid w:val="006E4285"/>
    <w:rsid w:val="006E450D"/>
    <w:rsid w:val="006E4728"/>
    <w:rsid w:val="006E4A27"/>
    <w:rsid w:val="006E716F"/>
    <w:rsid w:val="006E7D21"/>
    <w:rsid w:val="006F06FE"/>
    <w:rsid w:val="006F086C"/>
    <w:rsid w:val="006F08FA"/>
    <w:rsid w:val="006F1498"/>
    <w:rsid w:val="006F1613"/>
    <w:rsid w:val="006F1BAD"/>
    <w:rsid w:val="006F1FEC"/>
    <w:rsid w:val="006F3B4F"/>
    <w:rsid w:val="006F5915"/>
    <w:rsid w:val="006F59F8"/>
    <w:rsid w:val="006F5F9E"/>
    <w:rsid w:val="006F609C"/>
    <w:rsid w:val="006F655D"/>
    <w:rsid w:val="006F68EA"/>
    <w:rsid w:val="0070123E"/>
    <w:rsid w:val="00701941"/>
    <w:rsid w:val="00701A44"/>
    <w:rsid w:val="00701AC4"/>
    <w:rsid w:val="007020F0"/>
    <w:rsid w:val="00703E28"/>
    <w:rsid w:val="00704F63"/>
    <w:rsid w:val="00705B88"/>
    <w:rsid w:val="00705D5B"/>
    <w:rsid w:val="00706E5B"/>
    <w:rsid w:val="00706F87"/>
    <w:rsid w:val="00707157"/>
    <w:rsid w:val="007078A1"/>
    <w:rsid w:val="00707946"/>
    <w:rsid w:val="00707EC5"/>
    <w:rsid w:val="007101C5"/>
    <w:rsid w:val="007104B9"/>
    <w:rsid w:val="00710C7F"/>
    <w:rsid w:val="007116DC"/>
    <w:rsid w:val="007119CF"/>
    <w:rsid w:val="00711C02"/>
    <w:rsid w:val="00711CBB"/>
    <w:rsid w:val="00711E0A"/>
    <w:rsid w:val="00712953"/>
    <w:rsid w:val="007133BE"/>
    <w:rsid w:val="00713AFD"/>
    <w:rsid w:val="0071529D"/>
    <w:rsid w:val="00715F73"/>
    <w:rsid w:val="00716309"/>
    <w:rsid w:val="007166B1"/>
    <w:rsid w:val="00716971"/>
    <w:rsid w:val="007169E2"/>
    <w:rsid w:val="007169FF"/>
    <w:rsid w:val="00716B6D"/>
    <w:rsid w:val="00716E93"/>
    <w:rsid w:val="00716FDF"/>
    <w:rsid w:val="00717A39"/>
    <w:rsid w:val="00717E7A"/>
    <w:rsid w:val="00720475"/>
    <w:rsid w:val="00721BB8"/>
    <w:rsid w:val="00721C74"/>
    <w:rsid w:val="00722754"/>
    <w:rsid w:val="00722BB0"/>
    <w:rsid w:val="00722F48"/>
    <w:rsid w:val="00723086"/>
    <w:rsid w:val="007247EA"/>
    <w:rsid w:val="00724901"/>
    <w:rsid w:val="0072541B"/>
    <w:rsid w:val="00725540"/>
    <w:rsid w:val="0072583D"/>
    <w:rsid w:val="0072613F"/>
    <w:rsid w:val="0072665E"/>
    <w:rsid w:val="007267A2"/>
    <w:rsid w:val="0072730F"/>
    <w:rsid w:val="00727424"/>
    <w:rsid w:val="007277AE"/>
    <w:rsid w:val="0073025D"/>
    <w:rsid w:val="007306CC"/>
    <w:rsid w:val="00730933"/>
    <w:rsid w:val="00730BFF"/>
    <w:rsid w:val="007319C6"/>
    <w:rsid w:val="00731F42"/>
    <w:rsid w:val="00733043"/>
    <w:rsid w:val="007332AD"/>
    <w:rsid w:val="00733689"/>
    <w:rsid w:val="00733709"/>
    <w:rsid w:val="00734A0B"/>
    <w:rsid w:val="007366E8"/>
    <w:rsid w:val="007379F0"/>
    <w:rsid w:val="007401EF"/>
    <w:rsid w:val="00741E1A"/>
    <w:rsid w:val="00742B27"/>
    <w:rsid w:val="00743088"/>
    <w:rsid w:val="0074308F"/>
    <w:rsid w:val="00743284"/>
    <w:rsid w:val="00743651"/>
    <w:rsid w:val="00743F1A"/>
    <w:rsid w:val="0074529D"/>
    <w:rsid w:val="00745FD0"/>
    <w:rsid w:val="0074657C"/>
    <w:rsid w:val="00746633"/>
    <w:rsid w:val="00747917"/>
    <w:rsid w:val="00750109"/>
    <w:rsid w:val="0075068A"/>
    <w:rsid w:val="007506D2"/>
    <w:rsid w:val="007508A6"/>
    <w:rsid w:val="00751484"/>
    <w:rsid w:val="00751AE3"/>
    <w:rsid w:val="00752624"/>
    <w:rsid w:val="00753A5F"/>
    <w:rsid w:val="00753A79"/>
    <w:rsid w:val="0075536D"/>
    <w:rsid w:val="007554E0"/>
    <w:rsid w:val="00757B6E"/>
    <w:rsid w:val="00757E45"/>
    <w:rsid w:val="00760EFF"/>
    <w:rsid w:val="0076179A"/>
    <w:rsid w:val="00761F18"/>
    <w:rsid w:val="007631B0"/>
    <w:rsid w:val="00763AF4"/>
    <w:rsid w:val="00764C82"/>
    <w:rsid w:val="00764D9D"/>
    <w:rsid w:val="00765563"/>
    <w:rsid w:val="00766338"/>
    <w:rsid w:val="00766FD1"/>
    <w:rsid w:val="00767387"/>
    <w:rsid w:val="0077008F"/>
    <w:rsid w:val="007709D0"/>
    <w:rsid w:val="007716E6"/>
    <w:rsid w:val="007718D7"/>
    <w:rsid w:val="00771A80"/>
    <w:rsid w:val="00771D95"/>
    <w:rsid w:val="00772219"/>
    <w:rsid w:val="00772B68"/>
    <w:rsid w:val="00773482"/>
    <w:rsid w:val="0077351A"/>
    <w:rsid w:val="007748C7"/>
    <w:rsid w:val="00774A4B"/>
    <w:rsid w:val="0077507F"/>
    <w:rsid w:val="00775472"/>
    <w:rsid w:val="0077553A"/>
    <w:rsid w:val="007755A6"/>
    <w:rsid w:val="00776B98"/>
    <w:rsid w:val="00777538"/>
    <w:rsid w:val="00780719"/>
    <w:rsid w:val="007819A1"/>
    <w:rsid w:val="00781DD7"/>
    <w:rsid w:val="007821B4"/>
    <w:rsid w:val="0078268A"/>
    <w:rsid w:val="007826B2"/>
    <w:rsid w:val="00784584"/>
    <w:rsid w:val="007851D3"/>
    <w:rsid w:val="00785A3E"/>
    <w:rsid w:val="00785E3B"/>
    <w:rsid w:val="00787BC3"/>
    <w:rsid w:val="00787F71"/>
    <w:rsid w:val="00790873"/>
    <w:rsid w:val="00791E9E"/>
    <w:rsid w:val="00792365"/>
    <w:rsid w:val="007926D4"/>
    <w:rsid w:val="007927A3"/>
    <w:rsid w:val="007927FE"/>
    <w:rsid w:val="0079293A"/>
    <w:rsid w:val="0079311F"/>
    <w:rsid w:val="007933EF"/>
    <w:rsid w:val="007936F3"/>
    <w:rsid w:val="007942D5"/>
    <w:rsid w:val="007943D4"/>
    <w:rsid w:val="00794B42"/>
    <w:rsid w:val="00795037"/>
    <w:rsid w:val="007956B5"/>
    <w:rsid w:val="00795BA2"/>
    <w:rsid w:val="00795D86"/>
    <w:rsid w:val="007960DB"/>
    <w:rsid w:val="007969E2"/>
    <w:rsid w:val="00796A27"/>
    <w:rsid w:val="00797D3B"/>
    <w:rsid w:val="007A015C"/>
    <w:rsid w:val="007A098A"/>
    <w:rsid w:val="007A0D74"/>
    <w:rsid w:val="007A0E9D"/>
    <w:rsid w:val="007A24E3"/>
    <w:rsid w:val="007A2E96"/>
    <w:rsid w:val="007A391C"/>
    <w:rsid w:val="007A3E9B"/>
    <w:rsid w:val="007A44F9"/>
    <w:rsid w:val="007A5F8B"/>
    <w:rsid w:val="007A601E"/>
    <w:rsid w:val="007A6140"/>
    <w:rsid w:val="007A6821"/>
    <w:rsid w:val="007A7409"/>
    <w:rsid w:val="007A7767"/>
    <w:rsid w:val="007A79D1"/>
    <w:rsid w:val="007B043B"/>
    <w:rsid w:val="007B0A64"/>
    <w:rsid w:val="007B0D1A"/>
    <w:rsid w:val="007B1281"/>
    <w:rsid w:val="007B25E8"/>
    <w:rsid w:val="007B2647"/>
    <w:rsid w:val="007B4A3F"/>
    <w:rsid w:val="007B5BCB"/>
    <w:rsid w:val="007B728B"/>
    <w:rsid w:val="007C1150"/>
    <w:rsid w:val="007C17FB"/>
    <w:rsid w:val="007C23EE"/>
    <w:rsid w:val="007C3110"/>
    <w:rsid w:val="007C44A0"/>
    <w:rsid w:val="007C4BE2"/>
    <w:rsid w:val="007C61DC"/>
    <w:rsid w:val="007C6673"/>
    <w:rsid w:val="007C6F1F"/>
    <w:rsid w:val="007C78F8"/>
    <w:rsid w:val="007D0428"/>
    <w:rsid w:val="007D165F"/>
    <w:rsid w:val="007D2198"/>
    <w:rsid w:val="007D34AA"/>
    <w:rsid w:val="007D3A78"/>
    <w:rsid w:val="007D4E5C"/>
    <w:rsid w:val="007D5196"/>
    <w:rsid w:val="007D53CF"/>
    <w:rsid w:val="007D6C9C"/>
    <w:rsid w:val="007D6DC0"/>
    <w:rsid w:val="007D6EE9"/>
    <w:rsid w:val="007D7A9A"/>
    <w:rsid w:val="007E0771"/>
    <w:rsid w:val="007E1840"/>
    <w:rsid w:val="007E2E0A"/>
    <w:rsid w:val="007E321A"/>
    <w:rsid w:val="007E3DC8"/>
    <w:rsid w:val="007E3E8E"/>
    <w:rsid w:val="007E4B9A"/>
    <w:rsid w:val="007E4DA7"/>
    <w:rsid w:val="007E582C"/>
    <w:rsid w:val="007E5EA6"/>
    <w:rsid w:val="007E5EEA"/>
    <w:rsid w:val="007E7F54"/>
    <w:rsid w:val="007F0620"/>
    <w:rsid w:val="007F1050"/>
    <w:rsid w:val="007F2648"/>
    <w:rsid w:val="007F2CB3"/>
    <w:rsid w:val="007F315D"/>
    <w:rsid w:val="007F4C22"/>
    <w:rsid w:val="007F541C"/>
    <w:rsid w:val="007F572A"/>
    <w:rsid w:val="007F5CFB"/>
    <w:rsid w:val="007F67C2"/>
    <w:rsid w:val="00800486"/>
    <w:rsid w:val="00801D1F"/>
    <w:rsid w:val="00801DC7"/>
    <w:rsid w:val="0080242F"/>
    <w:rsid w:val="008028C9"/>
    <w:rsid w:val="008028E6"/>
    <w:rsid w:val="00802F93"/>
    <w:rsid w:val="0080324A"/>
    <w:rsid w:val="00803AB6"/>
    <w:rsid w:val="00803D48"/>
    <w:rsid w:val="008051BF"/>
    <w:rsid w:val="00805F8D"/>
    <w:rsid w:val="0080698D"/>
    <w:rsid w:val="0080707A"/>
    <w:rsid w:val="0080727D"/>
    <w:rsid w:val="00807F1C"/>
    <w:rsid w:val="00810776"/>
    <w:rsid w:val="008113FF"/>
    <w:rsid w:val="00811728"/>
    <w:rsid w:val="008123B9"/>
    <w:rsid w:val="00812536"/>
    <w:rsid w:val="00812AE8"/>
    <w:rsid w:val="0081351C"/>
    <w:rsid w:val="00813EF3"/>
    <w:rsid w:val="008149C4"/>
    <w:rsid w:val="00816859"/>
    <w:rsid w:val="00817394"/>
    <w:rsid w:val="00817756"/>
    <w:rsid w:val="00817B20"/>
    <w:rsid w:val="00817C62"/>
    <w:rsid w:val="00820F4A"/>
    <w:rsid w:val="00821241"/>
    <w:rsid w:val="008226D9"/>
    <w:rsid w:val="00822CEF"/>
    <w:rsid w:val="00823DFE"/>
    <w:rsid w:val="00824056"/>
    <w:rsid w:val="0082572D"/>
    <w:rsid w:val="00825779"/>
    <w:rsid w:val="008259A5"/>
    <w:rsid w:val="008261B6"/>
    <w:rsid w:val="008262E4"/>
    <w:rsid w:val="00826548"/>
    <w:rsid w:val="0082676E"/>
    <w:rsid w:val="00826EA4"/>
    <w:rsid w:val="00827022"/>
    <w:rsid w:val="00827C6C"/>
    <w:rsid w:val="0083013D"/>
    <w:rsid w:val="0083029F"/>
    <w:rsid w:val="008307D6"/>
    <w:rsid w:val="00830FCC"/>
    <w:rsid w:val="0083101E"/>
    <w:rsid w:val="008312BD"/>
    <w:rsid w:val="008312DC"/>
    <w:rsid w:val="00832064"/>
    <w:rsid w:val="0083347B"/>
    <w:rsid w:val="008345B6"/>
    <w:rsid w:val="00835324"/>
    <w:rsid w:val="00836FD2"/>
    <w:rsid w:val="00837B15"/>
    <w:rsid w:val="00840321"/>
    <w:rsid w:val="00840646"/>
    <w:rsid w:val="00840725"/>
    <w:rsid w:val="008407DA"/>
    <w:rsid w:val="0084087A"/>
    <w:rsid w:val="008408D8"/>
    <w:rsid w:val="00840DA6"/>
    <w:rsid w:val="00840FC6"/>
    <w:rsid w:val="00840FDC"/>
    <w:rsid w:val="008416D6"/>
    <w:rsid w:val="00841790"/>
    <w:rsid w:val="0084236F"/>
    <w:rsid w:val="00842AEB"/>
    <w:rsid w:val="00845D38"/>
    <w:rsid w:val="00846366"/>
    <w:rsid w:val="00846FE7"/>
    <w:rsid w:val="00847718"/>
    <w:rsid w:val="00850A3B"/>
    <w:rsid w:val="0085155D"/>
    <w:rsid w:val="00851702"/>
    <w:rsid w:val="008517A8"/>
    <w:rsid w:val="00852649"/>
    <w:rsid w:val="00853CFD"/>
    <w:rsid w:val="00854A29"/>
    <w:rsid w:val="0085503D"/>
    <w:rsid w:val="0085543B"/>
    <w:rsid w:val="00855C27"/>
    <w:rsid w:val="0085633E"/>
    <w:rsid w:val="0085653D"/>
    <w:rsid w:val="00856934"/>
    <w:rsid w:val="008573CB"/>
    <w:rsid w:val="008577F6"/>
    <w:rsid w:val="00857AE6"/>
    <w:rsid w:val="0086049A"/>
    <w:rsid w:val="00860BCA"/>
    <w:rsid w:val="0086133D"/>
    <w:rsid w:val="00861E97"/>
    <w:rsid w:val="0086281C"/>
    <w:rsid w:val="00862847"/>
    <w:rsid w:val="008635BB"/>
    <w:rsid w:val="008637CC"/>
    <w:rsid w:val="00864276"/>
    <w:rsid w:val="008642F6"/>
    <w:rsid w:val="00864763"/>
    <w:rsid w:val="00864C99"/>
    <w:rsid w:val="00864FF4"/>
    <w:rsid w:val="008651D0"/>
    <w:rsid w:val="008651ED"/>
    <w:rsid w:val="00865C85"/>
    <w:rsid w:val="00866201"/>
    <w:rsid w:val="00866C2E"/>
    <w:rsid w:val="00867895"/>
    <w:rsid w:val="00867A4B"/>
    <w:rsid w:val="00867D13"/>
    <w:rsid w:val="00870126"/>
    <w:rsid w:val="00872786"/>
    <w:rsid w:val="00872846"/>
    <w:rsid w:val="008746C3"/>
    <w:rsid w:val="008756BF"/>
    <w:rsid w:val="008763A4"/>
    <w:rsid w:val="00876970"/>
    <w:rsid w:val="00876D7F"/>
    <w:rsid w:val="0087708A"/>
    <w:rsid w:val="00877F98"/>
    <w:rsid w:val="0088032B"/>
    <w:rsid w:val="00880CC9"/>
    <w:rsid w:val="00880CCD"/>
    <w:rsid w:val="00880E77"/>
    <w:rsid w:val="00881E89"/>
    <w:rsid w:val="00883793"/>
    <w:rsid w:val="00885060"/>
    <w:rsid w:val="00885321"/>
    <w:rsid w:val="008860C1"/>
    <w:rsid w:val="008865A0"/>
    <w:rsid w:val="00887417"/>
    <w:rsid w:val="008875FB"/>
    <w:rsid w:val="00887B83"/>
    <w:rsid w:val="00890EA5"/>
    <w:rsid w:val="00891AE6"/>
    <w:rsid w:val="00892124"/>
    <w:rsid w:val="00892205"/>
    <w:rsid w:val="00892483"/>
    <w:rsid w:val="008924B0"/>
    <w:rsid w:val="0089266B"/>
    <w:rsid w:val="008927A3"/>
    <w:rsid w:val="00892FC6"/>
    <w:rsid w:val="00893197"/>
    <w:rsid w:val="00893A90"/>
    <w:rsid w:val="00893C23"/>
    <w:rsid w:val="00893F93"/>
    <w:rsid w:val="008940CA"/>
    <w:rsid w:val="008945A6"/>
    <w:rsid w:val="008946D2"/>
    <w:rsid w:val="00895461"/>
    <w:rsid w:val="00895B52"/>
    <w:rsid w:val="00895B7B"/>
    <w:rsid w:val="008961F5"/>
    <w:rsid w:val="0089654E"/>
    <w:rsid w:val="00897313"/>
    <w:rsid w:val="008975AC"/>
    <w:rsid w:val="008A1259"/>
    <w:rsid w:val="008A18B6"/>
    <w:rsid w:val="008A1F88"/>
    <w:rsid w:val="008A2627"/>
    <w:rsid w:val="008A2DEF"/>
    <w:rsid w:val="008A31E9"/>
    <w:rsid w:val="008A3549"/>
    <w:rsid w:val="008A3746"/>
    <w:rsid w:val="008A38E5"/>
    <w:rsid w:val="008A3D55"/>
    <w:rsid w:val="008A3EFB"/>
    <w:rsid w:val="008A42E6"/>
    <w:rsid w:val="008A447A"/>
    <w:rsid w:val="008A4CAB"/>
    <w:rsid w:val="008A5A21"/>
    <w:rsid w:val="008A7157"/>
    <w:rsid w:val="008A7550"/>
    <w:rsid w:val="008B005A"/>
    <w:rsid w:val="008B0090"/>
    <w:rsid w:val="008B022C"/>
    <w:rsid w:val="008B27EC"/>
    <w:rsid w:val="008B30EE"/>
    <w:rsid w:val="008B31E6"/>
    <w:rsid w:val="008B4C0E"/>
    <w:rsid w:val="008B55A4"/>
    <w:rsid w:val="008B5AF1"/>
    <w:rsid w:val="008B5F53"/>
    <w:rsid w:val="008C0226"/>
    <w:rsid w:val="008C0FA2"/>
    <w:rsid w:val="008C2573"/>
    <w:rsid w:val="008C2FFD"/>
    <w:rsid w:val="008C33DD"/>
    <w:rsid w:val="008C3C95"/>
    <w:rsid w:val="008C4515"/>
    <w:rsid w:val="008C45CB"/>
    <w:rsid w:val="008C4E44"/>
    <w:rsid w:val="008C50D9"/>
    <w:rsid w:val="008C5AC5"/>
    <w:rsid w:val="008C7155"/>
    <w:rsid w:val="008C79D8"/>
    <w:rsid w:val="008D00E2"/>
    <w:rsid w:val="008D0E43"/>
    <w:rsid w:val="008D2061"/>
    <w:rsid w:val="008D2496"/>
    <w:rsid w:val="008D3256"/>
    <w:rsid w:val="008D3454"/>
    <w:rsid w:val="008D3741"/>
    <w:rsid w:val="008D37CE"/>
    <w:rsid w:val="008D383D"/>
    <w:rsid w:val="008D4616"/>
    <w:rsid w:val="008D5809"/>
    <w:rsid w:val="008D6527"/>
    <w:rsid w:val="008D68DC"/>
    <w:rsid w:val="008D6C71"/>
    <w:rsid w:val="008D79FA"/>
    <w:rsid w:val="008D7A40"/>
    <w:rsid w:val="008E05DA"/>
    <w:rsid w:val="008E1109"/>
    <w:rsid w:val="008E1A65"/>
    <w:rsid w:val="008E21AF"/>
    <w:rsid w:val="008E2830"/>
    <w:rsid w:val="008E3244"/>
    <w:rsid w:val="008E413C"/>
    <w:rsid w:val="008E4420"/>
    <w:rsid w:val="008E453C"/>
    <w:rsid w:val="008E4EDB"/>
    <w:rsid w:val="008E56C9"/>
    <w:rsid w:val="008E5FCD"/>
    <w:rsid w:val="008E66C7"/>
    <w:rsid w:val="008E6A84"/>
    <w:rsid w:val="008E72D8"/>
    <w:rsid w:val="008E7C22"/>
    <w:rsid w:val="008F0295"/>
    <w:rsid w:val="008F067B"/>
    <w:rsid w:val="008F0B5D"/>
    <w:rsid w:val="008F2293"/>
    <w:rsid w:val="008F2717"/>
    <w:rsid w:val="008F37B2"/>
    <w:rsid w:val="008F3AC4"/>
    <w:rsid w:val="008F3E1A"/>
    <w:rsid w:val="008F4213"/>
    <w:rsid w:val="008F4408"/>
    <w:rsid w:val="008F591B"/>
    <w:rsid w:val="008F5ED0"/>
    <w:rsid w:val="008F7168"/>
    <w:rsid w:val="008F72A8"/>
    <w:rsid w:val="008F79AD"/>
    <w:rsid w:val="008F79DB"/>
    <w:rsid w:val="008F79E8"/>
    <w:rsid w:val="008F7C39"/>
    <w:rsid w:val="008F7E93"/>
    <w:rsid w:val="00900BA2"/>
    <w:rsid w:val="009012B9"/>
    <w:rsid w:val="00901465"/>
    <w:rsid w:val="0090165E"/>
    <w:rsid w:val="0090194A"/>
    <w:rsid w:val="00902831"/>
    <w:rsid w:val="0090471B"/>
    <w:rsid w:val="00905228"/>
    <w:rsid w:val="009062B1"/>
    <w:rsid w:val="00906A8E"/>
    <w:rsid w:val="00907861"/>
    <w:rsid w:val="00910011"/>
    <w:rsid w:val="009111BD"/>
    <w:rsid w:val="00912398"/>
    <w:rsid w:val="00912A9A"/>
    <w:rsid w:val="00912E54"/>
    <w:rsid w:val="009136EA"/>
    <w:rsid w:val="009145EA"/>
    <w:rsid w:val="00915D2D"/>
    <w:rsid w:val="009165DD"/>
    <w:rsid w:val="009170C9"/>
    <w:rsid w:val="0091777B"/>
    <w:rsid w:val="0091786C"/>
    <w:rsid w:val="00917D3C"/>
    <w:rsid w:val="00920519"/>
    <w:rsid w:val="0092079E"/>
    <w:rsid w:val="00920CC7"/>
    <w:rsid w:val="0092114D"/>
    <w:rsid w:val="0092117B"/>
    <w:rsid w:val="009217E4"/>
    <w:rsid w:val="0092234A"/>
    <w:rsid w:val="00922DE9"/>
    <w:rsid w:val="009242C7"/>
    <w:rsid w:val="00925A7E"/>
    <w:rsid w:val="009265F2"/>
    <w:rsid w:val="009266F7"/>
    <w:rsid w:val="0092675B"/>
    <w:rsid w:val="00926AC1"/>
    <w:rsid w:val="00926B9B"/>
    <w:rsid w:val="009273BD"/>
    <w:rsid w:val="00927528"/>
    <w:rsid w:val="009277D2"/>
    <w:rsid w:val="00930345"/>
    <w:rsid w:val="00930660"/>
    <w:rsid w:val="00930A28"/>
    <w:rsid w:val="00930D3F"/>
    <w:rsid w:val="0093157F"/>
    <w:rsid w:val="009322F6"/>
    <w:rsid w:val="00932503"/>
    <w:rsid w:val="00932B2E"/>
    <w:rsid w:val="00932E97"/>
    <w:rsid w:val="00933139"/>
    <w:rsid w:val="00933162"/>
    <w:rsid w:val="00933908"/>
    <w:rsid w:val="00933FDA"/>
    <w:rsid w:val="00934609"/>
    <w:rsid w:val="009349FF"/>
    <w:rsid w:val="009367C9"/>
    <w:rsid w:val="00936B9B"/>
    <w:rsid w:val="00937CC5"/>
    <w:rsid w:val="00937F9F"/>
    <w:rsid w:val="00940237"/>
    <w:rsid w:val="009406D3"/>
    <w:rsid w:val="00941A8F"/>
    <w:rsid w:val="009442D1"/>
    <w:rsid w:val="00945429"/>
    <w:rsid w:val="0094587A"/>
    <w:rsid w:val="0094598E"/>
    <w:rsid w:val="0094631F"/>
    <w:rsid w:val="009468C4"/>
    <w:rsid w:val="00947149"/>
    <w:rsid w:val="0094741E"/>
    <w:rsid w:val="00951062"/>
    <w:rsid w:val="009517A3"/>
    <w:rsid w:val="00951A09"/>
    <w:rsid w:val="00952B9D"/>
    <w:rsid w:val="00952F0C"/>
    <w:rsid w:val="00953201"/>
    <w:rsid w:val="00954750"/>
    <w:rsid w:val="009548C4"/>
    <w:rsid w:val="009552F7"/>
    <w:rsid w:val="00955490"/>
    <w:rsid w:val="0095580A"/>
    <w:rsid w:val="00956007"/>
    <w:rsid w:val="00956BAB"/>
    <w:rsid w:val="009574D6"/>
    <w:rsid w:val="009576B5"/>
    <w:rsid w:val="0096001B"/>
    <w:rsid w:val="00961859"/>
    <w:rsid w:val="009622F0"/>
    <w:rsid w:val="009630E5"/>
    <w:rsid w:val="00963191"/>
    <w:rsid w:val="009631CD"/>
    <w:rsid w:val="0096596B"/>
    <w:rsid w:val="0096607D"/>
    <w:rsid w:val="00966271"/>
    <w:rsid w:val="00967DA7"/>
    <w:rsid w:val="00970055"/>
    <w:rsid w:val="00970147"/>
    <w:rsid w:val="00970398"/>
    <w:rsid w:val="00970774"/>
    <w:rsid w:val="00970ADE"/>
    <w:rsid w:val="00970BFF"/>
    <w:rsid w:val="009712C1"/>
    <w:rsid w:val="0097186C"/>
    <w:rsid w:val="009718A3"/>
    <w:rsid w:val="00971F47"/>
    <w:rsid w:val="009720F2"/>
    <w:rsid w:val="00973733"/>
    <w:rsid w:val="0097640D"/>
    <w:rsid w:val="00977704"/>
    <w:rsid w:val="00977A4E"/>
    <w:rsid w:val="00980D8E"/>
    <w:rsid w:val="00980F51"/>
    <w:rsid w:val="00982B20"/>
    <w:rsid w:val="00982DA1"/>
    <w:rsid w:val="009840D7"/>
    <w:rsid w:val="0098487F"/>
    <w:rsid w:val="00985114"/>
    <w:rsid w:val="009858F6"/>
    <w:rsid w:val="0098590D"/>
    <w:rsid w:val="00985B3C"/>
    <w:rsid w:val="00986E0B"/>
    <w:rsid w:val="00987B92"/>
    <w:rsid w:val="00990178"/>
    <w:rsid w:val="00990415"/>
    <w:rsid w:val="009907DA"/>
    <w:rsid w:val="009911E3"/>
    <w:rsid w:val="0099218C"/>
    <w:rsid w:val="00993D78"/>
    <w:rsid w:val="009944E6"/>
    <w:rsid w:val="009949A8"/>
    <w:rsid w:val="009950F8"/>
    <w:rsid w:val="009957EA"/>
    <w:rsid w:val="009958AF"/>
    <w:rsid w:val="0099720C"/>
    <w:rsid w:val="009978B3"/>
    <w:rsid w:val="009A0021"/>
    <w:rsid w:val="009A03E1"/>
    <w:rsid w:val="009A0853"/>
    <w:rsid w:val="009A0DD7"/>
    <w:rsid w:val="009A1970"/>
    <w:rsid w:val="009A1DF6"/>
    <w:rsid w:val="009A1E74"/>
    <w:rsid w:val="009A2663"/>
    <w:rsid w:val="009A4525"/>
    <w:rsid w:val="009A4832"/>
    <w:rsid w:val="009A4907"/>
    <w:rsid w:val="009A4A33"/>
    <w:rsid w:val="009A6124"/>
    <w:rsid w:val="009A6D7A"/>
    <w:rsid w:val="009A7559"/>
    <w:rsid w:val="009A75E4"/>
    <w:rsid w:val="009B05F3"/>
    <w:rsid w:val="009B1C31"/>
    <w:rsid w:val="009B1D1A"/>
    <w:rsid w:val="009B20EF"/>
    <w:rsid w:val="009B25F9"/>
    <w:rsid w:val="009B26D0"/>
    <w:rsid w:val="009B2CDA"/>
    <w:rsid w:val="009B46B6"/>
    <w:rsid w:val="009B49FA"/>
    <w:rsid w:val="009B4DEE"/>
    <w:rsid w:val="009B54E2"/>
    <w:rsid w:val="009B58B4"/>
    <w:rsid w:val="009B61D3"/>
    <w:rsid w:val="009B767D"/>
    <w:rsid w:val="009B7967"/>
    <w:rsid w:val="009B7BA6"/>
    <w:rsid w:val="009C0BDD"/>
    <w:rsid w:val="009C1C16"/>
    <w:rsid w:val="009C2196"/>
    <w:rsid w:val="009C2514"/>
    <w:rsid w:val="009C3ED9"/>
    <w:rsid w:val="009C421A"/>
    <w:rsid w:val="009C4B30"/>
    <w:rsid w:val="009C4EE3"/>
    <w:rsid w:val="009C4F77"/>
    <w:rsid w:val="009C524D"/>
    <w:rsid w:val="009C52C7"/>
    <w:rsid w:val="009C5395"/>
    <w:rsid w:val="009C7394"/>
    <w:rsid w:val="009C760B"/>
    <w:rsid w:val="009C7906"/>
    <w:rsid w:val="009D0D95"/>
    <w:rsid w:val="009D21F2"/>
    <w:rsid w:val="009D30FC"/>
    <w:rsid w:val="009D3CD8"/>
    <w:rsid w:val="009D4413"/>
    <w:rsid w:val="009D5A27"/>
    <w:rsid w:val="009D5A89"/>
    <w:rsid w:val="009D5D4E"/>
    <w:rsid w:val="009D7F42"/>
    <w:rsid w:val="009E023B"/>
    <w:rsid w:val="009E0DB1"/>
    <w:rsid w:val="009E166D"/>
    <w:rsid w:val="009E2347"/>
    <w:rsid w:val="009E2ACE"/>
    <w:rsid w:val="009E2DFE"/>
    <w:rsid w:val="009E3339"/>
    <w:rsid w:val="009E4729"/>
    <w:rsid w:val="009E637B"/>
    <w:rsid w:val="009E6BF3"/>
    <w:rsid w:val="009E7203"/>
    <w:rsid w:val="009E7F2F"/>
    <w:rsid w:val="009F0A2D"/>
    <w:rsid w:val="009F14C7"/>
    <w:rsid w:val="009F1A7A"/>
    <w:rsid w:val="009F2CC0"/>
    <w:rsid w:val="009F30D6"/>
    <w:rsid w:val="009F3116"/>
    <w:rsid w:val="009F3336"/>
    <w:rsid w:val="009F3C90"/>
    <w:rsid w:val="009F405A"/>
    <w:rsid w:val="009F41A7"/>
    <w:rsid w:val="009F4298"/>
    <w:rsid w:val="009F432D"/>
    <w:rsid w:val="009F4B5B"/>
    <w:rsid w:val="009F4F93"/>
    <w:rsid w:val="009F519A"/>
    <w:rsid w:val="009F5663"/>
    <w:rsid w:val="009F6728"/>
    <w:rsid w:val="009F6AC1"/>
    <w:rsid w:val="009F6F2B"/>
    <w:rsid w:val="009F729B"/>
    <w:rsid w:val="009F7CBC"/>
    <w:rsid w:val="00A021FA"/>
    <w:rsid w:val="00A02555"/>
    <w:rsid w:val="00A03E1E"/>
    <w:rsid w:val="00A0416F"/>
    <w:rsid w:val="00A04550"/>
    <w:rsid w:val="00A04C06"/>
    <w:rsid w:val="00A05F3F"/>
    <w:rsid w:val="00A0631A"/>
    <w:rsid w:val="00A06D25"/>
    <w:rsid w:val="00A07357"/>
    <w:rsid w:val="00A0793E"/>
    <w:rsid w:val="00A07984"/>
    <w:rsid w:val="00A10E03"/>
    <w:rsid w:val="00A10EA7"/>
    <w:rsid w:val="00A119C6"/>
    <w:rsid w:val="00A11D55"/>
    <w:rsid w:val="00A1208C"/>
    <w:rsid w:val="00A12870"/>
    <w:rsid w:val="00A13208"/>
    <w:rsid w:val="00A13A78"/>
    <w:rsid w:val="00A13CC5"/>
    <w:rsid w:val="00A14607"/>
    <w:rsid w:val="00A148D4"/>
    <w:rsid w:val="00A15804"/>
    <w:rsid w:val="00A15F87"/>
    <w:rsid w:val="00A16478"/>
    <w:rsid w:val="00A16662"/>
    <w:rsid w:val="00A16853"/>
    <w:rsid w:val="00A16E39"/>
    <w:rsid w:val="00A17DE5"/>
    <w:rsid w:val="00A20005"/>
    <w:rsid w:val="00A209FB"/>
    <w:rsid w:val="00A20E0A"/>
    <w:rsid w:val="00A20FA7"/>
    <w:rsid w:val="00A21EBC"/>
    <w:rsid w:val="00A220EA"/>
    <w:rsid w:val="00A22A23"/>
    <w:rsid w:val="00A22B06"/>
    <w:rsid w:val="00A236AA"/>
    <w:rsid w:val="00A23C80"/>
    <w:rsid w:val="00A23FC4"/>
    <w:rsid w:val="00A24AE5"/>
    <w:rsid w:val="00A25C70"/>
    <w:rsid w:val="00A267C4"/>
    <w:rsid w:val="00A27047"/>
    <w:rsid w:val="00A27159"/>
    <w:rsid w:val="00A27230"/>
    <w:rsid w:val="00A2781A"/>
    <w:rsid w:val="00A303DF"/>
    <w:rsid w:val="00A30B47"/>
    <w:rsid w:val="00A314E9"/>
    <w:rsid w:val="00A327EC"/>
    <w:rsid w:val="00A32F9F"/>
    <w:rsid w:val="00A34416"/>
    <w:rsid w:val="00A34808"/>
    <w:rsid w:val="00A35E6D"/>
    <w:rsid w:val="00A36B1C"/>
    <w:rsid w:val="00A36BCB"/>
    <w:rsid w:val="00A377AB"/>
    <w:rsid w:val="00A37B1C"/>
    <w:rsid w:val="00A37E60"/>
    <w:rsid w:val="00A41089"/>
    <w:rsid w:val="00A418D4"/>
    <w:rsid w:val="00A41DCA"/>
    <w:rsid w:val="00A41FD3"/>
    <w:rsid w:val="00A42216"/>
    <w:rsid w:val="00A42A74"/>
    <w:rsid w:val="00A430ED"/>
    <w:rsid w:val="00A43ABF"/>
    <w:rsid w:val="00A43E6F"/>
    <w:rsid w:val="00A44157"/>
    <w:rsid w:val="00A44C5D"/>
    <w:rsid w:val="00A45228"/>
    <w:rsid w:val="00A452AE"/>
    <w:rsid w:val="00A46E0F"/>
    <w:rsid w:val="00A4752D"/>
    <w:rsid w:val="00A4779D"/>
    <w:rsid w:val="00A47A0C"/>
    <w:rsid w:val="00A505E6"/>
    <w:rsid w:val="00A5130B"/>
    <w:rsid w:val="00A514BA"/>
    <w:rsid w:val="00A51E4D"/>
    <w:rsid w:val="00A526F3"/>
    <w:rsid w:val="00A52FC2"/>
    <w:rsid w:val="00A54229"/>
    <w:rsid w:val="00A5569C"/>
    <w:rsid w:val="00A556DD"/>
    <w:rsid w:val="00A5726D"/>
    <w:rsid w:val="00A57677"/>
    <w:rsid w:val="00A57A02"/>
    <w:rsid w:val="00A57A7E"/>
    <w:rsid w:val="00A60033"/>
    <w:rsid w:val="00A601CE"/>
    <w:rsid w:val="00A6088D"/>
    <w:rsid w:val="00A60E48"/>
    <w:rsid w:val="00A61D59"/>
    <w:rsid w:val="00A620A1"/>
    <w:rsid w:val="00A62240"/>
    <w:rsid w:val="00A6252F"/>
    <w:rsid w:val="00A639B4"/>
    <w:rsid w:val="00A63B48"/>
    <w:rsid w:val="00A63F44"/>
    <w:rsid w:val="00A64897"/>
    <w:rsid w:val="00A66CBA"/>
    <w:rsid w:val="00A679E4"/>
    <w:rsid w:val="00A7220C"/>
    <w:rsid w:val="00A728B2"/>
    <w:rsid w:val="00A72D1C"/>
    <w:rsid w:val="00A75C9D"/>
    <w:rsid w:val="00A7603B"/>
    <w:rsid w:val="00A76A83"/>
    <w:rsid w:val="00A77287"/>
    <w:rsid w:val="00A77411"/>
    <w:rsid w:val="00A77A91"/>
    <w:rsid w:val="00A77C2E"/>
    <w:rsid w:val="00A806A8"/>
    <w:rsid w:val="00A81738"/>
    <w:rsid w:val="00A818F1"/>
    <w:rsid w:val="00A8196E"/>
    <w:rsid w:val="00A81B5C"/>
    <w:rsid w:val="00A8275F"/>
    <w:rsid w:val="00A82D43"/>
    <w:rsid w:val="00A839A5"/>
    <w:rsid w:val="00A8444A"/>
    <w:rsid w:val="00A84525"/>
    <w:rsid w:val="00A846BC"/>
    <w:rsid w:val="00A8519A"/>
    <w:rsid w:val="00A85709"/>
    <w:rsid w:val="00A863BF"/>
    <w:rsid w:val="00A86D59"/>
    <w:rsid w:val="00A8756C"/>
    <w:rsid w:val="00A9027F"/>
    <w:rsid w:val="00A902F2"/>
    <w:rsid w:val="00A9060D"/>
    <w:rsid w:val="00A90BA0"/>
    <w:rsid w:val="00A90CE4"/>
    <w:rsid w:val="00A916D3"/>
    <w:rsid w:val="00A92D36"/>
    <w:rsid w:val="00A9342C"/>
    <w:rsid w:val="00A93777"/>
    <w:rsid w:val="00A94B98"/>
    <w:rsid w:val="00A9592C"/>
    <w:rsid w:val="00A95D3E"/>
    <w:rsid w:val="00A96962"/>
    <w:rsid w:val="00A9795D"/>
    <w:rsid w:val="00AA04A3"/>
    <w:rsid w:val="00AA06DC"/>
    <w:rsid w:val="00AA076E"/>
    <w:rsid w:val="00AA1009"/>
    <w:rsid w:val="00AA1EFC"/>
    <w:rsid w:val="00AA1FCB"/>
    <w:rsid w:val="00AA2378"/>
    <w:rsid w:val="00AA24C6"/>
    <w:rsid w:val="00AA2AE3"/>
    <w:rsid w:val="00AA48AE"/>
    <w:rsid w:val="00AA4995"/>
    <w:rsid w:val="00AA50C2"/>
    <w:rsid w:val="00AA547B"/>
    <w:rsid w:val="00AA55FD"/>
    <w:rsid w:val="00AA6237"/>
    <w:rsid w:val="00AA6348"/>
    <w:rsid w:val="00AA64FB"/>
    <w:rsid w:val="00AA6828"/>
    <w:rsid w:val="00AA6ECB"/>
    <w:rsid w:val="00AA7B7C"/>
    <w:rsid w:val="00AA7DA5"/>
    <w:rsid w:val="00AA7E30"/>
    <w:rsid w:val="00AB0270"/>
    <w:rsid w:val="00AB109C"/>
    <w:rsid w:val="00AB1593"/>
    <w:rsid w:val="00AB171B"/>
    <w:rsid w:val="00AB1D4E"/>
    <w:rsid w:val="00AB1E00"/>
    <w:rsid w:val="00AB21BA"/>
    <w:rsid w:val="00AB2328"/>
    <w:rsid w:val="00AB2E43"/>
    <w:rsid w:val="00AB3CA6"/>
    <w:rsid w:val="00AB3D3D"/>
    <w:rsid w:val="00AB3E1A"/>
    <w:rsid w:val="00AB4D91"/>
    <w:rsid w:val="00AB4F83"/>
    <w:rsid w:val="00AB5E16"/>
    <w:rsid w:val="00AB6043"/>
    <w:rsid w:val="00AB605D"/>
    <w:rsid w:val="00AB6B40"/>
    <w:rsid w:val="00AB6D56"/>
    <w:rsid w:val="00AB7164"/>
    <w:rsid w:val="00AB7236"/>
    <w:rsid w:val="00AB78CA"/>
    <w:rsid w:val="00AB7A7E"/>
    <w:rsid w:val="00AB7DB5"/>
    <w:rsid w:val="00AB7ECB"/>
    <w:rsid w:val="00AC0017"/>
    <w:rsid w:val="00AC0094"/>
    <w:rsid w:val="00AC0B50"/>
    <w:rsid w:val="00AC165C"/>
    <w:rsid w:val="00AC26D3"/>
    <w:rsid w:val="00AC3019"/>
    <w:rsid w:val="00AC3821"/>
    <w:rsid w:val="00AC5058"/>
    <w:rsid w:val="00AC561E"/>
    <w:rsid w:val="00AC598F"/>
    <w:rsid w:val="00AC5DAD"/>
    <w:rsid w:val="00AC60A9"/>
    <w:rsid w:val="00AC67E1"/>
    <w:rsid w:val="00AC709B"/>
    <w:rsid w:val="00AD08B4"/>
    <w:rsid w:val="00AD12C5"/>
    <w:rsid w:val="00AD1625"/>
    <w:rsid w:val="00AD1956"/>
    <w:rsid w:val="00AD2114"/>
    <w:rsid w:val="00AD3345"/>
    <w:rsid w:val="00AD393C"/>
    <w:rsid w:val="00AD3DD4"/>
    <w:rsid w:val="00AD46B1"/>
    <w:rsid w:val="00AD506A"/>
    <w:rsid w:val="00AD54E8"/>
    <w:rsid w:val="00AD5AED"/>
    <w:rsid w:val="00AD6069"/>
    <w:rsid w:val="00AD6699"/>
    <w:rsid w:val="00AD6B91"/>
    <w:rsid w:val="00AD6D99"/>
    <w:rsid w:val="00AD6F84"/>
    <w:rsid w:val="00AD704F"/>
    <w:rsid w:val="00AD7FBF"/>
    <w:rsid w:val="00AE02F5"/>
    <w:rsid w:val="00AE0384"/>
    <w:rsid w:val="00AE067F"/>
    <w:rsid w:val="00AE099F"/>
    <w:rsid w:val="00AE0A39"/>
    <w:rsid w:val="00AE0E9A"/>
    <w:rsid w:val="00AE105D"/>
    <w:rsid w:val="00AE147D"/>
    <w:rsid w:val="00AE14F0"/>
    <w:rsid w:val="00AE1A8C"/>
    <w:rsid w:val="00AE1FB1"/>
    <w:rsid w:val="00AE22E4"/>
    <w:rsid w:val="00AE2968"/>
    <w:rsid w:val="00AE3CBE"/>
    <w:rsid w:val="00AE408A"/>
    <w:rsid w:val="00AE68B2"/>
    <w:rsid w:val="00AE6A69"/>
    <w:rsid w:val="00AE6AF5"/>
    <w:rsid w:val="00AE6E58"/>
    <w:rsid w:val="00AE7207"/>
    <w:rsid w:val="00AE7436"/>
    <w:rsid w:val="00AE7466"/>
    <w:rsid w:val="00AE775C"/>
    <w:rsid w:val="00AE78B6"/>
    <w:rsid w:val="00AF0B01"/>
    <w:rsid w:val="00AF28ED"/>
    <w:rsid w:val="00AF2DA8"/>
    <w:rsid w:val="00AF2E1A"/>
    <w:rsid w:val="00AF3162"/>
    <w:rsid w:val="00AF375D"/>
    <w:rsid w:val="00AF3FD0"/>
    <w:rsid w:val="00AF43D1"/>
    <w:rsid w:val="00AF43DC"/>
    <w:rsid w:val="00AF4449"/>
    <w:rsid w:val="00AF4E12"/>
    <w:rsid w:val="00AF4EBB"/>
    <w:rsid w:val="00AF4EF0"/>
    <w:rsid w:val="00AF5811"/>
    <w:rsid w:val="00AF6F02"/>
    <w:rsid w:val="00AF768A"/>
    <w:rsid w:val="00B02DBA"/>
    <w:rsid w:val="00B02F03"/>
    <w:rsid w:val="00B0306A"/>
    <w:rsid w:val="00B0318E"/>
    <w:rsid w:val="00B038C4"/>
    <w:rsid w:val="00B040B1"/>
    <w:rsid w:val="00B041E0"/>
    <w:rsid w:val="00B05CD9"/>
    <w:rsid w:val="00B068ED"/>
    <w:rsid w:val="00B07037"/>
    <w:rsid w:val="00B07105"/>
    <w:rsid w:val="00B1003E"/>
    <w:rsid w:val="00B10823"/>
    <w:rsid w:val="00B10A0B"/>
    <w:rsid w:val="00B11EAA"/>
    <w:rsid w:val="00B120C7"/>
    <w:rsid w:val="00B15E8D"/>
    <w:rsid w:val="00B1621C"/>
    <w:rsid w:val="00B16659"/>
    <w:rsid w:val="00B169B5"/>
    <w:rsid w:val="00B16BE6"/>
    <w:rsid w:val="00B206D9"/>
    <w:rsid w:val="00B2076C"/>
    <w:rsid w:val="00B21678"/>
    <w:rsid w:val="00B23337"/>
    <w:rsid w:val="00B23B49"/>
    <w:rsid w:val="00B243AB"/>
    <w:rsid w:val="00B271FB"/>
    <w:rsid w:val="00B30AB4"/>
    <w:rsid w:val="00B31164"/>
    <w:rsid w:val="00B31843"/>
    <w:rsid w:val="00B31B69"/>
    <w:rsid w:val="00B31F7B"/>
    <w:rsid w:val="00B32659"/>
    <w:rsid w:val="00B327F2"/>
    <w:rsid w:val="00B32A04"/>
    <w:rsid w:val="00B32C05"/>
    <w:rsid w:val="00B32CA8"/>
    <w:rsid w:val="00B33976"/>
    <w:rsid w:val="00B33E00"/>
    <w:rsid w:val="00B33E18"/>
    <w:rsid w:val="00B3589E"/>
    <w:rsid w:val="00B3595C"/>
    <w:rsid w:val="00B35B74"/>
    <w:rsid w:val="00B35C20"/>
    <w:rsid w:val="00B3665F"/>
    <w:rsid w:val="00B36E27"/>
    <w:rsid w:val="00B40A39"/>
    <w:rsid w:val="00B40AB1"/>
    <w:rsid w:val="00B40F5B"/>
    <w:rsid w:val="00B4117E"/>
    <w:rsid w:val="00B417D0"/>
    <w:rsid w:val="00B422D9"/>
    <w:rsid w:val="00B426B7"/>
    <w:rsid w:val="00B429A8"/>
    <w:rsid w:val="00B4457F"/>
    <w:rsid w:val="00B44603"/>
    <w:rsid w:val="00B44689"/>
    <w:rsid w:val="00B446FF"/>
    <w:rsid w:val="00B44FC6"/>
    <w:rsid w:val="00B4527F"/>
    <w:rsid w:val="00B4546A"/>
    <w:rsid w:val="00B45B02"/>
    <w:rsid w:val="00B46D4A"/>
    <w:rsid w:val="00B470D5"/>
    <w:rsid w:val="00B47369"/>
    <w:rsid w:val="00B4792E"/>
    <w:rsid w:val="00B5057A"/>
    <w:rsid w:val="00B50B27"/>
    <w:rsid w:val="00B50DF7"/>
    <w:rsid w:val="00B51322"/>
    <w:rsid w:val="00B52955"/>
    <w:rsid w:val="00B52F68"/>
    <w:rsid w:val="00B536BC"/>
    <w:rsid w:val="00B537FB"/>
    <w:rsid w:val="00B54414"/>
    <w:rsid w:val="00B5459C"/>
    <w:rsid w:val="00B55383"/>
    <w:rsid w:val="00B55BD8"/>
    <w:rsid w:val="00B55F04"/>
    <w:rsid w:val="00B56BE0"/>
    <w:rsid w:val="00B57967"/>
    <w:rsid w:val="00B57E76"/>
    <w:rsid w:val="00B612D6"/>
    <w:rsid w:val="00B61F66"/>
    <w:rsid w:val="00B62053"/>
    <w:rsid w:val="00B62631"/>
    <w:rsid w:val="00B628C7"/>
    <w:rsid w:val="00B64500"/>
    <w:rsid w:val="00B6466A"/>
    <w:rsid w:val="00B646AE"/>
    <w:rsid w:val="00B649D9"/>
    <w:rsid w:val="00B64F86"/>
    <w:rsid w:val="00B65DF4"/>
    <w:rsid w:val="00B65F40"/>
    <w:rsid w:val="00B66203"/>
    <w:rsid w:val="00B671BD"/>
    <w:rsid w:val="00B67203"/>
    <w:rsid w:val="00B71385"/>
    <w:rsid w:val="00B71844"/>
    <w:rsid w:val="00B72582"/>
    <w:rsid w:val="00B743D8"/>
    <w:rsid w:val="00B75A8A"/>
    <w:rsid w:val="00B762A3"/>
    <w:rsid w:val="00B76553"/>
    <w:rsid w:val="00B76D37"/>
    <w:rsid w:val="00B77B99"/>
    <w:rsid w:val="00B80B00"/>
    <w:rsid w:val="00B8181D"/>
    <w:rsid w:val="00B81C09"/>
    <w:rsid w:val="00B81D20"/>
    <w:rsid w:val="00B828E6"/>
    <w:rsid w:val="00B82A52"/>
    <w:rsid w:val="00B83262"/>
    <w:rsid w:val="00B83D8D"/>
    <w:rsid w:val="00B850D1"/>
    <w:rsid w:val="00B8570D"/>
    <w:rsid w:val="00B86AAA"/>
    <w:rsid w:val="00B8788A"/>
    <w:rsid w:val="00B90560"/>
    <w:rsid w:val="00B90A64"/>
    <w:rsid w:val="00B910F8"/>
    <w:rsid w:val="00B91B5D"/>
    <w:rsid w:val="00B93BBD"/>
    <w:rsid w:val="00B959D0"/>
    <w:rsid w:val="00B96CA1"/>
    <w:rsid w:val="00BA0658"/>
    <w:rsid w:val="00BA0ADC"/>
    <w:rsid w:val="00BA0D86"/>
    <w:rsid w:val="00BA0E91"/>
    <w:rsid w:val="00BA104C"/>
    <w:rsid w:val="00BA1225"/>
    <w:rsid w:val="00BA1AA9"/>
    <w:rsid w:val="00BA1C82"/>
    <w:rsid w:val="00BA1CDC"/>
    <w:rsid w:val="00BA569B"/>
    <w:rsid w:val="00BA589B"/>
    <w:rsid w:val="00BA696D"/>
    <w:rsid w:val="00BA6B5F"/>
    <w:rsid w:val="00BA6DBC"/>
    <w:rsid w:val="00BA6F8E"/>
    <w:rsid w:val="00BB0290"/>
    <w:rsid w:val="00BB0EC4"/>
    <w:rsid w:val="00BB18A7"/>
    <w:rsid w:val="00BB2A94"/>
    <w:rsid w:val="00BB3762"/>
    <w:rsid w:val="00BB37B1"/>
    <w:rsid w:val="00BB3850"/>
    <w:rsid w:val="00BB7001"/>
    <w:rsid w:val="00BB7120"/>
    <w:rsid w:val="00BB788C"/>
    <w:rsid w:val="00BC0030"/>
    <w:rsid w:val="00BC0673"/>
    <w:rsid w:val="00BC125F"/>
    <w:rsid w:val="00BC153D"/>
    <w:rsid w:val="00BC2428"/>
    <w:rsid w:val="00BC2B1A"/>
    <w:rsid w:val="00BC3344"/>
    <w:rsid w:val="00BC3B41"/>
    <w:rsid w:val="00BC3BEC"/>
    <w:rsid w:val="00BC47B9"/>
    <w:rsid w:val="00BC59B6"/>
    <w:rsid w:val="00BC5D81"/>
    <w:rsid w:val="00BC5E5A"/>
    <w:rsid w:val="00BC6A7F"/>
    <w:rsid w:val="00BC6AE0"/>
    <w:rsid w:val="00BC6CE2"/>
    <w:rsid w:val="00BC7442"/>
    <w:rsid w:val="00BC75F9"/>
    <w:rsid w:val="00BD0E31"/>
    <w:rsid w:val="00BD1419"/>
    <w:rsid w:val="00BD15C5"/>
    <w:rsid w:val="00BD16B3"/>
    <w:rsid w:val="00BD19D0"/>
    <w:rsid w:val="00BD2205"/>
    <w:rsid w:val="00BD25E4"/>
    <w:rsid w:val="00BD2BC6"/>
    <w:rsid w:val="00BD2D9E"/>
    <w:rsid w:val="00BD36CC"/>
    <w:rsid w:val="00BD38CE"/>
    <w:rsid w:val="00BD4CEB"/>
    <w:rsid w:val="00BD530E"/>
    <w:rsid w:val="00BD54D0"/>
    <w:rsid w:val="00BD567B"/>
    <w:rsid w:val="00BD6967"/>
    <w:rsid w:val="00BE02B8"/>
    <w:rsid w:val="00BE02D0"/>
    <w:rsid w:val="00BE0400"/>
    <w:rsid w:val="00BE0963"/>
    <w:rsid w:val="00BE1522"/>
    <w:rsid w:val="00BE1ADE"/>
    <w:rsid w:val="00BE1BB1"/>
    <w:rsid w:val="00BE1EAD"/>
    <w:rsid w:val="00BE21FC"/>
    <w:rsid w:val="00BE2284"/>
    <w:rsid w:val="00BE2367"/>
    <w:rsid w:val="00BE330C"/>
    <w:rsid w:val="00BE34DB"/>
    <w:rsid w:val="00BE40AB"/>
    <w:rsid w:val="00BE4655"/>
    <w:rsid w:val="00BE4A0C"/>
    <w:rsid w:val="00BE6AD3"/>
    <w:rsid w:val="00BE6B38"/>
    <w:rsid w:val="00BE6B67"/>
    <w:rsid w:val="00BF0A5E"/>
    <w:rsid w:val="00BF0C51"/>
    <w:rsid w:val="00BF2F15"/>
    <w:rsid w:val="00BF370D"/>
    <w:rsid w:val="00BF4788"/>
    <w:rsid w:val="00BF4B99"/>
    <w:rsid w:val="00BF5055"/>
    <w:rsid w:val="00BF6500"/>
    <w:rsid w:val="00BF6761"/>
    <w:rsid w:val="00C00344"/>
    <w:rsid w:val="00C00637"/>
    <w:rsid w:val="00C00EB3"/>
    <w:rsid w:val="00C01589"/>
    <w:rsid w:val="00C01AA3"/>
    <w:rsid w:val="00C01E78"/>
    <w:rsid w:val="00C03176"/>
    <w:rsid w:val="00C050F8"/>
    <w:rsid w:val="00C05326"/>
    <w:rsid w:val="00C054D1"/>
    <w:rsid w:val="00C06C69"/>
    <w:rsid w:val="00C073A8"/>
    <w:rsid w:val="00C07595"/>
    <w:rsid w:val="00C10CDC"/>
    <w:rsid w:val="00C11E30"/>
    <w:rsid w:val="00C125C6"/>
    <w:rsid w:val="00C127E4"/>
    <w:rsid w:val="00C12D99"/>
    <w:rsid w:val="00C13A72"/>
    <w:rsid w:val="00C146BF"/>
    <w:rsid w:val="00C14BFF"/>
    <w:rsid w:val="00C16198"/>
    <w:rsid w:val="00C16963"/>
    <w:rsid w:val="00C16A24"/>
    <w:rsid w:val="00C1704E"/>
    <w:rsid w:val="00C17144"/>
    <w:rsid w:val="00C17232"/>
    <w:rsid w:val="00C17A45"/>
    <w:rsid w:val="00C17BFA"/>
    <w:rsid w:val="00C17C92"/>
    <w:rsid w:val="00C200A1"/>
    <w:rsid w:val="00C20922"/>
    <w:rsid w:val="00C2296D"/>
    <w:rsid w:val="00C237C2"/>
    <w:rsid w:val="00C23BA7"/>
    <w:rsid w:val="00C23CD5"/>
    <w:rsid w:val="00C23EA5"/>
    <w:rsid w:val="00C241C1"/>
    <w:rsid w:val="00C24C10"/>
    <w:rsid w:val="00C24D68"/>
    <w:rsid w:val="00C25E27"/>
    <w:rsid w:val="00C26CD6"/>
    <w:rsid w:val="00C272E7"/>
    <w:rsid w:val="00C2769F"/>
    <w:rsid w:val="00C3068C"/>
    <w:rsid w:val="00C306C9"/>
    <w:rsid w:val="00C315A3"/>
    <w:rsid w:val="00C31CBD"/>
    <w:rsid w:val="00C32D7B"/>
    <w:rsid w:val="00C3388E"/>
    <w:rsid w:val="00C339EC"/>
    <w:rsid w:val="00C33CFF"/>
    <w:rsid w:val="00C341DF"/>
    <w:rsid w:val="00C34E4C"/>
    <w:rsid w:val="00C35C65"/>
    <w:rsid w:val="00C35F28"/>
    <w:rsid w:val="00C362B5"/>
    <w:rsid w:val="00C36984"/>
    <w:rsid w:val="00C4076D"/>
    <w:rsid w:val="00C40776"/>
    <w:rsid w:val="00C40CC0"/>
    <w:rsid w:val="00C40FE6"/>
    <w:rsid w:val="00C4140C"/>
    <w:rsid w:val="00C415FC"/>
    <w:rsid w:val="00C41622"/>
    <w:rsid w:val="00C417EB"/>
    <w:rsid w:val="00C423E9"/>
    <w:rsid w:val="00C435F1"/>
    <w:rsid w:val="00C44105"/>
    <w:rsid w:val="00C44A12"/>
    <w:rsid w:val="00C45586"/>
    <w:rsid w:val="00C4576D"/>
    <w:rsid w:val="00C46110"/>
    <w:rsid w:val="00C46171"/>
    <w:rsid w:val="00C47E59"/>
    <w:rsid w:val="00C47ECD"/>
    <w:rsid w:val="00C50055"/>
    <w:rsid w:val="00C50841"/>
    <w:rsid w:val="00C512B9"/>
    <w:rsid w:val="00C512D1"/>
    <w:rsid w:val="00C51603"/>
    <w:rsid w:val="00C51947"/>
    <w:rsid w:val="00C52F5B"/>
    <w:rsid w:val="00C530DE"/>
    <w:rsid w:val="00C535A8"/>
    <w:rsid w:val="00C541FC"/>
    <w:rsid w:val="00C54742"/>
    <w:rsid w:val="00C54AD5"/>
    <w:rsid w:val="00C551CE"/>
    <w:rsid w:val="00C57287"/>
    <w:rsid w:val="00C577D3"/>
    <w:rsid w:val="00C607CA"/>
    <w:rsid w:val="00C617EB"/>
    <w:rsid w:val="00C61E5B"/>
    <w:rsid w:val="00C62AC8"/>
    <w:rsid w:val="00C6407E"/>
    <w:rsid w:val="00C65DD1"/>
    <w:rsid w:val="00C666D8"/>
    <w:rsid w:val="00C66FF6"/>
    <w:rsid w:val="00C6774F"/>
    <w:rsid w:val="00C70580"/>
    <w:rsid w:val="00C70AB9"/>
    <w:rsid w:val="00C70E86"/>
    <w:rsid w:val="00C71B73"/>
    <w:rsid w:val="00C7203D"/>
    <w:rsid w:val="00C7376C"/>
    <w:rsid w:val="00C73A6C"/>
    <w:rsid w:val="00C73CD1"/>
    <w:rsid w:val="00C748C1"/>
    <w:rsid w:val="00C75057"/>
    <w:rsid w:val="00C750FF"/>
    <w:rsid w:val="00C75560"/>
    <w:rsid w:val="00C7564E"/>
    <w:rsid w:val="00C76DE3"/>
    <w:rsid w:val="00C77702"/>
    <w:rsid w:val="00C8080C"/>
    <w:rsid w:val="00C80BAC"/>
    <w:rsid w:val="00C80DED"/>
    <w:rsid w:val="00C81B9A"/>
    <w:rsid w:val="00C828F0"/>
    <w:rsid w:val="00C829B8"/>
    <w:rsid w:val="00C82BDE"/>
    <w:rsid w:val="00C83E36"/>
    <w:rsid w:val="00C83EE3"/>
    <w:rsid w:val="00C83F40"/>
    <w:rsid w:val="00C845FE"/>
    <w:rsid w:val="00C85670"/>
    <w:rsid w:val="00C85F4F"/>
    <w:rsid w:val="00C862C8"/>
    <w:rsid w:val="00C86B88"/>
    <w:rsid w:val="00C86D1E"/>
    <w:rsid w:val="00C875F4"/>
    <w:rsid w:val="00C87A3F"/>
    <w:rsid w:val="00C87BC5"/>
    <w:rsid w:val="00C9056F"/>
    <w:rsid w:val="00C905DD"/>
    <w:rsid w:val="00C90606"/>
    <w:rsid w:val="00C90AA8"/>
    <w:rsid w:val="00C91432"/>
    <w:rsid w:val="00C9271C"/>
    <w:rsid w:val="00C93D90"/>
    <w:rsid w:val="00C952BB"/>
    <w:rsid w:val="00C95330"/>
    <w:rsid w:val="00C953EB"/>
    <w:rsid w:val="00C9560F"/>
    <w:rsid w:val="00C95DBD"/>
    <w:rsid w:val="00C966B9"/>
    <w:rsid w:val="00C968AC"/>
    <w:rsid w:val="00C96BE8"/>
    <w:rsid w:val="00C96ED5"/>
    <w:rsid w:val="00C96F92"/>
    <w:rsid w:val="00C970CF"/>
    <w:rsid w:val="00C97193"/>
    <w:rsid w:val="00C97846"/>
    <w:rsid w:val="00C97A2C"/>
    <w:rsid w:val="00C97CAC"/>
    <w:rsid w:val="00CA02ED"/>
    <w:rsid w:val="00CA03E6"/>
    <w:rsid w:val="00CA195E"/>
    <w:rsid w:val="00CA2BB1"/>
    <w:rsid w:val="00CA32D3"/>
    <w:rsid w:val="00CA3667"/>
    <w:rsid w:val="00CA37A2"/>
    <w:rsid w:val="00CA3F13"/>
    <w:rsid w:val="00CA544C"/>
    <w:rsid w:val="00CA54E1"/>
    <w:rsid w:val="00CA5D67"/>
    <w:rsid w:val="00CA6F0C"/>
    <w:rsid w:val="00CA7179"/>
    <w:rsid w:val="00CA7DEC"/>
    <w:rsid w:val="00CB0851"/>
    <w:rsid w:val="00CB0D21"/>
    <w:rsid w:val="00CB1208"/>
    <w:rsid w:val="00CB2883"/>
    <w:rsid w:val="00CB2C34"/>
    <w:rsid w:val="00CB3009"/>
    <w:rsid w:val="00CB34ED"/>
    <w:rsid w:val="00CB38C8"/>
    <w:rsid w:val="00CB3C9D"/>
    <w:rsid w:val="00CB3E27"/>
    <w:rsid w:val="00CB405D"/>
    <w:rsid w:val="00CB4DB1"/>
    <w:rsid w:val="00CB5CA0"/>
    <w:rsid w:val="00CB5D83"/>
    <w:rsid w:val="00CB61DF"/>
    <w:rsid w:val="00CB6317"/>
    <w:rsid w:val="00CB6A61"/>
    <w:rsid w:val="00CB71EE"/>
    <w:rsid w:val="00CB7DF8"/>
    <w:rsid w:val="00CC0B11"/>
    <w:rsid w:val="00CC1666"/>
    <w:rsid w:val="00CC1846"/>
    <w:rsid w:val="00CC21B3"/>
    <w:rsid w:val="00CC2E62"/>
    <w:rsid w:val="00CC358C"/>
    <w:rsid w:val="00CC35F3"/>
    <w:rsid w:val="00CC3670"/>
    <w:rsid w:val="00CC3D48"/>
    <w:rsid w:val="00CC3F45"/>
    <w:rsid w:val="00CC4BB8"/>
    <w:rsid w:val="00CC55E3"/>
    <w:rsid w:val="00CC5937"/>
    <w:rsid w:val="00CC5A51"/>
    <w:rsid w:val="00CC6244"/>
    <w:rsid w:val="00CC658E"/>
    <w:rsid w:val="00CC6616"/>
    <w:rsid w:val="00CC6677"/>
    <w:rsid w:val="00CC7016"/>
    <w:rsid w:val="00CC70E8"/>
    <w:rsid w:val="00CC7114"/>
    <w:rsid w:val="00CC7DA3"/>
    <w:rsid w:val="00CC7ECE"/>
    <w:rsid w:val="00CD07BE"/>
    <w:rsid w:val="00CD0B3D"/>
    <w:rsid w:val="00CD0E58"/>
    <w:rsid w:val="00CD19C6"/>
    <w:rsid w:val="00CD1BEC"/>
    <w:rsid w:val="00CD30CD"/>
    <w:rsid w:val="00CD330C"/>
    <w:rsid w:val="00CD34A7"/>
    <w:rsid w:val="00CD34FD"/>
    <w:rsid w:val="00CD39AF"/>
    <w:rsid w:val="00CD4F97"/>
    <w:rsid w:val="00CD5957"/>
    <w:rsid w:val="00CD5CE6"/>
    <w:rsid w:val="00CD5D74"/>
    <w:rsid w:val="00CD5F06"/>
    <w:rsid w:val="00CD6EB4"/>
    <w:rsid w:val="00CD7990"/>
    <w:rsid w:val="00CE079D"/>
    <w:rsid w:val="00CE08BD"/>
    <w:rsid w:val="00CE09CB"/>
    <w:rsid w:val="00CE1942"/>
    <w:rsid w:val="00CE3228"/>
    <w:rsid w:val="00CE3B92"/>
    <w:rsid w:val="00CE5AA2"/>
    <w:rsid w:val="00CE5BB2"/>
    <w:rsid w:val="00CE7206"/>
    <w:rsid w:val="00CE741C"/>
    <w:rsid w:val="00CE7E3C"/>
    <w:rsid w:val="00CF09D4"/>
    <w:rsid w:val="00CF1B1D"/>
    <w:rsid w:val="00CF1C75"/>
    <w:rsid w:val="00CF20E5"/>
    <w:rsid w:val="00CF29FB"/>
    <w:rsid w:val="00CF40B2"/>
    <w:rsid w:val="00CF47D4"/>
    <w:rsid w:val="00CF5ADA"/>
    <w:rsid w:val="00CF5F35"/>
    <w:rsid w:val="00D007AB"/>
    <w:rsid w:val="00D00F5B"/>
    <w:rsid w:val="00D010F2"/>
    <w:rsid w:val="00D018C6"/>
    <w:rsid w:val="00D0192B"/>
    <w:rsid w:val="00D02408"/>
    <w:rsid w:val="00D02EDC"/>
    <w:rsid w:val="00D02FFA"/>
    <w:rsid w:val="00D031D0"/>
    <w:rsid w:val="00D03B3C"/>
    <w:rsid w:val="00D043A0"/>
    <w:rsid w:val="00D04ACD"/>
    <w:rsid w:val="00D05D90"/>
    <w:rsid w:val="00D06658"/>
    <w:rsid w:val="00D06711"/>
    <w:rsid w:val="00D06AEB"/>
    <w:rsid w:val="00D06EC5"/>
    <w:rsid w:val="00D06F1A"/>
    <w:rsid w:val="00D07803"/>
    <w:rsid w:val="00D103E0"/>
    <w:rsid w:val="00D10CE5"/>
    <w:rsid w:val="00D11AA8"/>
    <w:rsid w:val="00D11DEC"/>
    <w:rsid w:val="00D11E87"/>
    <w:rsid w:val="00D12040"/>
    <w:rsid w:val="00D12525"/>
    <w:rsid w:val="00D12F4D"/>
    <w:rsid w:val="00D1363D"/>
    <w:rsid w:val="00D1365A"/>
    <w:rsid w:val="00D1383D"/>
    <w:rsid w:val="00D13C4B"/>
    <w:rsid w:val="00D13FC5"/>
    <w:rsid w:val="00D142EB"/>
    <w:rsid w:val="00D15750"/>
    <w:rsid w:val="00D1794F"/>
    <w:rsid w:val="00D20325"/>
    <w:rsid w:val="00D217F1"/>
    <w:rsid w:val="00D21F53"/>
    <w:rsid w:val="00D223D2"/>
    <w:rsid w:val="00D23C39"/>
    <w:rsid w:val="00D23D88"/>
    <w:rsid w:val="00D24452"/>
    <w:rsid w:val="00D24B0A"/>
    <w:rsid w:val="00D24D62"/>
    <w:rsid w:val="00D27860"/>
    <w:rsid w:val="00D31C24"/>
    <w:rsid w:val="00D31EEC"/>
    <w:rsid w:val="00D31F65"/>
    <w:rsid w:val="00D320CF"/>
    <w:rsid w:val="00D320D8"/>
    <w:rsid w:val="00D32E82"/>
    <w:rsid w:val="00D33A1A"/>
    <w:rsid w:val="00D340DF"/>
    <w:rsid w:val="00D34982"/>
    <w:rsid w:val="00D34BF0"/>
    <w:rsid w:val="00D3572F"/>
    <w:rsid w:val="00D358DD"/>
    <w:rsid w:val="00D3609A"/>
    <w:rsid w:val="00D3650E"/>
    <w:rsid w:val="00D36A51"/>
    <w:rsid w:val="00D37197"/>
    <w:rsid w:val="00D37471"/>
    <w:rsid w:val="00D37E98"/>
    <w:rsid w:val="00D401AD"/>
    <w:rsid w:val="00D40C73"/>
    <w:rsid w:val="00D42101"/>
    <w:rsid w:val="00D421E8"/>
    <w:rsid w:val="00D42559"/>
    <w:rsid w:val="00D4255C"/>
    <w:rsid w:val="00D44D13"/>
    <w:rsid w:val="00D45764"/>
    <w:rsid w:val="00D45BF7"/>
    <w:rsid w:val="00D46220"/>
    <w:rsid w:val="00D46E6A"/>
    <w:rsid w:val="00D4702B"/>
    <w:rsid w:val="00D470C0"/>
    <w:rsid w:val="00D4710A"/>
    <w:rsid w:val="00D47448"/>
    <w:rsid w:val="00D5073C"/>
    <w:rsid w:val="00D50A0D"/>
    <w:rsid w:val="00D50C29"/>
    <w:rsid w:val="00D50D3F"/>
    <w:rsid w:val="00D5140F"/>
    <w:rsid w:val="00D52C93"/>
    <w:rsid w:val="00D52E55"/>
    <w:rsid w:val="00D61104"/>
    <w:rsid w:val="00D6242C"/>
    <w:rsid w:val="00D62435"/>
    <w:rsid w:val="00D6282E"/>
    <w:rsid w:val="00D62D8B"/>
    <w:rsid w:val="00D63763"/>
    <w:rsid w:val="00D64741"/>
    <w:rsid w:val="00D66D96"/>
    <w:rsid w:val="00D71715"/>
    <w:rsid w:val="00D72156"/>
    <w:rsid w:val="00D724B8"/>
    <w:rsid w:val="00D7376D"/>
    <w:rsid w:val="00D73D3C"/>
    <w:rsid w:val="00D73E71"/>
    <w:rsid w:val="00D74586"/>
    <w:rsid w:val="00D749CC"/>
    <w:rsid w:val="00D759FF"/>
    <w:rsid w:val="00D76C18"/>
    <w:rsid w:val="00D773B6"/>
    <w:rsid w:val="00D802ED"/>
    <w:rsid w:val="00D82160"/>
    <w:rsid w:val="00D82BE5"/>
    <w:rsid w:val="00D833CC"/>
    <w:rsid w:val="00D838FB"/>
    <w:rsid w:val="00D83A76"/>
    <w:rsid w:val="00D83C67"/>
    <w:rsid w:val="00D8482C"/>
    <w:rsid w:val="00D8512B"/>
    <w:rsid w:val="00D85883"/>
    <w:rsid w:val="00D859F2"/>
    <w:rsid w:val="00D85A74"/>
    <w:rsid w:val="00D86372"/>
    <w:rsid w:val="00D866FE"/>
    <w:rsid w:val="00D86DDB"/>
    <w:rsid w:val="00D8736F"/>
    <w:rsid w:val="00D9046F"/>
    <w:rsid w:val="00D90598"/>
    <w:rsid w:val="00D9156F"/>
    <w:rsid w:val="00D91CE4"/>
    <w:rsid w:val="00D92509"/>
    <w:rsid w:val="00D92DC5"/>
    <w:rsid w:val="00D93360"/>
    <w:rsid w:val="00D9385C"/>
    <w:rsid w:val="00D93A30"/>
    <w:rsid w:val="00D96EF5"/>
    <w:rsid w:val="00D9755B"/>
    <w:rsid w:val="00D97765"/>
    <w:rsid w:val="00D97A1B"/>
    <w:rsid w:val="00D97C21"/>
    <w:rsid w:val="00D97E52"/>
    <w:rsid w:val="00DA049B"/>
    <w:rsid w:val="00DA1233"/>
    <w:rsid w:val="00DA1DAF"/>
    <w:rsid w:val="00DA1F8B"/>
    <w:rsid w:val="00DA2E6A"/>
    <w:rsid w:val="00DA2FD5"/>
    <w:rsid w:val="00DA419E"/>
    <w:rsid w:val="00DA4FF2"/>
    <w:rsid w:val="00DA525F"/>
    <w:rsid w:val="00DA6122"/>
    <w:rsid w:val="00DA71D9"/>
    <w:rsid w:val="00DA726C"/>
    <w:rsid w:val="00DA79FF"/>
    <w:rsid w:val="00DB0251"/>
    <w:rsid w:val="00DB0EB3"/>
    <w:rsid w:val="00DB1C73"/>
    <w:rsid w:val="00DB2294"/>
    <w:rsid w:val="00DB256C"/>
    <w:rsid w:val="00DB2574"/>
    <w:rsid w:val="00DB3464"/>
    <w:rsid w:val="00DB51FE"/>
    <w:rsid w:val="00DB543A"/>
    <w:rsid w:val="00DB584D"/>
    <w:rsid w:val="00DB5899"/>
    <w:rsid w:val="00DB6AE6"/>
    <w:rsid w:val="00DB7E62"/>
    <w:rsid w:val="00DC0F9C"/>
    <w:rsid w:val="00DC1588"/>
    <w:rsid w:val="00DC1903"/>
    <w:rsid w:val="00DC1A2A"/>
    <w:rsid w:val="00DC1EA1"/>
    <w:rsid w:val="00DC21DC"/>
    <w:rsid w:val="00DC2540"/>
    <w:rsid w:val="00DC34A2"/>
    <w:rsid w:val="00DC361D"/>
    <w:rsid w:val="00DC3812"/>
    <w:rsid w:val="00DC3E7B"/>
    <w:rsid w:val="00DC3ED9"/>
    <w:rsid w:val="00DC3F6D"/>
    <w:rsid w:val="00DC413A"/>
    <w:rsid w:val="00DC4562"/>
    <w:rsid w:val="00DC5A54"/>
    <w:rsid w:val="00DC5A8C"/>
    <w:rsid w:val="00DC5B81"/>
    <w:rsid w:val="00DC631D"/>
    <w:rsid w:val="00DC6625"/>
    <w:rsid w:val="00DC6DE2"/>
    <w:rsid w:val="00DC750D"/>
    <w:rsid w:val="00DD02B9"/>
    <w:rsid w:val="00DD0CA4"/>
    <w:rsid w:val="00DD104D"/>
    <w:rsid w:val="00DD1337"/>
    <w:rsid w:val="00DD2443"/>
    <w:rsid w:val="00DD27E6"/>
    <w:rsid w:val="00DD282C"/>
    <w:rsid w:val="00DD2F4F"/>
    <w:rsid w:val="00DD3245"/>
    <w:rsid w:val="00DD32D1"/>
    <w:rsid w:val="00DD4162"/>
    <w:rsid w:val="00DD481B"/>
    <w:rsid w:val="00DD5320"/>
    <w:rsid w:val="00DD5A20"/>
    <w:rsid w:val="00DD6368"/>
    <w:rsid w:val="00DD674E"/>
    <w:rsid w:val="00DD6FAD"/>
    <w:rsid w:val="00DD706E"/>
    <w:rsid w:val="00DD738F"/>
    <w:rsid w:val="00DE051F"/>
    <w:rsid w:val="00DE0CFB"/>
    <w:rsid w:val="00DE1114"/>
    <w:rsid w:val="00DE12AE"/>
    <w:rsid w:val="00DE135B"/>
    <w:rsid w:val="00DE1E71"/>
    <w:rsid w:val="00DE2C4A"/>
    <w:rsid w:val="00DE2E35"/>
    <w:rsid w:val="00DE3672"/>
    <w:rsid w:val="00DE3B11"/>
    <w:rsid w:val="00DE4CF8"/>
    <w:rsid w:val="00DE516C"/>
    <w:rsid w:val="00DE5AB7"/>
    <w:rsid w:val="00DE5D06"/>
    <w:rsid w:val="00DE63A6"/>
    <w:rsid w:val="00DE68F7"/>
    <w:rsid w:val="00DE713C"/>
    <w:rsid w:val="00DF0852"/>
    <w:rsid w:val="00DF0893"/>
    <w:rsid w:val="00DF1E25"/>
    <w:rsid w:val="00DF5786"/>
    <w:rsid w:val="00DF5E78"/>
    <w:rsid w:val="00DF6A7A"/>
    <w:rsid w:val="00DF6E08"/>
    <w:rsid w:val="00E00599"/>
    <w:rsid w:val="00E01A44"/>
    <w:rsid w:val="00E0293D"/>
    <w:rsid w:val="00E03320"/>
    <w:rsid w:val="00E0339A"/>
    <w:rsid w:val="00E03B54"/>
    <w:rsid w:val="00E03B67"/>
    <w:rsid w:val="00E04365"/>
    <w:rsid w:val="00E07240"/>
    <w:rsid w:val="00E11642"/>
    <w:rsid w:val="00E116C9"/>
    <w:rsid w:val="00E13B32"/>
    <w:rsid w:val="00E142B8"/>
    <w:rsid w:val="00E14C87"/>
    <w:rsid w:val="00E15B5D"/>
    <w:rsid w:val="00E16BBE"/>
    <w:rsid w:val="00E21D65"/>
    <w:rsid w:val="00E23E3B"/>
    <w:rsid w:val="00E243E2"/>
    <w:rsid w:val="00E24CA5"/>
    <w:rsid w:val="00E24CAD"/>
    <w:rsid w:val="00E25313"/>
    <w:rsid w:val="00E260F6"/>
    <w:rsid w:val="00E268D1"/>
    <w:rsid w:val="00E26B55"/>
    <w:rsid w:val="00E279AD"/>
    <w:rsid w:val="00E300A3"/>
    <w:rsid w:val="00E307F9"/>
    <w:rsid w:val="00E30A0C"/>
    <w:rsid w:val="00E31DB0"/>
    <w:rsid w:val="00E32FC7"/>
    <w:rsid w:val="00E331D3"/>
    <w:rsid w:val="00E33501"/>
    <w:rsid w:val="00E34237"/>
    <w:rsid w:val="00E3486B"/>
    <w:rsid w:val="00E34877"/>
    <w:rsid w:val="00E35261"/>
    <w:rsid w:val="00E354B3"/>
    <w:rsid w:val="00E35B46"/>
    <w:rsid w:val="00E36BB8"/>
    <w:rsid w:val="00E36F11"/>
    <w:rsid w:val="00E43924"/>
    <w:rsid w:val="00E44226"/>
    <w:rsid w:val="00E4432B"/>
    <w:rsid w:val="00E44EDE"/>
    <w:rsid w:val="00E4550E"/>
    <w:rsid w:val="00E457DE"/>
    <w:rsid w:val="00E45B11"/>
    <w:rsid w:val="00E45C4E"/>
    <w:rsid w:val="00E46809"/>
    <w:rsid w:val="00E46C3C"/>
    <w:rsid w:val="00E46E63"/>
    <w:rsid w:val="00E4716D"/>
    <w:rsid w:val="00E47186"/>
    <w:rsid w:val="00E47625"/>
    <w:rsid w:val="00E47658"/>
    <w:rsid w:val="00E4767C"/>
    <w:rsid w:val="00E47B00"/>
    <w:rsid w:val="00E47EB4"/>
    <w:rsid w:val="00E5001F"/>
    <w:rsid w:val="00E500D1"/>
    <w:rsid w:val="00E508E0"/>
    <w:rsid w:val="00E511BA"/>
    <w:rsid w:val="00E51AD8"/>
    <w:rsid w:val="00E525A1"/>
    <w:rsid w:val="00E5303F"/>
    <w:rsid w:val="00E5545F"/>
    <w:rsid w:val="00E55830"/>
    <w:rsid w:val="00E55A96"/>
    <w:rsid w:val="00E560C3"/>
    <w:rsid w:val="00E562B7"/>
    <w:rsid w:val="00E56529"/>
    <w:rsid w:val="00E57098"/>
    <w:rsid w:val="00E572DF"/>
    <w:rsid w:val="00E5741A"/>
    <w:rsid w:val="00E57752"/>
    <w:rsid w:val="00E60791"/>
    <w:rsid w:val="00E608DF"/>
    <w:rsid w:val="00E6097D"/>
    <w:rsid w:val="00E60C9C"/>
    <w:rsid w:val="00E613B8"/>
    <w:rsid w:val="00E616CD"/>
    <w:rsid w:val="00E62407"/>
    <w:rsid w:val="00E62F4D"/>
    <w:rsid w:val="00E643A9"/>
    <w:rsid w:val="00E6498C"/>
    <w:rsid w:val="00E64DDC"/>
    <w:rsid w:val="00E6556A"/>
    <w:rsid w:val="00E655D3"/>
    <w:rsid w:val="00E6751E"/>
    <w:rsid w:val="00E67522"/>
    <w:rsid w:val="00E67F67"/>
    <w:rsid w:val="00E707ED"/>
    <w:rsid w:val="00E70DF2"/>
    <w:rsid w:val="00E7206F"/>
    <w:rsid w:val="00E7229E"/>
    <w:rsid w:val="00E725F7"/>
    <w:rsid w:val="00E72966"/>
    <w:rsid w:val="00E72CAA"/>
    <w:rsid w:val="00E73049"/>
    <w:rsid w:val="00E73212"/>
    <w:rsid w:val="00E73831"/>
    <w:rsid w:val="00E73AB9"/>
    <w:rsid w:val="00E73F7C"/>
    <w:rsid w:val="00E74D73"/>
    <w:rsid w:val="00E7501E"/>
    <w:rsid w:val="00E75D32"/>
    <w:rsid w:val="00E76DD1"/>
    <w:rsid w:val="00E773A7"/>
    <w:rsid w:val="00E804C5"/>
    <w:rsid w:val="00E80721"/>
    <w:rsid w:val="00E81184"/>
    <w:rsid w:val="00E82756"/>
    <w:rsid w:val="00E82C9F"/>
    <w:rsid w:val="00E82EFF"/>
    <w:rsid w:val="00E82F38"/>
    <w:rsid w:val="00E833EF"/>
    <w:rsid w:val="00E8351D"/>
    <w:rsid w:val="00E83E7B"/>
    <w:rsid w:val="00E83F48"/>
    <w:rsid w:val="00E844A1"/>
    <w:rsid w:val="00E846F7"/>
    <w:rsid w:val="00E851C5"/>
    <w:rsid w:val="00E86353"/>
    <w:rsid w:val="00E902B7"/>
    <w:rsid w:val="00E9157F"/>
    <w:rsid w:val="00E91622"/>
    <w:rsid w:val="00E91824"/>
    <w:rsid w:val="00E91A33"/>
    <w:rsid w:val="00E91A66"/>
    <w:rsid w:val="00E91BE2"/>
    <w:rsid w:val="00E93812"/>
    <w:rsid w:val="00E94687"/>
    <w:rsid w:val="00E949B5"/>
    <w:rsid w:val="00E94C2C"/>
    <w:rsid w:val="00E94E1C"/>
    <w:rsid w:val="00E95022"/>
    <w:rsid w:val="00E9786D"/>
    <w:rsid w:val="00E97964"/>
    <w:rsid w:val="00EA0063"/>
    <w:rsid w:val="00EA00D7"/>
    <w:rsid w:val="00EA06E0"/>
    <w:rsid w:val="00EA0D26"/>
    <w:rsid w:val="00EA24EB"/>
    <w:rsid w:val="00EA280D"/>
    <w:rsid w:val="00EA2C51"/>
    <w:rsid w:val="00EA36F7"/>
    <w:rsid w:val="00EA3F70"/>
    <w:rsid w:val="00EA4AA0"/>
    <w:rsid w:val="00EA4BFE"/>
    <w:rsid w:val="00EA4E65"/>
    <w:rsid w:val="00EA5AA9"/>
    <w:rsid w:val="00EA6F8F"/>
    <w:rsid w:val="00EA755A"/>
    <w:rsid w:val="00EA7DDA"/>
    <w:rsid w:val="00EB018A"/>
    <w:rsid w:val="00EB023C"/>
    <w:rsid w:val="00EB0850"/>
    <w:rsid w:val="00EB099D"/>
    <w:rsid w:val="00EB1028"/>
    <w:rsid w:val="00EB163F"/>
    <w:rsid w:val="00EB1955"/>
    <w:rsid w:val="00EB2247"/>
    <w:rsid w:val="00EB32F3"/>
    <w:rsid w:val="00EB700F"/>
    <w:rsid w:val="00EB74CF"/>
    <w:rsid w:val="00EB7956"/>
    <w:rsid w:val="00EC1641"/>
    <w:rsid w:val="00EC1E4C"/>
    <w:rsid w:val="00EC2016"/>
    <w:rsid w:val="00EC22BA"/>
    <w:rsid w:val="00EC26A5"/>
    <w:rsid w:val="00EC3074"/>
    <w:rsid w:val="00EC3267"/>
    <w:rsid w:val="00EC3656"/>
    <w:rsid w:val="00EC3CC4"/>
    <w:rsid w:val="00EC4011"/>
    <w:rsid w:val="00EC52E8"/>
    <w:rsid w:val="00EC5676"/>
    <w:rsid w:val="00EC6184"/>
    <w:rsid w:val="00EC7A7E"/>
    <w:rsid w:val="00ED0F1E"/>
    <w:rsid w:val="00ED20FB"/>
    <w:rsid w:val="00ED3199"/>
    <w:rsid w:val="00ED3478"/>
    <w:rsid w:val="00ED3FEF"/>
    <w:rsid w:val="00ED51A7"/>
    <w:rsid w:val="00ED533E"/>
    <w:rsid w:val="00ED5574"/>
    <w:rsid w:val="00ED5F2D"/>
    <w:rsid w:val="00ED6880"/>
    <w:rsid w:val="00ED6A99"/>
    <w:rsid w:val="00ED6AFB"/>
    <w:rsid w:val="00ED7F52"/>
    <w:rsid w:val="00EE0045"/>
    <w:rsid w:val="00EE06BC"/>
    <w:rsid w:val="00EE112C"/>
    <w:rsid w:val="00EE1230"/>
    <w:rsid w:val="00EE14B2"/>
    <w:rsid w:val="00EE2E99"/>
    <w:rsid w:val="00EE3CCD"/>
    <w:rsid w:val="00EE4839"/>
    <w:rsid w:val="00EE4F2C"/>
    <w:rsid w:val="00EE5423"/>
    <w:rsid w:val="00EE5A89"/>
    <w:rsid w:val="00EE6673"/>
    <w:rsid w:val="00EF0371"/>
    <w:rsid w:val="00EF078C"/>
    <w:rsid w:val="00EF0B43"/>
    <w:rsid w:val="00EF0BF6"/>
    <w:rsid w:val="00EF1309"/>
    <w:rsid w:val="00EF133F"/>
    <w:rsid w:val="00EF1F1B"/>
    <w:rsid w:val="00EF27CA"/>
    <w:rsid w:val="00EF4BA9"/>
    <w:rsid w:val="00EF4FA8"/>
    <w:rsid w:val="00EF6467"/>
    <w:rsid w:val="00EF69DD"/>
    <w:rsid w:val="00EF7252"/>
    <w:rsid w:val="00EF79E2"/>
    <w:rsid w:val="00EF7D0D"/>
    <w:rsid w:val="00EF7F18"/>
    <w:rsid w:val="00F000C0"/>
    <w:rsid w:val="00F013F9"/>
    <w:rsid w:val="00F01992"/>
    <w:rsid w:val="00F02D2C"/>
    <w:rsid w:val="00F035B9"/>
    <w:rsid w:val="00F03831"/>
    <w:rsid w:val="00F0386F"/>
    <w:rsid w:val="00F03CC3"/>
    <w:rsid w:val="00F03DCB"/>
    <w:rsid w:val="00F04605"/>
    <w:rsid w:val="00F04E6A"/>
    <w:rsid w:val="00F0507E"/>
    <w:rsid w:val="00F05242"/>
    <w:rsid w:val="00F0553F"/>
    <w:rsid w:val="00F05D43"/>
    <w:rsid w:val="00F06BD0"/>
    <w:rsid w:val="00F079F2"/>
    <w:rsid w:val="00F10535"/>
    <w:rsid w:val="00F105CB"/>
    <w:rsid w:val="00F10EE0"/>
    <w:rsid w:val="00F11040"/>
    <w:rsid w:val="00F1122C"/>
    <w:rsid w:val="00F128D1"/>
    <w:rsid w:val="00F13A11"/>
    <w:rsid w:val="00F13E66"/>
    <w:rsid w:val="00F14F27"/>
    <w:rsid w:val="00F157CD"/>
    <w:rsid w:val="00F157F1"/>
    <w:rsid w:val="00F15D51"/>
    <w:rsid w:val="00F16A39"/>
    <w:rsid w:val="00F174B4"/>
    <w:rsid w:val="00F1753B"/>
    <w:rsid w:val="00F17AFC"/>
    <w:rsid w:val="00F2026B"/>
    <w:rsid w:val="00F20D70"/>
    <w:rsid w:val="00F20E3D"/>
    <w:rsid w:val="00F20EE2"/>
    <w:rsid w:val="00F21A6C"/>
    <w:rsid w:val="00F2276B"/>
    <w:rsid w:val="00F22CB3"/>
    <w:rsid w:val="00F24F5F"/>
    <w:rsid w:val="00F2520B"/>
    <w:rsid w:val="00F259C2"/>
    <w:rsid w:val="00F26366"/>
    <w:rsid w:val="00F26508"/>
    <w:rsid w:val="00F30080"/>
    <w:rsid w:val="00F3120A"/>
    <w:rsid w:val="00F31542"/>
    <w:rsid w:val="00F31FBA"/>
    <w:rsid w:val="00F3268F"/>
    <w:rsid w:val="00F34B98"/>
    <w:rsid w:val="00F34E72"/>
    <w:rsid w:val="00F350D4"/>
    <w:rsid w:val="00F35C9B"/>
    <w:rsid w:val="00F41859"/>
    <w:rsid w:val="00F41A9E"/>
    <w:rsid w:val="00F41B23"/>
    <w:rsid w:val="00F41C4B"/>
    <w:rsid w:val="00F42D92"/>
    <w:rsid w:val="00F43110"/>
    <w:rsid w:val="00F43520"/>
    <w:rsid w:val="00F43723"/>
    <w:rsid w:val="00F44271"/>
    <w:rsid w:val="00F44333"/>
    <w:rsid w:val="00F4594E"/>
    <w:rsid w:val="00F46CB9"/>
    <w:rsid w:val="00F476D9"/>
    <w:rsid w:val="00F478D8"/>
    <w:rsid w:val="00F47E8A"/>
    <w:rsid w:val="00F5132A"/>
    <w:rsid w:val="00F515C0"/>
    <w:rsid w:val="00F518BA"/>
    <w:rsid w:val="00F51AB7"/>
    <w:rsid w:val="00F51C49"/>
    <w:rsid w:val="00F51EB1"/>
    <w:rsid w:val="00F529F7"/>
    <w:rsid w:val="00F53B32"/>
    <w:rsid w:val="00F53D89"/>
    <w:rsid w:val="00F5550E"/>
    <w:rsid w:val="00F557D2"/>
    <w:rsid w:val="00F559F7"/>
    <w:rsid w:val="00F5654A"/>
    <w:rsid w:val="00F566DA"/>
    <w:rsid w:val="00F56934"/>
    <w:rsid w:val="00F56BB6"/>
    <w:rsid w:val="00F57620"/>
    <w:rsid w:val="00F57A49"/>
    <w:rsid w:val="00F57ED2"/>
    <w:rsid w:val="00F60994"/>
    <w:rsid w:val="00F60AFB"/>
    <w:rsid w:val="00F623A0"/>
    <w:rsid w:val="00F637B6"/>
    <w:rsid w:val="00F63E09"/>
    <w:rsid w:val="00F640B5"/>
    <w:rsid w:val="00F64674"/>
    <w:rsid w:val="00F64C84"/>
    <w:rsid w:val="00F65A74"/>
    <w:rsid w:val="00F65E07"/>
    <w:rsid w:val="00F66548"/>
    <w:rsid w:val="00F66710"/>
    <w:rsid w:val="00F677B1"/>
    <w:rsid w:val="00F67B2D"/>
    <w:rsid w:val="00F70482"/>
    <w:rsid w:val="00F717CF"/>
    <w:rsid w:val="00F71B0E"/>
    <w:rsid w:val="00F71B13"/>
    <w:rsid w:val="00F72085"/>
    <w:rsid w:val="00F739A8"/>
    <w:rsid w:val="00F73A13"/>
    <w:rsid w:val="00F73D5D"/>
    <w:rsid w:val="00F74C6B"/>
    <w:rsid w:val="00F74F9E"/>
    <w:rsid w:val="00F7501A"/>
    <w:rsid w:val="00F750FB"/>
    <w:rsid w:val="00F7568F"/>
    <w:rsid w:val="00F7598F"/>
    <w:rsid w:val="00F75AC0"/>
    <w:rsid w:val="00F75D04"/>
    <w:rsid w:val="00F77DD6"/>
    <w:rsid w:val="00F8073B"/>
    <w:rsid w:val="00F80876"/>
    <w:rsid w:val="00F81F36"/>
    <w:rsid w:val="00F831C0"/>
    <w:rsid w:val="00F83562"/>
    <w:rsid w:val="00F83EDC"/>
    <w:rsid w:val="00F852F1"/>
    <w:rsid w:val="00F8548E"/>
    <w:rsid w:val="00F85FCD"/>
    <w:rsid w:val="00F864E8"/>
    <w:rsid w:val="00F86DC0"/>
    <w:rsid w:val="00F87820"/>
    <w:rsid w:val="00F922A9"/>
    <w:rsid w:val="00F9347F"/>
    <w:rsid w:val="00F945E1"/>
    <w:rsid w:val="00F94D8D"/>
    <w:rsid w:val="00F952C6"/>
    <w:rsid w:val="00F95650"/>
    <w:rsid w:val="00F95766"/>
    <w:rsid w:val="00F9611A"/>
    <w:rsid w:val="00F97B9C"/>
    <w:rsid w:val="00F97DAF"/>
    <w:rsid w:val="00FA0625"/>
    <w:rsid w:val="00FA0D99"/>
    <w:rsid w:val="00FA15A1"/>
    <w:rsid w:val="00FA205D"/>
    <w:rsid w:val="00FA31CA"/>
    <w:rsid w:val="00FA3655"/>
    <w:rsid w:val="00FA423C"/>
    <w:rsid w:val="00FA48E1"/>
    <w:rsid w:val="00FA51F8"/>
    <w:rsid w:val="00FA5404"/>
    <w:rsid w:val="00FA61D5"/>
    <w:rsid w:val="00FA64EF"/>
    <w:rsid w:val="00FA735B"/>
    <w:rsid w:val="00FA7833"/>
    <w:rsid w:val="00FB0E72"/>
    <w:rsid w:val="00FB2973"/>
    <w:rsid w:val="00FB2FEA"/>
    <w:rsid w:val="00FB3A66"/>
    <w:rsid w:val="00FB3F16"/>
    <w:rsid w:val="00FB422C"/>
    <w:rsid w:val="00FB4A9B"/>
    <w:rsid w:val="00FB5214"/>
    <w:rsid w:val="00FB5332"/>
    <w:rsid w:val="00FB53B7"/>
    <w:rsid w:val="00FB5972"/>
    <w:rsid w:val="00FB607A"/>
    <w:rsid w:val="00FB608E"/>
    <w:rsid w:val="00FB7398"/>
    <w:rsid w:val="00FC0A4E"/>
    <w:rsid w:val="00FC0B89"/>
    <w:rsid w:val="00FC125A"/>
    <w:rsid w:val="00FC16E3"/>
    <w:rsid w:val="00FC2141"/>
    <w:rsid w:val="00FC24B1"/>
    <w:rsid w:val="00FC2825"/>
    <w:rsid w:val="00FC2B2A"/>
    <w:rsid w:val="00FC358C"/>
    <w:rsid w:val="00FC3989"/>
    <w:rsid w:val="00FC3BBD"/>
    <w:rsid w:val="00FC4DF3"/>
    <w:rsid w:val="00FC632E"/>
    <w:rsid w:val="00FC6CC0"/>
    <w:rsid w:val="00FC6E16"/>
    <w:rsid w:val="00FC6E64"/>
    <w:rsid w:val="00FC6FBE"/>
    <w:rsid w:val="00FC7990"/>
    <w:rsid w:val="00FC7D95"/>
    <w:rsid w:val="00FD016E"/>
    <w:rsid w:val="00FD13EE"/>
    <w:rsid w:val="00FD1439"/>
    <w:rsid w:val="00FD1903"/>
    <w:rsid w:val="00FD2A11"/>
    <w:rsid w:val="00FD2FCE"/>
    <w:rsid w:val="00FD3378"/>
    <w:rsid w:val="00FD3456"/>
    <w:rsid w:val="00FD3922"/>
    <w:rsid w:val="00FD3F77"/>
    <w:rsid w:val="00FD525D"/>
    <w:rsid w:val="00FD5936"/>
    <w:rsid w:val="00FD638D"/>
    <w:rsid w:val="00FD6ADB"/>
    <w:rsid w:val="00FD702B"/>
    <w:rsid w:val="00FE02CE"/>
    <w:rsid w:val="00FE08C6"/>
    <w:rsid w:val="00FE09EC"/>
    <w:rsid w:val="00FE1891"/>
    <w:rsid w:val="00FE19D0"/>
    <w:rsid w:val="00FE20E0"/>
    <w:rsid w:val="00FE616C"/>
    <w:rsid w:val="00FE6CCC"/>
    <w:rsid w:val="00FE7694"/>
    <w:rsid w:val="00FE778B"/>
    <w:rsid w:val="00FE7C56"/>
    <w:rsid w:val="00FF0281"/>
    <w:rsid w:val="00FF0553"/>
    <w:rsid w:val="00FF075A"/>
    <w:rsid w:val="00FF0D40"/>
    <w:rsid w:val="00FF1264"/>
    <w:rsid w:val="00FF1445"/>
    <w:rsid w:val="00FF2EA4"/>
    <w:rsid w:val="00FF38C0"/>
    <w:rsid w:val="00FF3F02"/>
    <w:rsid w:val="00FF42AE"/>
    <w:rsid w:val="00FF4C98"/>
    <w:rsid w:val="00FF57AE"/>
    <w:rsid w:val="00FF60FE"/>
    <w:rsid w:val="00FF6538"/>
    <w:rsid w:val="00FF670A"/>
    <w:rsid w:val="00FF6DF4"/>
    <w:rsid w:val="00FF7188"/>
    <w:rsid w:val="00FF7322"/>
    <w:rsid w:val="00FF75F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DE4846"/>
  <w15:docId w15:val="{02429E6C-BF85-4040-9AD2-297614F7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E2B4E"/>
    <w:pPr>
      <w:spacing w:before="120" w:after="240"/>
      <w:jc w:val="both"/>
    </w:pPr>
    <w:rPr>
      <w:rFonts w:ascii="Arial" w:hAnsi="Arial"/>
      <w:lang w:val="fr-FR"/>
    </w:rPr>
  </w:style>
  <w:style w:type="paragraph" w:styleId="Heading1">
    <w:name w:val="heading 1"/>
    <w:basedOn w:val="Normal"/>
    <w:next w:val="Normal"/>
    <w:link w:val="Heading1Char"/>
    <w:uiPriority w:val="9"/>
    <w:qFormat/>
    <w:rsid w:val="000C3A14"/>
    <w:pPr>
      <w:keepNext/>
      <w:keepLines/>
      <w:numPr>
        <w:numId w:val="1"/>
      </w:numPr>
      <w:tabs>
        <w:tab w:val="clear" w:pos="360"/>
      </w:tab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907"/>
    <w:pPr>
      <w:keepNext/>
      <w:keepLines/>
      <w:numPr>
        <w:ilvl w:val="1"/>
        <w:numId w:val="1"/>
      </w:numPr>
      <w:tabs>
        <w:tab w:val="clear" w:pos="360"/>
      </w:tabs>
      <w:spacing w:before="360"/>
      <w:outlineLvl w:val="1"/>
    </w:pPr>
    <w:rPr>
      <w:rFonts w:eastAsiaTheme="majorEastAsia" w:cs="Arial"/>
      <w:b/>
      <w:bCs/>
      <w:color w:val="1F497D" w:themeColor="text2"/>
      <w:sz w:val="30"/>
      <w:lang w:val="fr-CH"/>
    </w:rPr>
  </w:style>
  <w:style w:type="paragraph" w:styleId="Heading3">
    <w:name w:val="heading 3"/>
    <w:basedOn w:val="Normal"/>
    <w:next w:val="Normal"/>
    <w:link w:val="Heading3Char"/>
    <w:uiPriority w:val="9"/>
    <w:unhideWhenUsed/>
    <w:qFormat/>
    <w:rsid w:val="00800486"/>
    <w:pPr>
      <w:keepNext/>
      <w:keepLines/>
      <w:numPr>
        <w:ilvl w:val="2"/>
        <w:numId w:val="1"/>
      </w:numPr>
      <w:tabs>
        <w:tab w:val="clear" w:pos="360"/>
      </w:tabs>
      <w:spacing w:before="360"/>
      <w:outlineLvl w:val="2"/>
    </w:pPr>
    <w:rPr>
      <w:rFonts w:asciiTheme="majorHAnsi" w:eastAsiaTheme="majorEastAsia" w:hAnsiTheme="majorHAnsi" w:cstheme="majorBidi"/>
      <w:b/>
      <w:bCs/>
      <w:color w:val="1F497D" w:themeColor="text2"/>
      <w:lang w:val="fr-CH"/>
    </w:rPr>
  </w:style>
  <w:style w:type="paragraph" w:styleId="Heading4">
    <w:name w:val="heading 4"/>
    <w:next w:val="Normal"/>
    <w:link w:val="Heading4Char"/>
    <w:unhideWhenUsed/>
    <w:qFormat/>
    <w:rsid w:val="0086133D"/>
    <w:pPr>
      <w:outlineLvl w:val="3"/>
    </w:pPr>
    <w:rPr>
      <w:rFonts w:asciiTheme="majorHAnsi" w:eastAsiaTheme="majorEastAsia" w:hAnsiTheme="majorHAnsi" w:cstheme="majorBidi"/>
      <w:b/>
      <w:bCs/>
      <w:color w:val="4F81BD" w:themeColor="accent1"/>
      <w:lang w:val="fr-CH"/>
    </w:rPr>
  </w:style>
  <w:style w:type="paragraph" w:styleId="Heading5">
    <w:name w:val="heading 5"/>
    <w:basedOn w:val="Normal"/>
    <w:next w:val="Normal"/>
    <w:link w:val="Heading5Char"/>
    <w:unhideWhenUsed/>
    <w:qFormat/>
    <w:rsid w:val="001054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0542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10542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10542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nhideWhenUsed/>
    <w:qFormat/>
    <w:rsid w:val="0010542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5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54A"/>
  </w:style>
  <w:style w:type="paragraph" w:styleId="Footer">
    <w:name w:val="footer"/>
    <w:basedOn w:val="Normal"/>
    <w:link w:val="FooterChar"/>
    <w:uiPriority w:val="99"/>
    <w:unhideWhenUsed/>
    <w:rsid w:val="002045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54A"/>
  </w:style>
  <w:style w:type="paragraph" w:styleId="BalloonText">
    <w:name w:val="Balloon Text"/>
    <w:basedOn w:val="Normal"/>
    <w:link w:val="BalloonTextChar"/>
    <w:uiPriority w:val="99"/>
    <w:semiHidden/>
    <w:unhideWhenUsed/>
    <w:rsid w:val="00204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54A"/>
    <w:rPr>
      <w:rFonts w:ascii="Tahoma" w:hAnsi="Tahoma" w:cs="Tahoma"/>
      <w:sz w:val="16"/>
      <w:szCs w:val="16"/>
    </w:rPr>
  </w:style>
  <w:style w:type="character" w:styleId="PageNumber">
    <w:name w:val="page number"/>
    <w:basedOn w:val="DefaultParagraphFont"/>
    <w:uiPriority w:val="99"/>
    <w:semiHidden/>
    <w:unhideWhenUsed/>
    <w:rsid w:val="00456B22"/>
  </w:style>
  <w:style w:type="character" w:customStyle="1" w:styleId="Heading1Char">
    <w:name w:val="Heading 1 Char"/>
    <w:basedOn w:val="DefaultParagraphFont"/>
    <w:link w:val="Heading1"/>
    <w:uiPriority w:val="9"/>
    <w:rsid w:val="000C3A14"/>
    <w:rPr>
      <w:rFonts w:asciiTheme="majorHAnsi" w:eastAsiaTheme="majorEastAsia" w:hAnsiTheme="majorHAnsi" w:cstheme="majorBidi"/>
      <w:b/>
      <w:bCs/>
      <w:color w:val="365F91" w:themeColor="accent1" w:themeShade="BF"/>
      <w:sz w:val="28"/>
      <w:szCs w:val="28"/>
      <w:lang w:val="fr-FR"/>
    </w:rPr>
  </w:style>
  <w:style w:type="paragraph" w:styleId="TOCHeading">
    <w:name w:val="TOC Heading"/>
    <w:basedOn w:val="Heading1"/>
    <w:next w:val="Normal"/>
    <w:uiPriority w:val="39"/>
    <w:unhideWhenUsed/>
    <w:rsid w:val="00105420"/>
    <w:pPr>
      <w:outlineLvl w:val="9"/>
    </w:pPr>
  </w:style>
  <w:style w:type="paragraph" w:styleId="TOC1">
    <w:name w:val="toc 1"/>
    <w:basedOn w:val="Normal"/>
    <w:next w:val="Normal"/>
    <w:autoRedefine/>
    <w:uiPriority w:val="39"/>
    <w:unhideWhenUsed/>
    <w:rsid w:val="00DB2574"/>
    <w:pPr>
      <w:spacing w:after="120"/>
      <w:jc w:val="left"/>
    </w:pPr>
    <w:rPr>
      <w:rFonts w:asciiTheme="minorHAnsi" w:hAnsiTheme="minorHAnsi" w:cstheme="minorHAnsi"/>
      <w:b/>
      <w:bCs/>
      <w:caps/>
      <w:sz w:val="20"/>
      <w:szCs w:val="20"/>
    </w:rPr>
  </w:style>
  <w:style w:type="character" w:styleId="Hyperlink">
    <w:name w:val="Hyperlink"/>
    <w:basedOn w:val="DefaultParagraphFont"/>
    <w:uiPriority w:val="99"/>
    <w:unhideWhenUsed/>
    <w:rsid w:val="00D36A51"/>
    <w:rPr>
      <w:color w:val="0000FF" w:themeColor="hyperlink"/>
      <w:u w:val="single"/>
    </w:rPr>
  </w:style>
  <w:style w:type="paragraph" w:styleId="ListParagraph">
    <w:name w:val="List Paragraph"/>
    <w:basedOn w:val="Normal"/>
    <w:link w:val="ListParagraphChar"/>
    <w:uiPriority w:val="34"/>
    <w:qFormat/>
    <w:rsid w:val="00141FF9"/>
    <w:pPr>
      <w:ind w:left="720"/>
      <w:contextualSpacing/>
    </w:pPr>
  </w:style>
  <w:style w:type="paragraph" w:styleId="TOC2">
    <w:name w:val="toc 2"/>
    <w:basedOn w:val="Normal"/>
    <w:next w:val="Normal"/>
    <w:autoRedefine/>
    <w:uiPriority w:val="39"/>
    <w:unhideWhenUsed/>
    <w:rsid w:val="00D06F1A"/>
    <w:pPr>
      <w:spacing w:before="0"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D06F1A"/>
    <w:pPr>
      <w:spacing w:before="0" w:after="0"/>
      <w:ind w:left="440"/>
      <w:jc w:val="left"/>
    </w:pPr>
    <w:rPr>
      <w:rFonts w:asciiTheme="minorHAnsi" w:hAnsiTheme="minorHAnsi" w:cstheme="minorHAnsi"/>
      <w:i/>
      <w:iCs/>
      <w:sz w:val="20"/>
      <w:szCs w:val="20"/>
    </w:rPr>
  </w:style>
  <w:style w:type="character" w:customStyle="1" w:styleId="Heading2Char">
    <w:name w:val="Heading 2 Char"/>
    <w:basedOn w:val="DefaultParagraphFont"/>
    <w:link w:val="Heading2"/>
    <w:uiPriority w:val="9"/>
    <w:rsid w:val="009A4907"/>
    <w:rPr>
      <w:rFonts w:ascii="Arial" w:eastAsiaTheme="majorEastAsia" w:hAnsi="Arial" w:cs="Arial"/>
      <w:b/>
      <w:bCs/>
      <w:color w:val="1F497D" w:themeColor="text2"/>
      <w:sz w:val="30"/>
      <w:lang w:val="fr-CH"/>
    </w:rPr>
  </w:style>
  <w:style w:type="character" w:customStyle="1" w:styleId="Heading3Char">
    <w:name w:val="Heading 3 Char"/>
    <w:basedOn w:val="DefaultParagraphFont"/>
    <w:link w:val="Heading3"/>
    <w:uiPriority w:val="9"/>
    <w:rsid w:val="00800486"/>
    <w:rPr>
      <w:rFonts w:asciiTheme="majorHAnsi" w:eastAsiaTheme="majorEastAsia" w:hAnsiTheme="majorHAnsi" w:cstheme="majorBidi"/>
      <w:b/>
      <w:bCs/>
      <w:color w:val="1F497D" w:themeColor="text2"/>
      <w:lang w:val="fr-CH"/>
    </w:rPr>
  </w:style>
  <w:style w:type="character" w:customStyle="1" w:styleId="Heading4Char">
    <w:name w:val="Heading 4 Char"/>
    <w:basedOn w:val="DefaultParagraphFont"/>
    <w:link w:val="Heading4"/>
    <w:uiPriority w:val="9"/>
    <w:rsid w:val="0086133D"/>
    <w:rPr>
      <w:rFonts w:asciiTheme="majorHAnsi" w:eastAsiaTheme="majorEastAsia" w:hAnsiTheme="majorHAnsi" w:cstheme="majorBidi"/>
      <w:b/>
      <w:bCs/>
      <w:color w:val="4F81BD" w:themeColor="accent1"/>
      <w:lang w:val="fr-CH"/>
    </w:rPr>
  </w:style>
  <w:style w:type="character" w:customStyle="1" w:styleId="Heading5Char">
    <w:name w:val="Heading 5 Char"/>
    <w:basedOn w:val="DefaultParagraphFont"/>
    <w:link w:val="Heading5"/>
    <w:uiPriority w:val="9"/>
    <w:rsid w:val="0010542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054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054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0542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05420"/>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C862C8"/>
    <w:pPr>
      <w:spacing w:after="0" w:line="240" w:lineRule="auto"/>
      <w:jc w:val="center"/>
    </w:pPr>
    <w:rPr>
      <w:rFonts w:eastAsia="Times" w:cs="Times New Roman"/>
      <w:b/>
      <w:sz w:val="44"/>
      <w:szCs w:val="20"/>
      <w:lang w:eastAsia="de-DE"/>
    </w:rPr>
  </w:style>
  <w:style w:type="character" w:customStyle="1" w:styleId="BodyTextChar">
    <w:name w:val="Body Text Char"/>
    <w:basedOn w:val="DefaultParagraphFont"/>
    <w:link w:val="BodyText"/>
    <w:rsid w:val="00C862C8"/>
    <w:rPr>
      <w:rFonts w:ascii="Arial" w:eastAsia="Times" w:hAnsi="Arial" w:cs="Times New Roman"/>
      <w:b/>
      <w:sz w:val="44"/>
      <w:szCs w:val="20"/>
      <w:lang w:eastAsia="de-DE"/>
    </w:rPr>
  </w:style>
  <w:style w:type="paragraph" w:styleId="EndnoteText">
    <w:name w:val="endnote text"/>
    <w:basedOn w:val="Normal"/>
    <w:link w:val="EndnoteTextChar"/>
    <w:uiPriority w:val="99"/>
    <w:semiHidden/>
    <w:unhideWhenUsed/>
    <w:rsid w:val="004C54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54A5"/>
    <w:rPr>
      <w:sz w:val="20"/>
      <w:szCs w:val="20"/>
    </w:rPr>
  </w:style>
  <w:style w:type="character" w:styleId="EndnoteReference">
    <w:name w:val="endnote reference"/>
    <w:basedOn w:val="DefaultParagraphFont"/>
    <w:uiPriority w:val="99"/>
    <w:semiHidden/>
    <w:unhideWhenUsed/>
    <w:rsid w:val="004C54A5"/>
    <w:rPr>
      <w:vertAlign w:val="superscript"/>
    </w:rPr>
  </w:style>
  <w:style w:type="paragraph" w:styleId="Caption">
    <w:name w:val="caption"/>
    <w:basedOn w:val="Normal"/>
    <w:next w:val="Normal"/>
    <w:uiPriority w:val="35"/>
    <w:unhideWhenUsed/>
    <w:rsid w:val="00105420"/>
    <w:pPr>
      <w:spacing w:line="240" w:lineRule="auto"/>
    </w:pPr>
    <w:rPr>
      <w:b/>
      <w:bCs/>
      <w:color w:val="4F81BD" w:themeColor="accent1"/>
      <w:sz w:val="18"/>
      <w:szCs w:val="18"/>
    </w:rPr>
  </w:style>
  <w:style w:type="paragraph" w:styleId="Title">
    <w:name w:val="Title"/>
    <w:basedOn w:val="Normal"/>
    <w:next w:val="Normal"/>
    <w:link w:val="TitleChar"/>
    <w:uiPriority w:val="10"/>
    <w:rsid w:val="00105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1054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542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05420"/>
    <w:rPr>
      <w:b/>
      <w:bCs/>
    </w:rPr>
  </w:style>
  <w:style w:type="character" w:styleId="Emphasis">
    <w:name w:val="Emphasis"/>
    <w:basedOn w:val="DefaultParagraphFont"/>
    <w:uiPriority w:val="20"/>
    <w:rsid w:val="00105420"/>
    <w:rPr>
      <w:i/>
      <w:iCs/>
    </w:rPr>
  </w:style>
  <w:style w:type="numbering" w:customStyle="1" w:styleId="EPAI">
    <w:name w:val="EPAI"/>
    <w:uiPriority w:val="99"/>
    <w:rsid w:val="00480479"/>
    <w:pPr>
      <w:numPr>
        <w:numId w:val="2"/>
      </w:numPr>
    </w:pPr>
  </w:style>
  <w:style w:type="paragraph" w:styleId="Quote">
    <w:name w:val="Quote"/>
    <w:basedOn w:val="Normal"/>
    <w:next w:val="Normal"/>
    <w:link w:val="QuoteChar"/>
    <w:uiPriority w:val="29"/>
    <w:rsid w:val="00105420"/>
    <w:rPr>
      <w:i/>
      <w:iCs/>
      <w:color w:val="000000" w:themeColor="text1"/>
    </w:rPr>
  </w:style>
  <w:style w:type="character" w:customStyle="1" w:styleId="QuoteChar">
    <w:name w:val="Quote Char"/>
    <w:basedOn w:val="DefaultParagraphFont"/>
    <w:link w:val="Quote"/>
    <w:uiPriority w:val="29"/>
    <w:rsid w:val="00105420"/>
    <w:rPr>
      <w:i/>
      <w:iCs/>
      <w:color w:val="000000" w:themeColor="text1"/>
    </w:rPr>
  </w:style>
  <w:style w:type="paragraph" w:styleId="IntenseQuote">
    <w:name w:val="Intense Quote"/>
    <w:basedOn w:val="Normal"/>
    <w:next w:val="Normal"/>
    <w:link w:val="IntenseQuoteChar"/>
    <w:uiPriority w:val="30"/>
    <w:rsid w:val="001054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05420"/>
    <w:rPr>
      <w:b/>
      <w:bCs/>
      <w:i/>
      <w:iCs/>
      <w:color w:val="4F81BD" w:themeColor="accent1"/>
    </w:rPr>
  </w:style>
  <w:style w:type="character" w:styleId="SubtleEmphasis">
    <w:name w:val="Subtle Emphasis"/>
    <w:basedOn w:val="DefaultParagraphFont"/>
    <w:uiPriority w:val="19"/>
    <w:rsid w:val="00105420"/>
    <w:rPr>
      <w:i/>
      <w:iCs/>
      <w:color w:val="808080" w:themeColor="text1" w:themeTint="7F"/>
    </w:rPr>
  </w:style>
  <w:style w:type="character" w:styleId="IntenseEmphasis">
    <w:name w:val="Intense Emphasis"/>
    <w:basedOn w:val="DefaultParagraphFont"/>
    <w:uiPriority w:val="21"/>
    <w:rsid w:val="00105420"/>
    <w:rPr>
      <w:b/>
      <w:bCs/>
      <w:i/>
      <w:iCs/>
      <w:color w:val="4F81BD" w:themeColor="accent1"/>
    </w:rPr>
  </w:style>
  <w:style w:type="character" w:styleId="SubtleReference">
    <w:name w:val="Subtle Reference"/>
    <w:basedOn w:val="DefaultParagraphFont"/>
    <w:uiPriority w:val="31"/>
    <w:rsid w:val="00105420"/>
    <w:rPr>
      <w:smallCaps/>
      <w:color w:val="C0504D" w:themeColor="accent2"/>
      <w:u w:val="single"/>
    </w:rPr>
  </w:style>
  <w:style w:type="character" w:styleId="IntenseReference">
    <w:name w:val="Intense Reference"/>
    <w:basedOn w:val="DefaultParagraphFont"/>
    <w:uiPriority w:val="32"/>
    <w:rsid w:val="00105420"/>
    <w:rPr>
      <w:b/>
      <w:bCs/>
      <w:smallCaps/>
      <w:color w:val="C0504D" w:themeColor="accent2"/>
      <w:spacing w:val="5"/>
      <w:u w:val="single"/>
    </w:rPr>
  </w:style>
  <w:style w:type="character" w:styleId="BookTitle">
    <w:name w:val="Book Title"/>
    <w:basedOn w:val="DefaultParagraphFont"/>
    <w:uiPriority w:val="33"/>
    <w:rsid w:val="00105420"/>
    <w:rPr>
      <w:b/>
      <w:bCs/>
      <w:smallCaps/>
      <w:spacing w:val="5"/>
    </w:rPr>
  </w:style>
  <w:style w:type="paragraph" w:customStyle="1" w:styleId="Style1">
    <w:name w:val="Style1"/>
    <w:basedOn w:val="ListParagraph"/>
    <w:link w:val="Style1Car"/>
    <w:rsid w:val="00141FF9"/>
    <w:pPr>
      <w:ind w:left="0"/>
    </w:pPr>
  </w:style>
  <w:style w:type="character" w:styleId="FollowedHyperlink">
    <w:name w:val="FollowedHyperlink"/>
    <w:basedOn w:val="DefaultParagraphFont"/>
    <w:uiPriority w:val="99"/>
    <w:semiHidden/>
    <w:unhideWhenUsed/>
    <w:rsid w:val="00483292"/>
    <w:rPr>
      <w:color w:val="800080" w:themeColor="followedHyperlink"/>
      <w:u w:val="single"/>
    </w:rPr>
  </w:style>
  <w:style w:type="paragraph" w:customStyle="1" w:styleId="Default">
    <w:name w:val="Default"/>
    <w:link w:val="DefaultCar"/>
    <w:rsid w:val="00474317"/>
    <w:pPr>
      <w:autoSpaceDE w:val="0"/>
      <w:autoSpaceDN w:val="0"/>
      <w:adjustRightInd w:val="0"/>
      <w:spacing w:after="0" w:line="240" w:lineRule="auto"/>
    </w:pPr>
    <w:rPr>
      <w:rFonts w:ascii="Verdana" w:hAnsi="Verdana" w:cs="Verdana"/>
      <w:color w:val="000000"/>
      <w:sz w:val="24"/>
      <w:szCs w:val="24"/>
      <w:lang w:val="fr-CH" w:bidi="ar-SA"/>
    </w:rPr>
  </w:style>
  <w:style w:type="paragraph" w:styleId="FootnoteText">
    <w:name w:val="footnote text"/>
    <w:basedOn w:val="Normal"/>
    <w:link w:val="FootnoteTextChar"/>
    <w:uiPriority w:val="99"/>
    <w:semiHidden/>
    <w:unhideWhenUsed/>
    <w:rsid w:val="006942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223"/>
    <w:rPr>
      <w:sz w:val="20"/>
      <w:szCs w:val="20"/>
      <w:lang w:val="fr-FR"/>
    </w:rPr>
  </w:style>
  <w:style w:type="character" w:styleId="FootnoteReference">
    <w:name w:val="footnote reference"/>
    <w:basedOn w:val="DefaultParagraphFont"/>
    <w:uiPriority w:val="99"/>
    <w:semiHidden/>
    <w:unhideWhenUsed/>
    <w:rsid w:val="00694223"/>
    <w:rPr>
      <w:vertAlign w:val="superscript"/>
    </w:rPr>
  </w:style>
  <w:style w:type="paragraph" w:styleId="NormalWeb">
    <w:name w:val="Normal (Web)"/>
    <w:basedOn w:val="Normal"/>
    <w:uiPriority w:val="99"/>
    <w:semiHidden/>
    <w:unhideWhenUsed/>
    <w:rsid w:val="00BE40AB"/>
    <w:pPr>
      <w:spacing w:before="100" w:beforeAutospacing="1" w:after="100" w:afterAutospacing="1" w:line="240" w:lineRule="auto"/>
    </w:pPr>
    <w:rPr>
      <w:rFonts w:ascii="Times New Roman" w:eastAsia="Times New Roman" w:hAnsi="Times New Roman" w:cs="Times New Roman"/>
      <w:sz w:val="24"/>
      <w:szCs w:val="24"/>
      <w:lang w:val="fr-CH" w:eastAsia="fr-CH" w:bidi="ar-SA"/>
    </w:rPr>
  </w:style>
  <w:style w:type="character" w:styleId="CommentReference">
    <w:name w:val="annotation reference"/>
    <w:basedOn w:val="DefaultParagraphFont"/>
    <w:uiPriority w:val="99"/>
    <w:semiHidden/>
    <w:unhideWhenUsed/>
    <w:rsid w:val="00FC125A"/>
    <w:rPr>
      <w:sz w:val="16"/>
      <w:szCs w:val="16"/>
    </w:rPr>
  </w:style>
  <w:style w:type="paragraph" w:styleId="CommentText">
    <w:name w:val="annotation text"/>
    <w:basedOn w:val="Normal"/>
    <w:link w:val="CommentTextChar"/>
    <w:uiPriority w:val="99"/>
    <w:unhideWhenUsed/>
    <w:rsid w:val="00FC125A"/>
    <w:pPr>
      <w:spacing w:line="240" w:lineRule="auto"/>
    </w:pPr>
    <w:rPr>
      <w:sz w:val="20"/>
      <w:szCs w:val="20"/>
    </w:rPr>
  </w:style>
  <w:style w:type="character" w:customStyle="1" w:styleId="CommentTextChar">
    <w:name w:val="Comment Text Char"/>
    <w:basedOn w:val="DefaultParagraphFont"/>
    <w:link w:val="CommentText"/>
    <w:uiPriority w:val="99"/>
    <w:rsid w:val="00FC125A"/>
    <w:rPr>
      <w:rFonts w:ascii="Arial" w:hAnsi="Arial"/>
      <w:sz w:val="20"/>
      <w:szCs w:val="20"/>
      <w:lang w:val="fr-FR"/>
    </w:rPr>
  </w:style>
  <w:style w:type="paragraph" w:styleId="CommentSubject">
    <w:name w:val="annotation subject"/>
    <w:basedOn w:val="CommentText"/>
    <w:next w:val="CommentText"/>
    <w:link w:val="CommentSubjectChar"/>
    <w:uiPriority w:val="99"/>
    <w:semiHidden/>
    <w:unhideWhenUsed/>
    <w:rsid w:val="00FC125A"/>
    <w:rPr>
      <w:b/>
      <w:bCs/>
    </w:rPr>
  </w:style>
  <w:style w:type="character" w:customStyle="1" w:styleId="CommentSubjectChar">
    <w:name w:val="Comment Subject Char"/>
    <w:basedOn w:val="CommentTextChar"/>
    <w:link w:val="CommentSubject"/>
    <w:uiPriority w:val="99"/>
    <w:semiHidden/>
    <w:rsid w:val="00FC125A"/>
    <w:rPr>
      <w:rFonts w:ascii="Arial" w:hAnsi="Arial"/>
      <w:b/>
      <w:bCs/>
      <w:sz w:val="20"/>
      <w:szCs w:val="20"/>
      <w:lang w:val="fr-FR"/>
    </w:rPr>
  </w:style>
  <w:style w:type="paragraph" w:customStyle="1" w:styleId="Style2">
    <w:name w:val="Style2"/>
    <w:basedOn w:val="Style1"/>
    <w:next w:val="List2"/>
    <w:rsid w:val="00141FF9"/>
    <w:pPr>
      <w:numPr>
        <w:numId w:val="3"/>
      </w:numPr>
    </w:pPr>
  </w:style>
  <w:style w:type="character" w:customStyle="1" w:styleId="ListParagraphChar">
    <w:name w:val="List Paragraph Char"/>
    <w:basedOn w:val="DefaultParagraphFont"/>
    <w:link w:val="ListParagraph"/>
    <w:uiPriority w:val="34"/>
    <w:rsid w:val="00141FF9"/>
    <w:rPr>
      <w:rFonts w:ascii="Arial" w:hAnsi="Arial"/>
      <w:lang w:val="fr-FR"/>
    </w:rPr>
  </w:style>
  <w:style w:type="character" w:customStyle="1" w:styleId="Style1Car">
    <w:name w:val="Style1 Car"/>
    <w:basedOn w:val="ListParagraphChar"/>
    <w:link w:val="Style1"/>
    <w:rsid w:val="00141FF9"/>
    <w:rPr>
      <w:rFonts w:ascii="Arial" w:hAnsi="Arial"/>
      <w:lang w:val="fr-FR"/>
    </w:rPr>
  </w:style>
  <w:style w:type="paragraph" w:customStyle="1" w:styleId="Style3">
    <w:name w:val="Style3"/>
    <w:basedOn w:val="Style1"/>
    <w:link w:val="Style3Car"/>
    <w:rsid w:val="0069279A"/>
    <w:pPr>
      <w:numPr>
        <w:numId w:val="4"/>
      </w:numPr>
    </w:pPr>
  </w:style>
  <w:style w:type="paragraph" w:styleId="List2">
    <w:name w:val="List 2"/>
    <w:basedOn w:val="Normal"/>
    <w:uiPriority w:val="99"/>
    <w:semiHidden/>
    <w:unhideWhenUsed/>
    <w:rsid w:val="00141FF9"/>
    <w:pPr>
      <w:ind w:left="566" w:hanging="283"/>
      <w:contextualSpacing/>
    </w:pPr>
  </w:style>
  <w:style w:type="paragraph" w:styleId="TOC4">
    <w:name w:val="toc 4"/>
    <w:basedOn w:val="Normal"/>
    <w:next w:val="Normal"/>
    <w:autoRedefine/>
    <w:uiPriority w:val="39"/>
    <w:unhideWhenUsed/>
    <w:rsid w:val="0046313F"/>
    <w:pPr>
      <w:spacing w:before="0" w:after="0"/>
      <w:ind w:left="660"/>
      <w:jc w:val="left"/>
    </w:pPr>
    <w:rPr>
      <w:rFonts w:asciiTheme="minorHAnsi" w:hAnsiTheme="minorHAnsi" w:cstheme="minorHAnsi"/>
      <w:sz w:val="18"/>
      <w:szCs w:val="18"/>
    </w:rPr>
  </w:style>
  <w:style w:type="character" w:customStyle="1" w:styleId="Style3Car">
    <w:name w:val="Style3 Car"/>
    <w:basedOn w:val="Style1Car"/>
    <w:link w:val="Style3"/>
    <w:rsid w:val="0069279A"/>
    <w:rPr>
      <w:rFonts w:ascii="Arial" w:hAnsi="Arial"/>
      <w:lang w:val="fr-FR"/>
    </w:rPr>
  </w:style>
  <w:style w:type="numbering" w:customStyle="1" w:styleId="EPAI20">
    <w:name w:val="EPAI2.0"/>
    <w:uiPriority w:val="99"/>
    <w:rsid w:val="00194DEC"/>
    <w:pPr>
      <w:numPr>
        <w:numId w:val="5"/>
      </w:numPr>
    </w:pPr>
  </w:style>
  <w:style w:type="paragraph" w:styleId="TOC5">
    <w:name w:val="toc 5"/>
    <w:basedOn w:val="Normal"/>
    <w:next w:val="Normal"/>
    <w:autoRedefine/>
    <w:uiPriority w:val="39"/>
    <w:unhideWhenUsed/>
    <w:rsid w:val="0046313F"/>
    <w:pPr>
      <w:spacing w:before="0" w:after="0"/>
      <w:ind w:left="880"/>
      <w:jc w:val="left"/>
    </w:pPr>
    <w:rPr>
      <w:rFonts w:asciiTheme="minorHAnsi" w:hAnsiTheme="minorHAnsi" w:cstheme="minorHAnsi"/>
      <w:sz w:val="18"/>
      <w:szCs w:val="18"/>
    </w:rPr>
  </w:style>
  <w:style w:type="paragraph" w:customStyle="1" w:styleId="F1">
    <w:name w:val="F1"/>
    <w:basedOn w:val="ListParagraph"/>
    <w:next w:val="Normal"/>
    <w:link w:val="F1Car"/>
    <w:qFormat/>
    <w:rsid w:val="00486578"/>
    <w:pPr>
      <w:numPr>
        <w:numId w:val="6"/>
      </w:numPr>
      <w:spacing w:before="240" w:after="360"/>
    </w:pPr>
    <w:rPr>
      <w:b/>
      <w:color w:val="1F497D" w:themeColor="text2"/>
      <w:sz w:val="36"/>
      <w:szCs w:val="24"/>
      <w:lang w:val="fr-CH"/>
    </w:rPr>
  </w:style>
  <w:style w:type="paragraph" w:customStyle="1" w:styleId="F2">
    <w:name w:val="F2"/>
    <w:basedOn w:val="ListParagraph"/>
    <w:next w:val="Normal"/>
    <w:link w:val="F2Car"/>
    <w:qFormat/>
    <w:rsid w:val="00E7501E"/>
    <w:pPr>
      <w:numPr>
        <w:ilvl w:val="1"/>
        <w:numId w:val="6"/>
      </w:numPr>
      <w:spacing w:before="240" w:after="360"/>
      <w:ind w:left="1145" w:hanging="578"/>
    </w:pPr>
    <w:rPr>
      <w:b/>
      <w:color w:val="1F497D" w:themeColor="text2"/>
      <w:sz w:val="24"/>
      <w:szCs w:val="24"/>
      <w:lang w:val="fr-CH"/>
    </w:rPr>
  </w:style>
  <w:style w:type="character" w:customStyle="1" w:styleId="F1Car">
    <w:name w:val="F1 Car"/>
    <w:basedOn w:val="ListParagraphChar"/>
    <w:link w:val="F1"/>
    <w:rsid w:val="00486578"/>
    <w:rPr>
      <w:rFonts w:ascii="Arial" w:hAnsi="Arial"/>
      <w:b/>
      <w:color w:val="1F497D" w:themeColor="text2"/>
      <w:sz w:val="36"/>
      <w:szCs w:val="24"/>
      <w:lang w:val="fr-CH"/>
    </w:rPr>
  </w:style>
  <w:style w:type="paragraph" w:customStyle="1" w:styleId="F3">
    <w:name w:val="F3"/>
    <w:basedOn w:val="ListParagraph"/>
    <w:next w:val="Normal"/>
    <w:link w:val="F3Car"/>
    <w:qFormat/>
    <w:rsid w:val="00E7501E"/>
    <w:pPr>
      <w:numPr>
        <w:ilvl w:val="2"/>
        <w:numId w:val="6"/>
      </w:numPr>
      <w:spacing w:before="240" w:after="360"/>
      <w:ind w:left="1854"/>
    </w:pPr>
    <w:rPr>
      <w:b/>
      <w:color w:val="1F497D" w:themeColor="text2"/>
      <w:sz w:val="28"/>
      <w:szCs w:val="24"/>
      <w:lang w:val="fr-CH"/>
    </w:rPr>
  </w:style>
  <w:style w:type="character" w:customStyle="1" w:styleId="F2Car">
    <w:name w:val="F2 Car"/>
    <w:basedOn w:val="ListParagraphChar"/>
    <w:link w:val="F2"/>
    <w:rsid w:val="00E7501E"/>
    <w:rPr>
      <w:rFonts w:ascii="Arial" w:hAnsi="Arial"/>
      <w:b/>
      <w:color w:val="1F497D" w:themeColor="text2"/>
      <w:sz w:val="24"/>
      <w:szCs w:val="24"/>
      <w:lang w:val="fr-CH"/>
    </w:rPr>
  </w:style>
  <w:style w:type="paragraph" w:customStyle="1" w:styleId="F4">
    <w:name w:val="F4"/>
    <w:basedOn w:val="ListParagraph"/>
    <w:next w:val="Normal"/>
    <w:link w:val="F4Car"/>
    <w:qFormat/>
    <w:rsid w:val="00486578"/>
    <w:pPr>
      <w:numPr>
        <w:ilvl w:val="3"/>
        <w:numId w:val="6"/>
      </w:numPr>
      <w:spacing w:before="240" w:after="360"/>
    </w:pPr>
    <w:rPr>
      <w:b/>
      <w:color w:val="1F497D" w:themeColor="text2"/>
      <w:sz w:val="28"/>
      <w:szCs w:val="24"/>
      <w:lang w:val="fr-CH"/>
    </w:rPr>
  </w:style>
  <w:style w:type="character" w:customStyle="1" w:styleId="F3Car">
    <w:name w:val="F3 Car"/>
    <w:basedOn w:val="ListParagraphChar"/>
    <w:link w:val="F3"/>
    <w:rsid w:val="00E7501E"/>
    <w:rPr>
      <w:rFonts w:ascii="Arial" w:hAnsi="Arial"/>
      <w:b/>
      <w:color w:val="1F497D" w:themeColor="text2"/>
      <w:sz w:val="28"/>
      <w:szCs w:val="24"/>
      <w:lang w:val="fr-CH"/>
    </w:rPr>
  </w:style>
  <w:style w:type="paragraph" w:customStyle="1" w:styleId="F5">
    <w:name w:val="F5"/>
    <w:basedOn w:val="ListParagraph"/>
    <w:next w:val="Normal"/>
    <w:link w:val="F5Car"/>
    <w:qFormat/>
    <w:rsid w:val="00486578"/>
    <w:pPr>
      <w:numPr>
        <w:ilvl w:val="4"/>
        <w:numId w:val="6"/>
      </w:numPr>
      <w:spacing w:before="240" w:after="360"/>
    </w:pPr>
    <w:rPr>
      <w:b/>
      <w:color w:val="1F497D" w:themeColor="text2"/>
      <w:sz w:val="28"/>
      <w:szCs w:val="24"/>
      <w:lang w:val="fr-CH"/>
    </w:rPr>
  </w:style>
  <w:style w:type="paragraph" w:styleId="TOC6">
    <w:name w:val="toc 6"/>
    <w:basedOn w:val="Normal"/>
    <w:next w:val="Normal"/>
    <w:autoRedefine/>
    <w:uiPriority w:val="39"/>
    <w:unhideWhenUsed/>
    <w:rsid w:val="0046313F"/>
    <w:pPr>
      <w:spacing w:before="0" w:after="0"/>
      <w:ind w:left="1100"/>
      <w:jc w:val="left"/>
    </w:pPr>
    <w:rPr>
      <w:rFonts w:asciiTheme="minorHAnsi" w:hAnsiTheme="minorHAnsi" w:cstheme="minorHAnsi"/>
      <w:sz w:val="18"/>
      <w:szCs w:val="18"/>
    </w:rPr>
  </w:style>
  <w:style w:type="character" w:customStyle="1" w:styleId="F4Car">
    <w:name w:val="F4 Car"/>
    <w:basedOn w:val="DefaultParagraphFont"/>
    <w:link w:val="F4"/>
    <w:rsid w:val="00486578"/>
    <w:rPr>
      <w:rFonts w:ascii="Arial" w:hAnsi="Arial"/>
      <w:b/>
      <w:color w:val="1F497D" w:themeColor="text2"/>
      <w:sz w:val="28"/>
      <w:szCs w:val="24"/>
      <w:lang w:val="fr-CH"/>
    </w:rPr>
  </w:style>
  <w:style w:type="paragraph" w:customStyle="1" w:styleId="F6">
    <w:name w:val="F6"/>
    <w:basedOn w:val="ListParagraph"/>
    <w:next w:val="Normal"/>
    <w:link w:val="F6Car"/>
    <w:qFormat/>
    <w:rsid w:val="00486578"/>
    <w:pPr>
      <w:numPr>
        <w:ilvl w:val="5"/>
        <w:numId w:val="6"/>
      </w:numPr>
      <w:spacing w:before="240" w:after="360"/>
    </w:pPr>
    <w:rPr>
      <w:b/>
      <w:color w:val="1F497D" w:themeColor="text2"/>
      <w:sz w:val="28"/>
      <w:szCs w:val="24"/>
      <w:lang w:val="fr-CH"/>
    </w:rPr>
  </w:style>
  <w:style w:type="character" w:customStyle="1" w:styleId="DefaultCar">
    <w:name w:val="Default Car"/>
    <w:basedOn w:val="DefaultParagraphFont"/>
    <w:link w:val="Default"/>
    <w:rsid w:val="00416038"/>
    <w:rPr>
      <w:rFonts w:ascii="Verdana" w:hAnsi="Verdana" w:cs="Verdana"/>
      <w:color w:val="000000"/>
      <w:sz w:val="24"/>
      <w:szCs w:val="24"/>
      <w:lang w:val="fr-CH" w:bidi="ar-SA"/>
    </w:rPr>
  </w:style>
  <w:style w:type="character" w:customStyle="1" w:styleId="F5Car">
    <w:name w:val="F5 Car"/>
    <w:basedOn w:val="DefaultCar"/>
    <w:link w:val="F5"/>
    <w:rsid w:val="00486578"/>
    <w:rPr>
      <w:rFonts w:ascii="Arial" w:hAnsi="Arial" w:cs="Verdana"/>
      <w:b/>
      <w:color w:val="1F497D" w:themeColor="text2"/>
      <w:sz w:val="28"/>
      <w:szCs w:val="24"/>
      <w:lang w:val="fr-CH" w:bidi="ar-SA"/>
    </w:rPr>
  </w:style>
  <w:style w:type="paragraph" w:styleId="TOC7">
    <w:name w:val="toc 7"/>
    <w:basedOn w:val="Normal"/>
    <w:next w:val="Normal"/>
    <w:autoRedefine/>
    <w:uiPriority w:val="39"/>
    <w:unhideWhenUsed/>
    <w:rsid w:val="0046313F"/>
    <w:pPr>
      <w:spacing w:before="0" w:after="0"/>
      <w:ind w:left="1320"/>
      <w:jc w:val="left"/>
    </w:pPr>
    <w:rPr>
      <w:rFonts w:asciiTheme="minorHAnsi" w:hAnsiTheme="minorHAnsi" w:cstheme="minorHAnsi"/>
      <w:sz w:val="18"/>
      <w:szCs w:val="18"/>
    </w:rPr>
  </w:style>
  <w:style w:type="character" w:customStyle="1" w:styleId="F6Car">
    <w:name w:val="F6 Car"/>
    <w:basedOn w:val="ListParagraphChar"/>
    <w:link w:val="F6"/>
    <w:rsid w:val="00486578"/>
    <w:rPr>
      <w:rFonts w:ascii="Arial" w:hAnsi="Arial"/>
      <w:b/>
      <w:color w:val="1F497D" w:themeColor="text2"/>
      <w:sz w:val="28"/>
      <w:szCs w:val="24"/>
      <w:lang w:val="fr-CH"/>
    </w:rPr>
  </w:style>
  <w:style w:type="paragraph" w:styleId="TOC8">
    <w:name w:val="toc 8"/>
    <w:basedOn w:val="Normal"/>
    <w:next w:val="Normal"/>
    <w:autoRedefine/>
    <w:uiPriority w:val="39"/>
    <w:unhideWhenUsed/>
    <w:rsid w:val="0046313F"/>
    <w:pPr>
      <w:spacing w:before="0"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6313F"/>
    <w:pPr>
      <w:spacing w:before="0" w:after="0"/>
      <w:ind w:left="1760"/>
      <w:jc w:val="left"/>
    </w:pPr>
    <w:rPr>
      <w:rFonts w:asciiTheme="minorHAnsi" w:hAnsiTheme="minorHAnsi" w:cstheme="minorHAnsi"/>
      <w:sz w:val="18"/>
      <w:szCs w:val="18"/>
    </w:rPr>
  </w:style>
  <w:style w:type="paragraph" w:customStyle="1" w:styleId="BITTabelle">
    <w:name w:val="_BIT_Tabelle"/>
    <w:basedOn w:val="Normal"/>
    <w:rsid w:val="00C47ECD"/>
    <w:pPr>
      <w:tabs>
        <w:tab w:val="left" w:pos="709"/>
        <w:tab w:val="left" w:pos="1418"/>
        <w:tab w:val="left" w:pos="2126"/>
        <w:tab w:val="left" w:pos="2835"/>
        <w:tab w:val="left" w:pos="3544"/>
        <w:tab w:val="left" w:pos="4253"/>
      </w:tabs>
      <w:spacing w:before="40" w:after="40" w:line="240" w:lineRule="auto"/>
      <w:jc w:val="left"/>
    </w:pPr>
    <w:rPr>
      <w:rFonts w:eastAsia="Times New Roman" w:cs="Times New Roman"/>
      <w:sz w:val="20"/>
      <w:szCs w:val="24"/>
      <w:lang w:val="de-CH" w:bidi="ar-SA"/>
    </w:rPr>
  </w:style>
  <w:style w:type="paragraph" w:customStyle="1" w:styleId="BITTabellentitel">
    <w:name w:val="_BIT_Tabellentitel"/>
    <w:basedOn w:val="BITTabelle"/>
    <w:next w:val="BITTabelle"/>
    <w:rsid w:val="00C47ECD"/>
    <w:rPr>
      <w:b/>
      <w:bCs/>
    </w:rPr>
  </w:style>
  <w:style w:type="paragraph" w:customStyle="1" w:styleId="BITTextkrper">
    <w:name w:val="_BIT_Textkörper"/>
    <w:basedOn w:val="Normal"/>
    <w:rsid w:val="00306C92"/>
    <w:pPr>
      <w:spacing w:before="60" w:after="260" w:line="240" w:lineRule="auto"/>
      <w:jc w:val="left"/>
    </w:pPr>
    <w:rPr>
      <w:rFonts w:eastAsia="Times New Roman" w:cs="Times New Roman"/>
      <w:szCs w:val="24"/>
      <w:lang w:val="de-CH" w:eastAsia="de-DE" w:bidi="ar-SA"/>
    </w:rPr>
  </w:style>
  <w:style w:type="character" w:customStyle="1" w:styleId="Hinweistext">
    <w:name w:val="Hinweistext"/>
    <w:basedOn w:val="DefaultParagraphFont"/>
    <w:rsid w:val="00306C92"/>
    <w:rPr>
      <w:rFonts w:ascii="Arial" w:hAnsi="Arial" w:cs="Arial"/>
      <w:i/>
      <w:vanish/>
      <w:color w:val="0000FF"/>
      <w:sz w:val="20"/>
      <w:szCs w:val="20"/>
    </w:rPr>
  </w:style>
  <w:style w:type="table" w:styleId="GridTable1Light-Accent1">
    <w:name w:val="Grid Table 1 Light Accent 1"/>
    <w:basedOn w:val="TableNormal"/>
    <w:uiPriority w:val="46"/>
    <w:rsid w:val="00633CC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7B0D1A"/>
    <w:pPr>
      <w:spacing w:before="0" w:after="0"/>
      <w:jc w:val="left"/>
    </w:pPr>
    <w:rPr>
      <w:rFonts w:asciiTheme="minorHAnsi" w:hAnsiTheme="minorHAnsi" w:cstheme="minorHAnsi"/>
      <w:i/>
      <w:iCs/>
      <w:sz w:val="20"/>
      <w:szCs w:val="20"/>
    </w:rPr>
  </w:style>
  <w:style w:type="character" w:styleId="UnresolvedMention">
    <w:name w:val="Unresolved Mention"/>
    <w:basedOn w:val="DefaultParagraphFont"/>
    <w:uiPriority w:val="99"/>
    <w:semiHidden/>
    <w:unhideWhenUsed/>
    <w:rsid w:val="00EB32F3"/>
    <w:rPr>
      <w:color w:val="605E5C"/>
      <w:shd w:val="clear" w:color="auto" w:fill="E1DFDD"/>
    </w:rPr>
  </w:style>
  <w:style w:type="paragraph" w:customStyle="1" w:styleId="defaut">
    <w:name w:val="defaut"/>
    <w:basedOn w:val="Normal"/>
    <w:rsid w:val="008E2830"/>
    <w:pPr>
      <w:spacing w:before="100" w:beforeAutospacing="1" w:after="100" w:afterAutospacing="1" w:line="240" w:lineRule="auto"/>
      <w:jc w:val="left"/>
    </w:pPr>
    <w:rPr>
      <w:rFonts w:ascii="Times New Roman" w:eastAsia="Times New Roman" w:hAnsi="Times New Roman" w:cs="Times New Roman"/>
      <w:sz w:val="24"/>
      <w:szCs w:val="24"/>
      <w:lang w:val="fr-CH" w:eastAsia="fr-CH" w:bidi="ar-SA"/>
    </w:rPr>
  </w:style>
  <w:style w:type="paragraph" w:customStyle="1" w:styleId="liste1">
    <w:name w:val="liste1"/>
    <w:basedOn w:val="Normal"/>
    <w:rsid w:val="008E2830"/>
    <w:pPr>
      <w:spacing w:before="100" w:beforeAutospacing="1" w:after="100" w:afterAutospacing="1" w:line="240" w:lineRule="auto"/>
      <w:jc w:val="left"/>
    </w:pPr>
    <w:rPr>
      <w:rFonts w:ascii="Times New Roman" w:eastAsia="Times New Roman" w:hAnsi="Times New Roman" w:cs="Times New Roman"/>
      <w:sz w:val="24"/>
      <w:szCs w:val="24"/>
      <w:lang w:val="fr-CH" w:eastAsia="fr-CH" w:bidi="ar-SA"/>
    </w:rPr>
  </w:style>
  <w:style w:type="character" w:customStyle="1" w:styleId="italic">
    <w:name w:val="italic"/>
    <w:basedOn w:val="DefaultParagraphFont"/>
    <w:rsid w:val="008E2830"/>
  </w:style>
  <w:style w:type="character" w:customStyle="1" w:styleId="markedcontent">
    <w:name w:val="markedcontent"/>
    <w:basedOn w:val="DefaultParagraphFont"/>
    <w:rsid w:val="0094587A"/>
  </w:style>
  <w:style w:type="paragraph" w:styleId="NoSpacing">
    <w:name w:val="No Spacing"/>
    <w:link w:val="NoSpacingChar"/>
    <w:uiPriority w:val="1"/>
    <w:qFormat/>
    <w:rsid w:val="00FF1445"/>
    <w:pPr>
      <w:spacing w:after="0" w:line="240" w:lineRule="auto"/>
    </w:pPr>
    <w:rPr>
      <w:lang w:bidi="ar-SA"/>
    </w:rPr>
  </w:style>
  <w:style w:type="character" w:customStyle="1" w:styleId="NoSpacingChar">
    <w:name w:val="No Spacing Char"/>
    <w:basedOn w:val="DefaultParagraphFont"/>
    <w:link w:val="NoSpacing"/>
    <w:uiPriority w:val="1"/>
    <w:rsid w:val="00FF1445"/>
    <w:rPr>
      <w:lang w:bidi="ar-SA"/>
    </w:rPr>
  </w:style>
  <w:style w:type="character" w:customStyle="1" w:styleId="autolink">
    <w:name w:val="autolink"/>
    <w:basedOn w:val="DefaultParagraphFont"/>
    <w:rsid w:val="006F6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263">
      <w:bodyDiv w:val="1"/>
      <w:marLeft w:val="0"/>
      <w:marRight w:val="0"/>
      <w:marTop w:val="0"/>
      <w:marBottom w:val="0"/>
      <w:divBdr>
        <w:top w:val="none" w:sz="0" w:space="0" w:color="auto"/>
        <w:left w:val="none" w:sz="0" w:space="0" w:color="auto"/>
        <w:bottom w:val="none" w:sz="0" w:space="0" w:color="auto"/>
        <w:right w:val="none" w:sz="0" w:space="0" w:color="auto"/>
      </w:divBdr>
    </w:div>
    <w:div w:id="19940357">
      <w:bodyDiv w:val="1"/>
      <w:marLeft w:val="0"/>
      <w:marRight w:val="0"/>
      <w:marTop w:val="0"/>
      <w:marBottom w:val="0"/>
      <w:divBdr>
        <w:top w:val="none" w:sz="0" w:space="0" w:color="auto"/>
        <w:left w:val="none" w:sz="0" w:space="0" w:color="auto"/>
        <w:bottom w:val="none" w:sz="0" w:space="0" w:color="auto"/>
        <w:right w:val="none" w:sz="0" w:space="0" w:color="auto"/>
      </w:divBdr>
      <w:divsChild>
        <w:div w:id="889920861">
          <w:marLeft w:val="150"/>
          <w:marRight w:val="0"/>
          <w:marTop w:val="0"/>
          <w:marBottom w:val="0"/>
          <w:divBdr>
            <w:top w:val="none" w:sz="0" w:space="0" w:color="auto"/>
            <w:left w:val="none" w:sz="0" w:space="0" w:color="auto"/>
            <w:bottom w:val="none" w:sz="0" w:space="0" w:color="auto"/>
            <w:right w:val="none" w:sz="0" w:space="0" w:color="auto"/>
          </w:divBdr>
        </w:div>
      </w:divsChild>
    </w:div>
    <w:div w:id="51200356">
      <w:bodyDiv w:val="1"/>
      <w:marLeft w:val="0"/>
      <w:marRight w:val="0"/>
      <w:marTop w:val="0"/>
      <w:marBottom w:val="0"/>
      <w:divBdr>
        <w:top w:val="none" w:sz="0" w:space="0" w:color="auto"/>
        <w:left w:val="none" w:sz="0" w:space="0" w:color="auto"/>
        <w:bottom w:val="none" w:sz="0" w:space="0" w:color="auto"/>
        <w:right w:val="none" w:sz="0" w:space="0" w:color="auto"/>
      </w:divBdr>
    </w:div>
    <w:div w:id="103500634">
      <w:bodyDiv w:val="1"/>
      <w:marLeft w:val="0"/>
      <w:marRight w:val="0"/>
      <w:marTop w:val="0"/>
      <w:marBottom w:val="0"/>
      <w:divBdr>
        <w:top w:val="none" w:sz="0" w:space="0" w:color="auto"/>
        <w:left w:val="none" w:sz="0" w:space="0" w:color="auto"/>
        <w:bottom w:val="none" w:sz="0" w:space="0" w:color="auto"/>
        <w:right w:val="none" w:sz="0" w:space="0" w:color="auto"/>
      </w:divBdr>
      <w:divsChild>
        <w:div w:id="489446610">
          <w:marLeft w:val="547"/>
          <w:marRight w:val="0"/>
          <w:marTop w:val="260"/>
          <w:marBottom w:val="0"/>
          <w:divBdr>
            <w:top w:val="none" w:sz="0" w:space="0" w:color="auto"/>
            <w:left w:val="none" w:sz="0" w:space="0" w:color="auto"/>
            <w:bottom w:val="none" w:sz="0" w:space="0" w:color="auto"/>
            <w:right w:val="none" w:sz="0" w:space="0" w:color="auto"/>
          </w:divBdr>
        </w:div>
        <w:div w:id="1213688436">
          <w:marLeft w:val="547"/>
          <w:marRight w:val="0"/>
          <w:marTop w:val="260"/>
          <w:marBottom w:val="0"/>
          <w:divBdr>
            <w:top w:val="none" w:sz="0" w:space="0" w:color="auto"/>
            <w:left w:val="none" w:sz="0" w:space="0" w:color="auto"/>
            <w:bottom w:val="none" w:sz="0" w:space="0" w:color="auto"/>
            <w:right w:val="none" w:sz="0" w:space="0" w:color="auto"/>
          </w:divBdr>
        </w:div>
        <w:div w:id="1452363265">
          <w:marLeft w:val="1166"/>
          <w:marRight w:val="0"/>
          <w:marTop w:val="60"/>
          <w:marBottom w:val="0"/>
          <w:divBdr>
            <w:top w:val="none" w:sz="0" w:space="0" w:color="auto"/>
            <w:left w:val="none" w:sz="0" w:space="0" w:color="auto"/>
            <w:bottom w:val="none" w:sz="0" w:space="0" w:color="auto"/>
            <w:right w:val="none" w:sz="0" w:space="0" w:color="auto"/>
          </w:divBdr>
        </w:div>
        <w:div w:id="1988851694">
          <w:marLeft w:val="1166"/>
          <w:marRight w:val="0"/>
          <w:marTop w:val="60"/>
          <w:marBottom w:val="0"/>
          <w:divBdr>
            <w:top w:val="none" w:sz="0" w:space="0" w:color="auto"/>
            <w:left w:val="none" w:sz="0" w:space="0" w:color="auto"/>
            <w:bottom w:val="none" w:sz="0" w:space="0" w:color="auto"/>
            <w:right w:val="none" w:sz="0" w:space="0" w:color="auto"/>
          </w:divBdr>
        </w:div>
        <w:div w:id="2053263097">
          <w:marLeft w:val="1166"/>
          <w:marRight w:val="0"/>
          <w:marTop w:val="60"/>
          <w:marBottom w:val="0"/>
          <w:divBdr>
            <w:top w:val="none" w:sz="0" w:space="0" w:color="auto"/>
            <w:left w:val="none" w:sz="0" w:space="0" w:color="auto"/>
            <w:bottom w:val="none" w:sz="0" w:space="0" w:color="auto"/>
            <w:right w:val="none" w:sz="0" w:space="0" w:color="auto"/>
          </w:divBdr>
        </w:div>
      </w:divsChild>
    </w:div>
    <w:div w:id="187719802">
      <w:bodyDiv w:val="1"/>
      <w:marLeft w:val="0"/>
      <w:marRight w:val="0"/>
      <w:marTop w:val="0"/>
      <w:marBottom w:val="0"/>
      <w:divBdr>
        <w:top w:val="none" w:sz="0" w:space="0" w:color="auto"/>
        <w:left w:val="none" w:sz="0" w:space="0" w:color="auto"/>
        <w:bottom w:val="none" w:sz="0" w:space="0" w:color="auto"/>
        <w:right w:val="none" w:sz="0" w:space="0" w:color="auto"/>
      </w:divBdr>
      <w:divsChild>
        <w:div w:id="842664846">
          <w:marLeft w:val="547"/>
          <w:marRight w:val="0"/>
          <w:marTop w:val="115"/>
          <w:marBottom w:val="0"/>
          <w:divBdr>
            <w:top w:val="none" w:sz="0" w:space="0" w:color="auto"/>
            <w:left w:val="none" w:sz="0" w:space="0" w:color="auto"/>
            <w:bottom w:val="none" w:sz="0" w:space="0" w:color="auto"/>
            <w:right w:val="none" w:sz="0" w:space="0" w:color="auto"/>
          </w:divBdr>
        </w:div>
        <w:div w:id="952252944">
          <w:marLeft w:val="547"/>
          <w:marRight w:val="0"/>
          <w:marTop w:val="115"/>
          <w:marBottom w:val="0"/>
          <w:divBdr>
            <w:top w:val="none" w:sz="0" w:space="0" w:color="auto"/>
            <w:left w:val="none" w:sz="0" w:space="0" w:color="auto"/>
            <w:bottom w:val="none" w:sz="0" w:space="0" w:color="auto"/>
            <w:right w:val="none" w:sz="0" w:space="0" w:color="auto"/>
          </w:divBdr>
        </w:div>
        <w:div w:id="967471430">
          <w:marLeft w:val="547"/>
          <w:marRight w:val="0"/>
          <w:marTop w:val="115"/>
          <w:marBottom w:val="0"/>
          <w:divBdr>
            <w:top w:val="none" w:sz="0" w:space="0" w:color="auto"/>
            <w:left w:val="none" w:sz="0" w:space="0" w:color="auto"/>
            <w:bottom w:val="none" w:sz="0" w:space="0" w:color="auto"/>
            <w:right w:val="none" w:sz="0" w:space="0" w:color="auto"/>
          </w:divBdr>
        </w:div>
        <w:div w:id="1381200528">
          <w:marLeft w:val="547"/>
          <w:marRight w:val="0"/>
          <w:marTop w:val="115"/>
          <w:marBottom w:val="0"/>
          <w:divBdr>
            <w:top w:val="none" w:sz="0" w:space="0" w:color="auto"/>
            <w:left w:val="none" w:sz="0" w:space="0" w:color="auto"/>
            <w:bottom w:val="none" w:sz="0" w:space="0" w:color="auto"/>
            <w:right w:val="none" w:sz="0" w:space="0" w:color="auto"/>
          </w:divBdr>
        </w:div>
      </w:divsChild>
    </w:div>
    <w:div w:id="578254353">
      <w:bodyDiv w:val="1"/>
      <w:marLeft w:val="0"/>
      <w:marRight w:val="0"/>
      <w:marTop w:val="0"/>
      <w:marBottom w:val="0"/>
      <w:divBdr>
        <w:top w:val="none" w:sz="0" w:space="0" w:color="auto"/>
        <w:left w:val="none" w:sz="0" w:space="0" w:color="auto"/>
        <w:bottom w:val="none" w:sz="0" w:space="0" w:color="auto"/>
        <w:right w:val="none" w:sz="0" w:space="0" w:color="auto"/>
      </w:divBdr>
      <w:divsChild>
        <w:div w:id="31467570">
          <w:marLeft w:val="0"/>
          <w:marRight w:val="0"/>
          <w:marTop w:val="0"/>
          <w:marBottom w:val="0"/>
          <w:divBdr>
            <w:top w:val="none" w:sz="0" w:space="0" w:color="auto"/>
            <w:left w:val="none" w:sz="0" w:space="0" w:color="auto"/>
            <w:bottom w:val="none" w:sz="0" w:space="0" w:color="auto"/>
            <w:right w:val="none" w:sz="0" w:space="0" w:color="auto"/>
          </w:divBdr>
          <w:divsChild>
            <w:div w:id="172114071">
              <w:marLeft w:val="0"/>
              <w:marRight w:val="0"/>
              <w:marTop w:val="100"/>
              <w:marBottom w:val="100"/>
              <w:divBdr>
                <w:top w:val="none" w:sz="0" w:space="0" w:color="auto"/>
                <w:left w:val="none" w:sz="0" w:space="0" w:color="auto"/>
                <w:bottom w:val="none" w:sz="0" w:space="0" w:color="auto"/>
                <w:right w:val="none" w:sz="0" w:space="0" w:color="auto"/>
              </w:divBdr>
              <w:divsChild>
                <w:div w:id="495416465">
                  <w:marLeft w:val="0"/>
                  <w:marRight w:val="0"/>
                  <w:marTop w:val="0"/>
                  <w:marBottom w:val="0"/>
                  <w:divBdr>
                    <w:top w:val="none" w:sz="0" w:space="0" w:color="auto"/>
                    <w:left w:val="none" w:sz="0" w:space="0" w:color="auto"/>
                    <w:bottom w:val="none" w:sz="0" w:space="0" w:color="auto"/>
                    <w:right w:val="none" w:sz="0" w:space="0" w:color="auto"/>
                  </w:divBdr>
                  <w:divsChild>
                    <w:div w:id="306980634">
                      <w:marLeft w:val="0"/>
                      <w:marRight w:val="0"/>
                      <w:marTop w:val="0"/>
                      <w:marBottom w:val="480"/>
                      <w:divBdr>
                        <w:top w:val="none" w:sz="0" w:space="0" w:color="auto"/>
                        <w:left w:val="none" w:sz="0" w:space="0" w:color="auto"/>
                        <w:bottom w:val="none" w:sz="0" w:space="0" w:color="auto"/>
                        <w:right w:val="none" w:sz="0" w:space="0" w:color="auto"/>
                      </w:divBdr>
                      <w:divsChild>
                        <w:div w:id="1432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95938">
      <w:bodyDiv w:val="1"/>
      <w:marLeft w:val="0"/>
      <w:marRight w:val="0"/>
      <w:marTop w:val="0"/>
      <w:marBottom w:val="0"/>
      <w:divBdr>
        <w:top w:val="none" w:sz="0" w:space="0" w:color="auto"/>
        <w:left w:val="none" w:sz="0" w:space="0" w:color="auto"/>
        <w:bottom w:val="none" w:sz="0" w:space="0" w:color="auto"/>
        <w:right w:val="none" w:sz="0" w:space="0" w:color="auto"/>
      </w:divBdr>
      <w:divsChild>
        <w:div w:id="410077697">
          <w:marLeft w:val="0"/>
          <w:marRight w:val="0"/>
          <w:marTop w:val="0"/>
          <w:marBottom w:val="0"/>
          <w:divBdr>
            <w:top w:val="none" w:sz="0" w:space="0" w:color="auto"/>
            <w:left w:val="none" w:sz="0" w:space="0" w:color="auto"/>
            <w:bottom w:val="none" w:sz="0" w:space="0" w:color="auto"/>
            <w:right w:val="none" w:sz="0" w:space="0" w:color="auto"/>
          </w:divBdr>
          <w:divsChild>
            <w:div w:id="209072936">
              <w:marLeft w:val="0"/>
              <w:marRight w:val="0"/>
              <w:marTop w:val="0"/>
              <w:marBottom w:val="0"/>
              <w:divBdr>
                <w:top w:val="none" w:sz="0" w:space="0" w:color="auto"/>
                <w:left w:val="none" w:sz="0" w:space="0" w:color="auto"/>
                <w:bottom w:val="none" w:sz="0" w:space="0" w:color="auto"/>
                <w:right w:val="none" w:sz="0" w:space="0" w:color="auto"/>
              </w:divBdr>
              <w:divsChild>
                <w:div w:id="1430009266">
                  <w:marLeft w:val="0"/>
                  <w:marRight w:val="0"/>
                  <w:marTop w:val="0"/>
                  <w:marBottom w:val="0"/>
                  <w:divBdr>
                    <w:top w:val="none" w:sz="0" w:space="0" w:color="auto"/>
                    <w:left w:val="none" w:sz="0" w:space="0" w:color="auto"/>
                    <w:bottom w:val="none" w:sz="0" w:space="0" w:color="auto"/>
                    <w:right w:val="none" w:sz="0" w:space="0" w:color="auto"/>
                  </w:divBdr>
                  <w:divsChild>
                    <w:div w:id="778178550">
                      <w:marLeft w:val="0"/>
                      <w:marRight w:val="0"/>
                      <w:marTop w:val="0"/>
                      <w:marBottom w:val="143"/>
                      <w:divBdr>
                        <w:top w:val="none" w:sz="0" w:space="0" w:color="auto"/>
                        <w:left w:val="none" w:sz="0" w:space="0" w:color="auto"/>
                        <w:bottom w:val="none" w:sz="0" w:space="0" w:color="auto"/>
                        <w:right w:val="none" w:sz="0" w:space="0" w:color="auto"/>
                      </w:divBdr>
                    </w:div>
                  </w:divsChild>
                </w:div>
              </w:divsChild>
            </w:div>
          </w:divsChild>
        </w:div>
      </w:divsChild>
    </w:div>
    <w:div w:id="669219177">
      <w:bodyDiv w:val="1"/>
      <w:marLeft w:val="0"/>
      <w:marRight w:val="0"/>
      <w:marTop w:val="0"/>
      <w:marBottom w:val="0"/>
      <w:divBdr>
        <w:top w:val="none" w:sz="0" w:space="0" w:color="auto"/>
        <w:left w:val="none" w:sz="0" w:space="0" w:color="auto"/>
        <w:bottom w:val="none" w:sz="0" w:space="0" w:color="auto"/>
        <w:right w:val="none" w:sz="0" w:space="0" w:color="auto"/>
      </w:divBdr>
    </w:div>
    <w:div w:id="769665103">
      <w:bodyDiv w:val="1"/>
      <w:marLeft w:val="0"/>
      <w:marRight w:val="0"/>
      <w:marTop w:val="0"/>
      <w:marBottom w:val="0"/>
      <w:divBdr>
        <w:top w:val="none" w:sz="0" w:space="0" w:color="auto"/>
        <w:left w:val="none" w:sz="0" w:space="0" w:color="auto"/>
        <w:bottom w:val="none" w:sz="0" w:space="0" w:color="auto"/>
        <w:right w:val="none" w:sz="0" w:space="0" w:color="auto"/>
      </w:divBdr>
    </w:div>
    <w:div w:id="769816534">
      <w:bodyDiv w:val="1"/>
      <w:marLeft w:val="0"/>
      <w:marRight w:val="0"/>
      <w:marTop w:val="0"/>
      <w:marBottom w:val="0"/>
      <w:divBdr>
        <w:top w:val="none" w:sz="0" w:space="0" w:color="auto"/>
        <w:left w:val="none" w:sz="0" w:space="0" w:color="auto"/>
        <w:bottom w:val="none" w:sz="0" w:space="0" w:color="auto"/>
        <w:right w:val="none" w:sz="0" w:space="0" w:color="auto"/>
      </w:divBdr>
    </w:div>
    <w:div w:id="840583988">
      <w:bodyDiv w:val="1"/>
      <w:marLeft w:val="0"/>
      <w:marRight w:val="0"/>
      <w:marTop w:val="0"/>
      <w:marBottom w:val="0"/>
      <w:divBdr>
        <w:top w:val="none" w:sz="0" w:space="0" w:color="auto"/>
        <w:left w:val="none" w:sz="0" w:space="0" w:color="auto"/>
        <w:bottom w:val="none" w:sz="0" w:space="0" w:color="auto"/>
        <w:right w:val="none" w:sz="0" w:space="0" w:color="auto"/>
      </w:divBdr>
      <w:divsChild>
        <w:div w:id="245308412">
          <w:marLeft w:val="1166"/>
          <w:marRight w:val="0"/>
          <w:marTop w:val="60"/>
          <w:marBottom w:val="0"/>
          <w:divBdr>
            <w:top w:val="none" w:sz="0" w:space="0" w:color="auto"/>
            <w:left w:val="none" w:sz="0" w:space="0" w:color="auto"/>
            <w:bottom w:val="none" w:sz="0" w:space="0" w:color="auto"/>
            <w:right w:val="none" w:sz="0" w:space="0" w:color="auto"/>
          </w:divBdr>
        </w:div>
        <w:div w:id="344096101">
          <w:marLeft w:val="1166"/>
          <w:marRight w:val="0"/>
          <w:marTop w:val="60"/>
          <w:marBottom w:val="0"/>
          <w:divBdr>
            <w:top w:val="none" w:sz="0" w:space="0" w:color="auto"/>
            <w:left w:val="none" w:sz="0" w:space="0" w:color="auto"/>
            <w:bottom w:val="none" w:sz="0" w:space="0" w:color="auto"/>
            <w:right w:val="none" w:sz="0" w:space="0" w:color="auto"/>
          </w:divBdr>
        </w:div>
        <w:div w:id="413867115">
          <w:marLeft w:val="1166"/>
          <w:marRight w:val="0"/>
          <w:marTop w:val="60"/>
          <w:marBottom w:val="0"/>
          <w:divBdr>
            <w:top w:val="none" w:sz="0" w:space="0" w:color="auto"/>
            <w:left w:val="none" w:sz="0" w:space="0" w:color="auto"/>
            <w:bottom w:val="none" w:sz="0" w:space="0" w:color="auto"/>
            <w:right w:val="none" w:sz="0" w:space="0" w:color="auto"/>
          </w:divBdr>
        </w:div>
        <w:div w:id="923219961">
          <w:marLeft w:val="1166"/>
          <w:marRight w:val="0"/>
          <w:marTop w:val="60"/>
          <w:marBottom w:val="0"/>
          <w:divBdr>
            <w:top w:val="none" w:sz="0" w:space="0" w:color="auto"/>
            <w:left w:val="none" w:sz="0" w:space="0" w:color="auto"/>
            <w:bottom w:val="none" w:sz="0" w:space="0" w:color="auto"/>
            <w:right w:val="none" w:sz="0" w:space="0" w:color="auto"/>
          </w:divBdr>
        </w:div>
        <w:div w:id="1190215889">
          <w:marLeft w:val="1166"/>
          <w:marRight w:val="0"/>
          <w:marTop w:val="60"/>
          <w:marBottom w:val="0"/>
          <w:divBdr>
            <w:top w:val="none" w:sz="0" w:space="0" w:color="auto"/>
            <w:left w:val="none" w:sz="0" w:space="0" w:color="auto"/>
            <w:bottom w:val="none" w:sz="0" w:space="0" w:color="auto"/>
            <w:right w:val="none" w:sz="0" w:space="0" w:color="auto"/>
          </w:divBdr>
        </w:div>
        <w:div w:id="1270117811">
          <w:marLeft w:val="1166"/>
          <w:marRight w:val="0"/>
          <w:marTop w:val="60"/>
          <w:marBottom w:val="0"/>
          <w:divBdr>
            <w:top w:val="none" w:sz="0" w:space="0" w:color="auto"/>
            <w:left w:val="none" w:sz="0" w:space="0" w:color="auto"/>
            <w:bottom w:val="none" w:sz="0" w:space="0" w:color="auto"/>
            <w:right w:val="none" w:sz="0" w:space="0" w:color="auto"/>
          </w:divBdr>
        </w:div>
        <w:div w:id="1383094681">
          <w:marLeft w:val="1166"/>
          <w:marRight w:val="0"/>
          <w:marTop w:val="60"/>
          <w:marBottom w:val="0"/>
          <w:divBdr>
            <w:top w:val="none" w:sz="0" w:space="0" w:color="auto"/>
            <w:left w:val="none" w:sz="0" w:space="0" w:color="auto"/>
            <w:bottom w:val="none" w:sz="0" w:space="0" w:color="auto"/>
            <w:right w:val="none" w:sz="0" w:space="0" w:color="auto"/>
          </w:divBdr>
        </w:div>
        <w:div w:id="1822116603">
          <w:marLeft w:val="547"/>
          <w:marRight w:val="0"/>
          <w:marTop w:val="110"/>
          <w:marBottom w:val="0"/>
          <w:divBdr>
            <w:top w:val="none" w:sz="0" w:space="0" w:color="auto"/>
            <w:left w:val="none" w:sz="0" w:space="0" w:color="auto"/>
            <w:bottom w:val="none" w:sz="0" w:space="0" w:color="auto"/>
            <w:right w:val="none" w:sz="0" w:space="0" w:color="auto"/>
          </w:divBdr>
        </w:div>
        <w:div w:id="1846626628">
          <w:marLeft w:val="1166"/>
          <w:marRight w:val="0"/>
          <w:marTop w:val="60"/>
          <w:marBottom w:val="0"/>
          <w:divBdr>
            <w:top w:val="none" w:sz="0" w:space="0" w:color="auto"/>
            <w:left w:val="none" w:sz="0" w:space="0" w:color="auto"/>
            <w:bottom w:val="none" w:sz="0" w:space="0" w:color="auto"/>
            <w:right w:val="none" w:sz="0" w:space="0" w:color="auto"/>
          </w:divBdr>
        </w:div>
        <w:div w:id="1957827152">
          <w:marLeft w:val="547"/>
          <w:marRight w:val="0"/>
          <w:marTop w:val="260"/>
          <w:marBottom w:val="0"/>
          <w:divBdr>
            <w:top w:val="none" w:sz="0" w:space="0" w:color="auto"/>
            <w:left w:val="none" w:sz="0" w:space="0" w:color="auto"/>
            <w:bottom w:val="none" w:sz="0" w:space="0" w:color="auto"/>
            <w:right w:val="none" w:sz="0" w:space="0" w:color="auto"/>
          </w:divBdr>
        </w:div>
      </w:divsChild>
    </w:div>
    <w:div w:id="897084575">
      <w:bodyDiv w:val="1"/>
      <w:marLeft w:val="0"/>
      <w:marRight w:val="0"/>
      <w:marTop w:val="0"/>
      <w:marBottom w:val="0"/>
      <w:divBdr>
        <w:top w:val="none" w:sz="0" w:space="0" w:color="auto"/>
        <w:left w:val="none" w:sz="0" w:space="0" w:color="auto"/>
        <w:bottom w:val="none" w:sz="0" w:space="0" w:color="auto"/>
        <w:right w:val="none" w:sz="0" w:space="0" w:color="auto"/>
      </w:divBdr>
      <w:divsChild>
        <w:div w:id="753622931">
          <w:marLeft w:val="0"/>
          <w:marRight w:val="0"/>
          <w:marTop w:val="0"/>
          <w:marBottom w:val="0"/>
          <w:divBdr>
            <w:top w:val="none" w:sz="0" w:space="0" w:color="auto"/>
            <w:left w:val="none" w:sz="0" w:space="0" w:color="auto"/>
            <w:bottom w:val="none" w:sz="0" w:space="0" w:color="auto"/>
            <w:right w:val="none" w:sz="0" w:space="0" w:color="auto"/>
          </w:divBdr>
          <w:divsChild>
            <w:div w:id="1153253422">
              <w:marLeft w:val="0"/>
              <w:marRight w:val="0"/>
              <w:marTop w:val="0"/>
              <w:marBottom w:val="0"/>
              <w:divBdr>
                <w:top w:val="none" w:sz="0" w:space="0" w:color="auto"/>
                <w:left w:val="none" w:sz="0" w:space="0" w:color="auto"/>
                <w:bottom w:val="none" w:sz="0" w:space="0" w:color="auto"/>
                <w:right w:val="none" w:sz="0" w:space="0" w:color="auto"/>
              </w:divBdr>
              <w:divsChild>
                <w:div w:id="663820565">
                  <w:marLeft w:val="0"/>
                  <w:marRight w:val="0"/>
                  <w:marTop w:val="0"/>
                  <w:marBottom w:val="0"/>
                  <w:divBdr>
                    <w:top w:val="single" w:sz="4" w:space="27" w:color="C9CAC8"/>
                    <w:left w:val="single" w:sz="4" w:space="0" w:color="A3A4A0"/>
                    <w:bottom w:val="none" w:sz="0" w:space="0" w:color="auto"/>
                    <w:right w:val="single" w:sz="4" w:space="0" w:color="9FA09D"/>
                  </w:divBdr>
                  <w:divsChild>
                    <w:div w:id="1221408299">
                      <w:marLeft w:val="0"/>
                      <w:marRight w:val="0"/>
                      <w:marTop w:val="0"/>
                      <w:marBottom w:val="0"/>
                      <w:divBdr>
                        <w:top w:val="none" w:sz="0" w:space="0" w:color="auto"/>
                        <w:left w:val="none" w:sz="0" w:space="0" w:color="auto"/>
                        <w:bottom w:val="none" w:sz="0" w:space="0" w:color="auto"/>
                        <w:right w:val="none" w:sz="0" w:space="0" w:color="auto"/>
                      </w:divBdr>
                      <w:divsChild>
                        <w:div w:id="1422339741">
                          <w:marLeft w:val="0"/>
                          <w:marRight w:val="0"/>
                          <w:marTop w:val="0"/>
                          <w:marBottom w:val="0"/>
                          <w:divBdr>
                            <w:top w:val="none" w:sz="0" w:space="0" w:color="auto"/>
                            <w:left w:val="none" w:sz="0" w:space="0" w:color="auto"/>
                            <w:bottom w:val="none" w:sz="0" w:space="0" w:color="auto"/>
                            <w:right w:val="none" w:sz="0" w:space="0" w:color="auto"/>
                          </w:divBdr>
                          <w:divsChild>
                            <w:div w:id="1349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658843">
      <w:bodyDiv w:val="1"/>
      <w:marLeft w:val="0"/>
      <w:marRight w:val="0"/>
      <w:marTop w:val="0"/>
      <w:marBottom w:val="0"/>
      <w:divBdr>
        <w:top w:val="none" w:sz="0" w:space="0" w:color="auto"/>
        <w:left w:val="none" w:sz="0" w:space="0" w:color="auto"/>
        <w:bottom w:val="none" w:sz="0" w:space="0" w:color="auto"/>
        <w:right w:val="none" w:sz="0" w:space="0" w:color="auto"/>
      </w:divBdr>
      <w:divsChild>
        <w:div w:id="315694750">
          <w:marLeft w:val="547"/>
          <w:marRight w:val="0"/>
          <w:marTop w:val="115"/>
          <w:marBottom w:val="0"/>
          <w:divBdr>
            <w:top w:val="none" w:sz="0" w:space="0" w:color="auto"/>
            <w:left w:val="none" w:sz="0" w:space="0" w:color="auto"/>
            <w:bottom w:val="none" w:sz="0" w:space="0" w:color="auto"/>
            <w:right w:val="none" w:sz="0" w:space="0" w:color="auto"/>
          </w:divBdr>
        </w:div>
        <w:div w:id="1886986049">
          <w:marLeft w:val="547"/>
          <w:marRight w:val="0"/>
          <w:marTop w:val="115"/>
          <w:marBottom w:val="0"/>
          <w:divBdr>
            <w:top w:val="none" w:sz="0" w:space="0" w:color="auto"/>
            <w:left w:val="none" w:sz="0" w:space="0" w:color="auto"/>
            <w:bottom w:val="none" w:sz="0" w:space="0" w:color="auto"/>
            <w:right w:val="none" w:sz="0" w:space="0" w:color="auto"/>
          </w:divBdr>
        </w:div>
      </w:divsChild>
    </w:div>
    <w:div w:id="914166303">
      <w:bodyDiv w:val="1"/>
      <w:marLeft w:val="0"/>
      <w:marRight w:val="0"/>
      <w:marTop w:val="0"/>
      <w:marBottom w:val="0"/>
      <w:divBdr>
        <w:top w:val="none" w:sz="0" w:space="0" w:color="auto"/>
        <w:left w:val="none" w:sz="0" w:space="0" w:color="auto"/>
        <w:bottom w:val="none" w:sz="0" w:space="0" w:color="auto"/>
        <w:right w:val="none" w:sz="0" w:space="0" w:color="auto"/>
      </w:divBdr>
      <w:divsChild>
        <w:div w:id="1955942761">
          <w:marLeft w:val="0"/>
          <w:marRight w:val="0"/>
          <w:marTop w:val="0"/>
          <w:marBottom w:val="0"/>
          <w:divBdr>
            <w:top w:val="none" w:sz="0" w:space="0" w:color="auto"/>
            <w:left w:val="none" w:sz="0" w:space="0" w:color="auto"/>
            <w:bottom w:val="none" w:sz="0" w:space="0" w:color="auto"/>
            <w:right w:val="none" w:sz="0" w:space="0" w:color="auto"/>
          </w:divBdr>
          <w:divsChild>
            <w:div w:id="879055444">
              <w:marLeft w:val="0"/>
              <w:marRight w:val="0"/>
              <w:marTop w:val="100"/>
              <w:marBottom w:val="100"/>
              <w:divBdr>
                <w:top w:val="none" w:sz="0" w:space="0" w:color="auto"/>
                <w:left w:val="none" w:sz="0" w:space="0" w:color="auto"/>
                <w:bottom w:val="none" w:sz="0" w:space="0" w:color="auto"/>
                <w:right w:val="none" w:sz="0" w:space="0" w:color="auto"/>
              </w:divBdr>
              <w:divsChild>
                <w:div w:id="824858605">
                  <w:marLeft w:val="0"/>
                  <w:marRight w:val="0"/>
                  <w:marTop w:val="0"/>
                  <w:marBottom w:val="0"/>
                  <w:divBdr>
                    <w:top w:val="none" w:sz="0" w:space="0" w:color="auto"/>
                    <w:left w:val="none" w:sz="0" w:space="0" w:color="auto"/>
                    <w:bottom w:val="none" w:sz="0" w:space="0" w:color="auto"/>
                    <w:right w:val="none" w:sz="0" w:space="0" w:color="auto"/>
                  </w:divBdr>
                  <w:divsChild>
                    <w:div w:id="489560517">
                      <w:marLeft w:val="0"/>
                      <w:marRight w:val="0"/>
                      <w:marTop w:val="0"/>
                      <w:marBottom w:val="480"/>
                      <w:divBdr>
                        <w:top w:val="none" w:sz="0" w:space="0" w:color="auto"/>
                        <w:left w:val="none" w:sz="0" w:space="0" w:color="auto"/>
                        <w:bottom w:val="none" w:sz="0" w:space="0" w:color="auto"/>
                        <w:right w:val="none" w:sz="0" w:space="0" w:color="auto"/>
                      </w:divBdr>
                      <w:divsChild>
                        <w:div w:id="3346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82231">
      <w:bodyDiv w:val="1"/>
      <w:marLeft w:val="0"/>
      <w:marRight w:val="0"/>
      <w:marTop w:val="0"/>
      <w:marBottom w:val="0"/>
      <w:divBdr>
        <w:top w:val="none" w:sz="0" w:space="0" w:color="auto"/>
        <w:left w:val="none" w:sz="0" w:space="0" w:color="auto"/>
        <w:bottom w:val="none" w:sz="0" w:space="0" w:color="auto"/>
        <w:right w:val="none" w:sz="0" w:space="0" w:color="auto"/>
      </w:divBdr>
    </w:div>
    <w:div w:id="981076694">
      <w:bodyDiv w:val="1"/>
      <w:marLeft w:val="0"/>
      <w:marRight w:val="0"/>
      <w:marTop w:val="0"/>
      <w:marBottom w:val="0"/>
      <w:divBdr>
        <w:top w:val="none" w:sz="0" w:space="0" w:color="auto"/>
        <w:left w:val="none" w:sz="0" w:space="0" w:color="auto"/>
        <w:bottom w:val="none" w:sz="0" w:space="0" w:color="auto"/>
        <w:right w:val="none" w:sz="0" w:space="0" w:color="auto"/>
      </w:divBdr>
    </w:div>
    <w:div w:id="1008603385">
      <w:bodyDiv w:val="1"/>
      <w:marLeft w:val="0"/>
      <w:marRight w:val="0"/>
      <w:marTop w:val="0"/>
      <w:marBottom w:val="0"/>
      <w:divBdr>
        <w:top w:val="none" w:sz="0" w:space="0" w:color="auto"/>
        <w:left w:val="none" w:sz="0" w:space="0" w:color="auto"/>
        <w:bottom w:val="none" w:sz="0" w:space="0" w:color="auto"/>
        <w:right w:val="none" w:sz="0" w:space="0" w:color="auto"/>
      </w:divBdr>
    </w:div>
    <w:div w:id="1075469225">
      <w:bodyDiv w:val="1"/>
      <w:marLeft w:val="0"/>
      <w:marRight w:val="0"/>
      <w:marTop w:val="0"/>
      <w:marBottom w:val="0"/>
      <w:divBdr>
        <w:top w:val="none" w:sz="0" w:space="0" w:color="auto"/>
        <w:left w:val="none" w:sz="0" w:space="0" w:color="auto"/>
        <w:bottom w:val="none" w:sz="0" w:space="0" w:color="auto"/>
        <w:right w:val="none" w:sz="0" w:space="0" w:color="auto"/>
      </w:divBdr>
    </w:div>
    <w:div w:id="1092582548">
      <w:bodyDiv w:val="1"/>
      <w:marLeft w:val="0"/>
      <w:marRight w:val="0"/>
      <w:marTop w:val="0"/>
      <w:marBottom w:val="0"/>
      <w:divBdr>
        <w:top w:val="none" w:sz="0" w:space="0" w:color="auto"/>
        <w:left w:val="none" w:sz="0" w:space="0" w:color="auto"/>
        <w:bottom w:val="none" w:sz="0" w:space="0" w:color="auto"/>
        <w:right w:val="none" w:sz="0" w:space="0" w:color="auto"/>
      </w:divBdr>
      <w:divsChild>
        <w:div w:id="1012220834">
          <w:marLeft w:val="1166"/>
          <w:marRight w:val="0"/>
          <w:marTop w:val="60"/>
          <w:marBottom w:val="0"/>
          <w:divBdr>
            <w:top w:val="none" w:sz="0" w:space="0" w:color="auto"/>
            <w:left w:val="none" w:sz="0" w:space="0" w:color="auto"/>
            <w:bottom w:val="none" w:sz="0" w:space="0" w:color="auto"/>
            <w:right w:val="none" w:sz="0" w:space="0" w:color="auto"/>
          </w:divBdr>
        </w:div>
        <w:div w:id="1097406874">
          <w:marLeft w:val="1166"/>
          <w:marRight w:val="0"/>
          <w:marTop w:val="60"/>
          <w:marBottom w:val="0"/>
          <w:divBdr>
            <w:top w:val="none" w:sz="0" w:space="0" w:color="auto"/>
            <w:left w:val="none" w:sz="0" w:space="0" w:color="auto"/>
            <w:bottom w:val="none" w:sz="0" w:space="0" w:color="auto"/>
            <w:right w:val="none" w:sz="0" w:space="0" w:color="auto"/>
          </w:divBdr>
        </w:div>
      </w:divsChild>
    </w:div>
    <w:div w:id="1103574283">
      <w:bodyDiv w:val="1"/>
      <w:marLeft w:val="0"/>
      <w:marRight w:val="0"/>
      <w:marTop w:val="0"/>
      <w:marBottom w:val="0"/>
      <w:divBdr>
        <w:top w:val="none" w:sz="0" w:space="0" w:color="auto"/>
        <w:left w:val="none" w:sz="0" w:space="0" w:color="auto"/>
        <w:bottom w:val="none" w:sz="0" w:space="0" w:color="auto"/>
        <w:right w:val="none" w:sz="0" w:space="0" w:color="auto"/>
      </w:divBdr>
      <w:divsChild>
        <w:div w:id="514345320">
          <w:marLeft w:val="0"/>
          <w:marRight w:val="0"/>
          <w:marTop w:val="0"/>
          <w:marBottom w:val="0"/>
          <w:divBdr>
            <w:top w:val="none" w:sz="0" w:space="0" w:color="auto"/>
            <w:left w:val="none" w:sz="0" w:space="0" w:color="auto"/>
            <w:bottom w:val="none" w:sz="0" w:space="0" w:color="auto"/>
            <w:right w:val="none" w:sz="0" w:space="0" w:color="auto"/>
          </w:divBdr>
          <w:divsChild>
            <w:div w:id="205410580">
              <w:marLeft w:val="0"/>
              <w:marRight w:val="0"/>
              <w:marTop w:val="0"/>
              <w:marBottom w:val="0"/>
              <w:divBdr>
                <w:top w:val="none" w:sz="0" w:space="0" w:color="auto"/>
                <w:left w:val="none" w:sz="0" w:space="0" w:color="auto"/>
                <w:bottom w:val="none" w:sz="0" w:space="0" w:color="auto"/>
                <w:right w:val="none" w:sz="0" w:space="0" w:color="auto"/>
              </w:divBdr>
              <w:divsChild>
                <w:div w:id="1814180547">
                  <w:marLeft w:val="0"/>
                  <w:marRight w:val="0"/>
                  <w:marTop w:val="0"/>
                  <w:marBottom w:val="0"/>
                  <w:divBdr>
                    <w:top w:val="none" w:sz="0" w:space="0" w:color="auto"/>
                    <w:left w:val="none" w:sz="0" w:space="0" w:color="auto"/>
                    <w:bottom w:val="none" w:sz="0" w:space="0" w:color="auto"/>
                    <w:right w:val="none" w:sz="0" w:space="0" w:color="auto"/>
                  </w:divBdr>
                  <w:divsChild>
                    <w:div w:id="1540121623">
                      <w:marLeft w:val="0"/>
                      <w:marRight w:val="0"/>
                      <w:marTop w:val="0"/>
                      <w:marBottom w:val="143"/>
                      <w:divBdr>
                        <w:top w:val="none" w:sz="0" w:space="0" w:color="auto"/>
                        <w:left w:val="none" w:sz="0" w:space="0" w:color="auto"/>
                        <w:bottom w:val="none" w:sz="0" w:space="0" w:color="auto"/>
                        <w:right w:val="none" w:sz="0" w:space="0" w:color="auto"/>
                      </w:divBdr>
                    </w:div>
                  </w:divsChild>
                </w:div>
              </w:divsChild>
            </w:div>
          </w:divsChild>
        </w:div>
      </w:divsChild>
    </w:div>
    <w:div w:id="1163817457">
      <w:bodyDiv w:val="1"/>
      <w:marLeft w:val="0"/>
      <w:marRight w:val="0"/>
      <w:marTop w:val="0"/>
      <w:marBottom w:val="0"/>
      <w:divBdr>
        <w:top w:val="none" w:sz="0" w:space="0" w:color="auto"/>
        <w:left w:val="none" w:sz="0" w:space="0" w:color="auto"/>
        <w:bottom w:val="none" w:sz="0" w:space="0" w:color="auto"/>
        <w:right w:val="none" w:sz="0" w:space="0" w:color="auto"/>
      </w:divBdr>
      <w:divsChild>
        <w:div w:id="1585147671">
          <w:marLeft w:val="1166"/>
          <w:marRight w:val="0"/>
          <w:marTop w:val="60"/>
          <w:marBottom w:val="0"/>
          <w:divBdr>
            <w:top w:val="none" w:sz="0" w:space="0" w:color="auto"/>
            <w:left w:val="none" w:sz="0" w:space="0" w:color="auto"/>
            <w:bottom w:val="none" w:sz="0" w:space="0" w:color="auto"/>
            <w:right w:val="none" w:sz="0" w:space="0" w:color="auto"/>
          </w:divBdr>
        </w:div>
        <w:div w:id="1962881988">
          <w:marLeft w:val="1166"/>
          <w:marRight w:val="0"/>
          <w:marTop w:val="60"/>
          <w:marBottom w:val="0"/>
          <w:divBdr>
            <w:top w:val="none" w:sz="0" w:space="0" w:color="auto"/>
            <w:left w:val="none" w:sz="0" w:space="0" w:color="auto"/>
            <w:bottom w:val="none" w:sz="0" w:space="0" w:color="auto"/>
            <w:right w:val="none" w:sz="0" w:space="0" w:color="auto"/>
          </w:divBdr>
        </w:div>
        <w:div w:id="2070687827">
          <w:marLeft w:val="1166"/>
          <w:marRight w:val="0"/>
          <w:marTop w:val="60"/>
          <w:marBottom w:val="0"/>
          <w:divBdr>
            <w:top w:val="none" w:sz="0" w:space="0" w:color="auto"/>
            <w:left w:val="none" w:sz="0" w:space="0" w:color="auto"/>
            <w:bottom w:val="none" w:sz="0" w:space="0" w:color="auto"/>
            <w:right w:val="none" w:sz="0" w:space="0" w:color="auto"/>
          </w:divBdr>
        </w:div>
        <w:div w:id="2078627831">
          <w:marLeft w:val="1166"/>
          <w:marRight w:val="0"/>
          <w:marTop w:val="60"/>
          <w:marBottom w:val="0"/>
          <w:divBdr>
            <w:top w:val="none" w:sz="0" w:space="0" w:color="auto"/>
            <w:left w:val="none" w:sz="0" w:space="0" w:color="auto"/>
            <w:bottom w:val="none" w:sz="0" w:space="0" w:color="auto"/>
            <w:right w:val="none" w:sz="0" w:space="0" w:color="auto"/>
          </w:divBdr>
        </w:div>
        <w:div w:id="2121142456">
          <w:marLeft w:val="1166"/>
          <w:marRight w:val="0"/>
          <w:marTop w:val="60"/>
          <w:marBottom w:val="0"/>
          <w:divBdr>
            <w:top w:val="none" w:sz="0" w:space="0" w:color="auto"/>
            <w:left w:val="none" w:sz="0" w:space="0" w:color="auto"/>
            <w:bottom w:val="none" w:sz="0" w:space="0" w:color="auto"/>
            <w:right w:val="none" w:sz="0" w:space="0" w:color="auto"/>
          </w:divBdr>
        </w:div>
      </w:divsChild>
    </w:div>
    <w:div w:id="1189216365">
      <w:bodyDiv w:val="1"/>
      <w:marLeft w:val="0"/>
      <w:marRight w:val="0"/>
      <w:marTop w:val="0"/>
      <w:marBottom w:val="0"/>
      <w:divBdr>
        <w:top w:val="none" w:sz="0" w:space="0" w:color="auto"/>
        <w:left w:val="none" w:sz="0" w:space="0" w:color="auto"/>
        <w:bottom w:val="none" w:sz="0" w:space="0" w:color="auto"/>
        <w:right w:val="none" w:sz="0" w:space="0" w:color="auto"/>
      </w:divBdr>
    </w:div>
    <w:div w:id="1196193611">
      <w:bodyDiv w:val="1"/>
      <w:marLeft w:val="0"/>
      <w:marRight w:val="0"/>
      <w:marTop w:val="0"/>
      <w:marBottom w:val="0"/>
      <w:divBdr>
        <w:top w:val="none" w:sz="0" w:space="0" w:color="auto"/>
        <w:left w:val="none" w:sz="0" w:space="0" w:color="auto"/>
        <w:bottom w:val="none" w:sz="0" w:space="0" w:color="auto"/>
        <w:right w:val="none" w:sz="0" w:space="0" w:color="auto"/>
      </w:divBdr>
      <w:divsChild>
        <w:div w:id="409280661">
          <w:marLeft w:val="0"/>
          <w:marRight w:val="0"/>
          <w:marTop w:val="0"/>
          <w:marBottom w:val="0"/>
          <w:divBdr>
            <w:top w:val="none" w:sz="0" w:space="0" w:color="auto"/>
            <w:left w:val="none" w:sz="0" w:space="0" w:color="auto"/>
            <w:bottom w:val="none" w:sz="0" w:space="0" w:color="auto"/>
            <w:right w:val="none" w:sz="0" w:space="0" w:color="auto"/>
          </w:divBdr>
          <w:divsChild>
            <w:div w:id="2123645570">
              <w:marLeft w:val="0"/>
              <w:marRight w:val="0"/>
              <w:marTop w:val="0"/>
              <w:marBottom w:val="0"/>
              <w:divBdr>
                <w:top w:val="none" w:sz="0" w:space="0" w:color="auto"/>
                <w:left w:val="none" w:sz="0" w:space="0" w:color="auto"/>
                <w:bottom w:val="none" w:sz="0" w:space="0" w:color="auto"/>
                <w:right w:val="none" w:sz="0" w:space="0" w:color="auto"/>
              </w:divBdr>
              <w:divsChild>
                <w:div w:id="205215749">
                  <w:marLeft w:val="0"/>
                  <w:marRight w:val="0"/>
                  <w:marTop w:val="0"/>
                  <w:marBottom w:val="0"/>
                  <w:divBdr>
                    <w:top w:val="none" w:sz="0" w:space="0" w:color="auto"/>
                    <w:left w:val="none" w:sz="0" w:space="0" w:color="auto"/>
                    <w:bottom w:val="none" w:sz="0" w:space="0" w:color="auto"/>
                    <w:right w:val="none" w:sz="0" w:space="0" w:color="auto"/>
                  </w:divBdr>
                </w:div>
                <w:div w:id="263732129">
                  <w:marLeft w:val="0"/>
                  <w:marRight w:val="0"/>
                  <w:marTop w:val="0"/>
                  <w:marBottom w:val="0"/>
                  <w:divBdr>
                    <w:top w:val="none" w:sz="0" w:space="0" w:color="auto"/>
                    <w:left w:val="none" w:sz="0" w:space="0" w:color="auto"/>
                    <w:bottom w:val="none" w:sz="0" w:space="0" w:color="auto"/>
                    <w:right w:val="none" w:sz="0" w:space="0" w:color="auto"/>
                  </w:divBdr>
                </w:div>
                <w:div w:id="350498865">
                  <w:marLeft w:val="0"/>
                  <w:marRight w:val="0"/>
                  <w:marTop w:val="0"/>
                  <w:marBottom w:val="0"/>
                  <w:divBdr>
                    <w:top w:val="none" w:sz="0" w:space="0" w:color="auto"/>
                    <w:left w:val="none" w:sz="0" w:space="0" w:color="auto"/>
                    <w:bottom w:val="none" w:sz="0" w:space="0" w:color="auto"/>
                    <w:right w:val="none" w:sz="0" w:space="0" w:color="auto"/>
                  </w:divBdr>
                </w:div>
                <w:div w:id="353650393">
                  <w:marLeft w:val="0"/>
                  <w:marRight w:val="0"/>
                  <w:marTop w:val="0"/>
                  <w:marBottom w:val="0"/>
                  <w:divBdr>
                    <w:top w:val="none" w:sz="0" w:space="0" w:color="auto"/>
                    <w:left w:val="none" w:sz="0" w:space="0" w:color="auto"/>
                    <w:bottom w:val="none" w:sz="0" w:space="0" w:color="auto"/>
                    <w:right w:val="none" w:sz="0" w:space="0" w:color="auto"/>
                  </w:divBdr>
                </w:div>
                <w:div w:id="387922226">
                  <w:marLeft w:val="0"/>
                  <w:marRight w:val="0"/>
                  <w:marTop w:val="0"/>
                  <w:marBottom w:val="0"/>
                  <w:divBdr>
                    <w:top w:val="none" w:sz="0" w:space="0" w:color="auto"/>
                    <w:left w:val="none" w:sz="0" w:space="0" w:color="auto"/>
                    <w:bottom w:val="none" w:sz="0" w:space="0" w:color="auto"/>
                    <w:right w:val="none" w:sz="0" w:space="0" w:color="auto"/>
                  </w:divBdr>
                </w:div>
                <w:div w:id="501698170">
                  <w:marLeft w:val="0"/>
                  <w:marRight w:val="0"/>
                  <w:marTop w:val="0"/>
                  <w:marBottom w:val="0"/>
                  <w:divBdr>
                    <w:top w:val="none" w:sz="0" w:space="0" w:color="auto"/>
                    <w:left w:val="none" w:sz="0" w:space="0" w:color="auto"/>
                    <w:bottom w:val="none" w:sz="0" w:space="0" w:color="auto"/>
                    <w:right w:val="none" w:sz="0" w:space="0" w:color="auto"/>
                  </w:divBdr>
                </w:div>
                <w:div w:id="502279866">
                  <w:marLeft w:val="0"/>
                  <w:marRight w:val="0"/>
                  <w:marTop w:val="0"/>
                  <w:marBottom w:val="0"/>
                  <w:divBdr>
                    <w:top w:val="none" w:sz="0" w:space="0" w:color="auto"/>
                    <w:left w:val="none" w:sz="0" w:space="0" w:color="auto"/>
                    <w:bottom w:val="none" w:sz="0" w:space="0" w:color="auto"/>
                    <w:right w:val="none" w:sz="0" w:space="0" w:color="auto"/>
                  </w:divBdr>
                </w:div>
                <w:div w:id="508176661">
                  <w:marLeft w:val="0"/>
                  <w:marRight w:val="0"/>
                  <w:marTop w:val="0"/>
                  <w:marBottom w:val="0"/>
                  <w:divBdr>
                    <w:top w:val="none" w:sz="0" w:space="0" w:color="auto"/>
                    <w:left w:val="none" w:sz="0" w:space="0" w:color="auto"/>
                    <w:bottom w:val="none" w:sz="0" w:space="0" w:color="auto"/>
                    <w:right w:val="none" w:sz="0" w:space="0" w:color="auto"/>
                  </w:divBdr>
                </w:div>
                <w:div w:id="513230425">
                  <w:marLeft w:val="0"/>
                  <w:marRight w:val="0"/>
                  <w:marTop w:val="0"/>
                  <w:marBottom w:val="0"/>
                  <w:divBdr>
                    <w:top w:val="none" w:sz="0" w:space="0" w:color="auto"/>
                    <w:left w:val="none" w:sz="0" w:space="0" w:color="auto"/>
                    <w:bottom w:val="none" w:sz="0" w:space="0" w:color="auto"/>
                    <w:right w:val="none" w:sz="0" w:space="0" w:color="auto"/>
                  </w:divBdr>
                </w:div>
                <w:div w:id="541094914">
                  <w:marLeft w:val="0"/>
                  <w:marRight w:val="0"/>
                  <w:marTop w:val="0"/>
                  <w:marBottom w:val="0"/>
                  <w:divBdr>
                    <w:top w:val="none" w:sz="0" w:space="0" w:color="auto"/>
                    <w:left w:val="none" w:sz="0" w:space="0" w:color="auto"/>
                    <w:bottom w:val="none" w:sz="0" w:space="0" w:color="auto"/>
                    <w:right w:val="none" w:sz="0" w:space="0" w:color="auto"/>
                  </w:divBdr>
                </w:div>
                <w:div w:id="554779365">
                  <w:marLeft w:val="0"/>
                  <w:marRight w:val="0"/>
                  <w:marTop w:val="0"/>
                  <w:marBottom w:val="0"/>
                  <w:divBdr>
                    <w:top w:val="none" w:sz="0" w:space="0" w:color="auto"/>
                    <w:left w:val="none" w:sz="0" w:space="0" w:color="auto"/>
                    <w:bottom w:val="none" w:sz="0" w:space="0" w:color="auto"/>
                    <w:right w:val="none" w:sz="0" w:space="0" w:color="auto"/>
                  </w:divBdr>
                </w:div>
                <w:div w:id="569199129">
                  <w:marLeft w:val="0"/>
                  <w:marRight w:val="0"/>
                  <w:marTop w:val="0"/>
                  <w:marBottom w:val="0"/>
                  <w:divBdr>
                    <w:top w:val="none" w:sz="0" w:space="0" w:color="auto"/>
                    <w:left w:val="none" w:sz="0" w:space="0" w:color="auto"/>
                    <w:bottom w:val="none" w:sz="0" w:space="0" w:color="auto"/>
                    <w:right w:val="none" w:sz="0" w:space="0" w:color="auto"/>
                  </w:divBdr>
                </w:div>
                <w:div w:id="607542429">
                  <w:marLeft w:val="0"/>
                  <w:marRight w:val="0"/>
                  <w:marTop w:val="0"/>
                  <w:marBottom w:val="0"/>
                  <w:divBdr>
                    <w:top w:val="none" w:sz="0" w:space="0" w:color="auto"/>
                    <w:left w:val="none" w:sz="0" w:space="0" w:color="auto"/>
                    <w:bottom w:val="none" w:sz="0" w:space="0" w:color="auto"/>
                    <w:right w:val="none" w:sz="0" w:space="0" w:color="auto"/>
                  </w:divBdr>
                </w:div>
                <w:div w:id="637147680">
                  <w:marLeft w:val="0"/>
                  <w:marRight w:val="0"/>
                  <w:marTop w:val="0"/>
                  <w:marBottom w:val="0"/>
                  <w:divBdr>
                    <w:top w:val="none" w:sz="0" w:space="0" w:color="auto"/>
                    <w:left w:val="none" w:sz="0" w:space="0" w:color="auto"/>
                    <w:bottom w:val="none" w:sz="0" w:space="0" w:color="auto"/>
                    <w:right w:val="none" w:sz="0" w:space="0" w:color="auto"/>
                  </w:divBdr>
                </w:div>
                <w:div w:id="763309614">
                  <w:marLeft w:val="0"/>
                  <w:marRight w:val="0"/>
                  <w:marTop w:val="0"/>
                  <w:marBottom w:val="0"/>
                  <w:divBdr>
                    <w:top w:val="none" w:sz="0" w:space="0" w:color="auto"/>
                    <w:left w:val="none" w:sz="0" w:space="0" w:color="auto"/>
                    <w:bottom w:val="none" w:sz="0" w:space="0" w:color="auto"/>
                    <w:right w:val="none" w:sz="0" w:space="0" w:color="auto"/>
                  </w:divBdr>
                </w:div>
                <w:div w:id="869688375">
                  <w:marLeft w:val="0"/>
                  <w:marRight w:val="0"/>
                  <w:marTop w:val="0"/>
                  <w:marBottom w:val="0"/>
                  <w:divBdr>
                    <w:top w:val="none" w:sz="0" w:space="0" w:color="auto"/>
                    <w:left w:val="none" w:sz="0" w:space="0" w:color="auto"/>
                    <w:bottom w:val="none" w:sz="0" w:space="0" w:color="auto"/>
                    <w:right w:val="none" w:sz="0" w:space="0" w:color="auto"/>
                  </w:divBdr>
                </w:div>
                <w:div w:id="951476104">
                  <w:marLeft w:val="0"/>
                  <w:marRight w:val="0"/>
                  <w:marTop w:val="0"/>
                  <w:marBottom w:val="0"/>
                  <w:divBdr>
                    <w:top w:val="none" w:sz="0" w:space="0" w:color="auto"/>
                    <w:left w:val="none" w:sz="0" w:space="0" w:color="auto"/>
                    <w:bottom w:val="none" w:sz="0" w:space="0" w:color="auto"/>
                    <w:right w:val="none" w:sz="0" w:space="0" w:color="auto"/>
                  </w:divBdr>
                </w:div>
                <w:div w:id="1002242532">
                  <w:marLeft w:val="0"/>
                  <w:marRight w:val="0"/>
                  <w:marTop w:val="0"/>
                  <w:marBottom w:val="0"/>
                  <w:divBdr>
                    <w:top w:val="none" w:sz="0" w:space="0" w:color="auto"/>
                    <w:left w:val="none" w:sz="0" w:space="0" w:color="auto"/>
                    <w:bottom w:val="none" w:sz="0" w:space="0" w:color="auto"/>
                    <w:right w:val="none" w:sz="0" w:space="0" w:color="auto"/>
                  </w:divBdr>
                </w:div>
                <w:div w:id="1011183691">
                  <w:marLeft w:val="0"/>
                  <w:marRight w:val="0"/>
                  <w:marTop w:val="0"/>
                  <w:marBottom w:val="0"/>
                  <w:divBdr>
                    <w:top w:val="none" w:sz="0" w:space="0" w:color="auto"/>
                    <w:left w:val="none" w:sz="0" w:space="0" w:color="auto"/>
                    <w:bottom w:val="none" w:sz="0" w:space="0" w:color="auto"/>
                    <w:right w:val="none" w:sz="0" w:space="0" w:color="auto"/>
                  </w:divBdr>
                </w:div>
                <w:div w:id="1048409761">
                  <w:marLeft w:val="0"/>
                  <w:marRight w:val="0"/>
                  <w:marTop w:val="0"/>
                  <w:marBottom w:val="0"/>
                  <w:divBdr>
                    <w:top w:val="none" w:sz="0" w:space="0" w:color="auto"/>
                    <w:left w:val="none" w:sz="0" w:space="0" w:color="auto"/>
                    <w:bottom w:val="none" w:sz="0" w:space="0" w:color="auto"/>
                    <w:right w:val="none" w:sz="0" w:space="0" w:color="auto"/>
                  </w:divBdr>
                </w:div>
                <w:div w:id="1146313587">
                  <w:marLeft w:val="0"/>
                  <w:marRight w:val="0"/>
                  <w:marTop w:val="0"/>
                  <w:marBottom w:val="0"/>
                  <w:divBdr>
                    <w:top w:val="none" w:sz="0" w:space="0" w:color="auto"/>
                    <w:left w:val="none" w:sz="0" w:space="0" w:color="auto"/>
                    <w:bottom w:val="none" w:sz="0" w:space="0" w:color="auto"/>
                    <w:right w:val="none" w:sz="0" w:space="0" w:color="auto"/>
                  </w:divBdr>
                </w:div>
                <w:div w:id="1173881112">
                  <w:marLeft w:val="0"/>
                  <w:marRight w:val="0"/>
                  <w:marTop w:val="0"/>
                  <w:marBottom w:val="0"/>
                  <w:divBdr>
                    <w:top w:val="none" w:sz="0" w:space="0" w:color="auto"/>
                    <w:left w:val="none" w:sz="0" w:space="0" w:color="auto"/>
                    <w:bottom w:val="none" w:sz="0" w:space="0" w:color="auto"/>
                    <w:right w:val="none" w:sz="0" w:space="0" w:color="auto"/>
                  </w:divBdr>
                </w:div>
                <w:div w:id="1191652655">
                  <w:marLeft w:val="0"/>
                  <w:marRight w:val="0"/>
                  <w:marTop w:val="0"/>
                  <w:marBottom w:val="0"/>
                  <w:divBdr>
                    <w:top w:val="none" w:sz="0" w:space="0" w:color="auto"/>
                    <w:left w:val="none" w:sz="0" w:space="0" w:color="auto"/>
                    <w:bottom w:val="none" w:sz="0" w:space="0" w:color="auto"/>
                    <w:right w:val="none" w:sz="0" w:space="0" w:color="auto"/>
                  </w:divBdr>
                </w:div>
                <w:div w:id="1209219666">
                  <w:marLeft w:val="0"/>
                  <w:marRight w:val="0"/>
                  <w:marTop w:val="0"/>
                  <w:marBottom w:val="0"/>
                  <w:divBdr>
                    <w:top w:val="none" w:sz="0" w:space="0" w:color="auto"/>
                    <w:left w:val="none" w:sz="0" w:space="0" w:color="auto"/>
                    <w:bottom w:val="none" w:sz="0" w:space="0" w:color="auto"/>
                    <w:right w:val="none" w:sz="0" w:space="0" w:color="auto"/>
                  </w:divBdr>
                </w:div>
                <w:div w:id="1232227908">
                  <w:marLeft w:val="0"/>
                  <w:marRight w:val="0"/>
                  <w:marTop w:val="0"/>
                  <w:marBottom w:val="0"/>
                  <w:divBdr>
                    <w:top w:val="none" w:sz="0" w:space="0" w:color="auto"/>
                    <w:left w:val="none" w:sz="0" w:space="0" w:color="auto"/>
                    <w:bottom w:val="none" w:sz="0" w:space="0" w:color="auto"/>
                    <w:right w:val="none" w:sz="0" w:space="0" w:color="auto"/>
                  </w:divBdr>
                </w:div>
                <w:div w:id="1245843373">
                  <w:marLeft w:val="0"/>
                  <w:marRight w:val="0"/>
                  <w:marTop w:val="0"/>
                  <w:marBottom w:val="0"/>
                  <w:divBdr>
                    <w:top w:val="none" w:sz="0" w:space="0" w:color="auto"/>
                    <w:left w:val="none" w:sz="0" w:space="0" w:color="auto"/>
                    <w:bottom w:val="none" w:sz="0" w:space="0" w:color="auto"/>
                    <w:right w:val="none" w:sz="0" w:space="0" w:color="auto"/>
                  </w:divBdr>
                </w:div>
                <w:div w:id="1258441438">
                  <w:marLeft w:val="0"/>
                  <w:marRight w:val="0"/>
                  <w:marTop w:val="0"/>
                  <w:marBottom w:val="0"/>
                  <w:divBdr>
                    <w:top w:val="none" w:sz="0" w:space="0" w:color="auto"/>
                    <w:left w:val="none" w:sz="0" w:space="0" w:color="auto"/>
                    <w:bottom w:val="none" w:sz="0" w:space="0" w:color="auto"/>
                    <w:right w:val="none" w:sz="0" w:space="0" w:color="auto"/>
                  </w:divBdr>
                </w:div>
                <w:div w:id="1265184148">
                  <w:marLeft w:val="0"/>
                  <w:marRight w:val="0"/>
                  <w:marTop w:val="0"/>
                  <w:marBottom w:val="0"/>
                  <w:divBdr>
                    <w:top w:val="none" w:sz="0" w:space="0" w:color="auto"/>
                    <w:left w:val="none" w:sz="0" w:space="0" w:color="auto"/>
                    <w:bottom w:val="none" w:sz="0" w:space="0" w:color="auto"/>
                    <w:right w:val="none" w:sz="0" w:space="0" w:color="auto"/>
                  </w:divBdr>
                </w:div>
                <w:div w:id="1395857080">
                  <w:marLeft w:val="0"/>
                  <w:marRight w:val="0"/>
                  <w:marTop w:val="0"/>
                  <w:marBottom w:val="0"/>
                  <w:divBdr>
                    <w:top w:val="none" w:sz="0" w:space="0" w:color="auto"/>
                    <w:left w:val="none" w:sz="0" w:space="0" w:color="auto"/>
                    <w:bottom w:val="none" w:sz="0" w:space="0" w:color="auto"/>
                    <w:right w:val="none" w:sz="0" w:space="0" w:color="auto"/>
                  </w:divBdr>
                </w:div>
                <w:div w:id="1413040174">
                  <w:marLeft w:val="0"/>
                  <w:marRight w:val="0"/>
                  <w:marTop w:val="0"/>
                  <w:marBottom w:val="0"/>
                  <w:divBdr>
                    <w:top w:val="none" w:sz="0" w:space="0" w:color="auto"/>
                    <w:left w:val="none" w:sz="0" w:space="0" w:color="auto"/>
                    <w:bottom w:val="none" w:sz="0" w:space="0" w:color="auto"/>
                    <w:right w:val="none" w:sz="0" w:space="0" w:color="auto"/>
                  </w:divBdr>
                </w:div>
                <w:div w:id="1496720180">
                  <w:marLeft w:val="0"/>
                  <w:marRight w:val="0"/>
                  <w:marTop w:val="0"/>
                  <w:marBottom w:val="0"/>
                  <w:divBdr>
                    <w:top w:val="none" w:sz="0" w:space="0" w:color="auto"/>
                    <w:left w:val="none" w:sz="0" w:space="0" w:color="auto"/>
                    <w:bottom w:val="none" w:sz="0" w:space="0" w:color="auto"/>
                    <w:right w:val="none" w:sz="0" w:space="0" w:color="auto"/>
                  </w:divBdr>
                </w:div>
                <w:div w:id="1691947625">
                  <w:marLeft w:val="0"/>
                  <w:marRight w:val="0"/>
                  <w:marTop w:val="0"/>
                  <w:marBottom w:val="0"/>
                  <w:divBdr>
                    <w:top w:val="none" w:sz="0" w:space="0" w:color="auto"/>
                    <w:left w:val="none" w:sz="0" w:space="0" w:color="auto"/>
                    <w:bottom w:val="none" w:sz="0" w:space="0" w:color="auto"/>
                    <w:right w:val="none" w:sz="0" w:space="0" w:color="auto"/>
                  </w:divBdr>
                </w:div>
                <w:div w:id="1774278097">
                  <w:marLeft w:val="0"/>
                  <w:marRight w:val="0"/>
                  <w:marTop w:val="0"/>
                  <w:marBottom w:val="0"/>
                  <w:divBdr>
                    <w:top w:val="none" w:sz="0" w:space="0" w:color="auto"/>
                    <w:left w:val="none" w:sz="0" w:space="0" w:color="auto"/>
                    <w:bottom w:val="none" w:sz="0" w:space="0" w:color="auto"/>
                    <w:right w:val="none" w:sz="0" w:space="0" w:color="auto"/>
                  </w:divBdr>
                </w:div>
                <w:div w:id="1789272021">
                  <w:marLeft w:val="0"/>
                  <w:marRight w:val="0"/>
                  <w:marTop w:val="0"/>
                  <w:marBottom w:val="0"/>
                  <w:divBdr>
                    <w:top w:val="none" w:sz="0" w:space="0" w:color="auto"/>
                    <w:left w:val="none" w:sz="0" w:space="0" w:color="auto"/>
                    <w:bottom w:val="none" w:sz="0" w:space="0" w:color="auto"/>
                    <w:right w:val="none" w:sz="0" w:space="0" w:color="auto"/>
                  </w:divBdr>
                </w:div>
                <w:div w:id="1791170332">
                  <w:marLeft w:val="0"/>
                  <w:marRight w:val="0"/>
                  <w:marTop w:val="0"/>
                  <w:marBottom w:val="0"/>
                  <w:divBdr>
                    <w:top w:val="none" w:sz="0" w:space="0" w:color="auto"/>
                    <w:left w:val="none" w:sz="0" w:space="0" w:color="auto"/>
                    <w:bottom w:val="none" w:sz="0" w:space="0" w:color="auto"/>
                    <w:right w:val="none" w:sz="0" w:space="0" w:color="auto"/>
                  </w:divBdr>
                </w:div>
                <w:div w:id="1801066269">
                  <w:marLeft w:val="0"/>
                  <w:marRight w:val="0"/>
                  <w:marTop w:val="0"/>
                  <w:marBottom w:val="0"/>
                  <w:divBdr>
                    <w:top w:val="none" w:sz="0" w:space="0" w:color="auto"/>
                    <w:left w:val="none" w:sz="0" w:space="0" w:color="auto"/>
                    <w:bottom w:val="none" w:sz="0" w:space="0" w:color="auto"/>
                    <w:right w:val="none" w:sz="0" w:space="0" w:color="auto"/>
                  </w:divBdr>
                </w:div>
                <w:div w:id="1843929846">
                  <w:marLeft w:val="0"/>
                  <w:marRight w:val="0"/>
                  <w:marTop w:val="0"/>
                  <w:marBottom w:val="0"/>
                  <w:divBdr>
                    <w:top w:val="none" w:sz="0" w:space="0" w:color="auto"/>
                    <w:left w:val="none" w:sz="0" w:space="0" w:color="auto"/>
                    <w:bottom w:val="none" w:sz="0" w:space="0" w:color="auto"/>
                    <w:right w:val="none" w:sz="0" w:space="0" w:color="auto"/>
                  </w:divBdr>
                </w:div>
                <w:div w:id="1984964839">
                  <w:marLeft w:val="0"/>
                  <w:marRight w:val="0"/>
                  <w:marTop w:val="0"/>
                  <w:marBottom w:val="0"/>
                  <w:divBdr>
                    <w:top w:val="none" w:sz="0" w:space="0" w:color="auto"/>
                    <w:left w:val="none" w:sz="0" w:space="0" w:color="auto"/>
                    <w:bottom w:val="none" w:sz="0" w:space="0" w:color="auto"/>
                    <w:right w:val="none" w:sz="0" w:space="0" w:color="auto"/>
                  </w:divBdr>
                </w:div>
                <w:div w:id="21129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4746">
          <w:marLeft w:val="0"/>
          <w:marRight w:val="0"/>
          <w:marTop w:val="0"/>
          <w:marBottom w:val="0"/>
          <w:divBdr>
            <w:top w:val="none" w:sz="0" w:space="0" w:color="auto"/>
            <w:left w:val="none" w:sz="0" w:space="0" w:color="auto"/>
            <w:bottom w:val="none" w:sz="0" w:space="0" w:color="auto"/>
            <w:right w:val="none" w:sz="0" w:space="0" w:color="auto"/>
          </w:divBdr>
          <w:divsChild>
            <w:div w:id="21235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308">
      <w:bodyDiv w:val="1"/>
      <w:marLeft w:val="0"/>
      <w:marRight w:val="0"/>
      <w:marTop w:val="0"/>
      <w:marBottom w:val="0"/>
      <w:divBdr>
        <w:top w:val="none" w:sz="0" w:space="0" w:color="auto"/>
        <w:left w:val="none" w:sz="0" w:space="0" w:color="auto"/>
        <w:bottom w:val="none" w:sz="0" w:space="0" w:color="auto"/>
        <w:right w:val="none" w:sz="0" w:space="0" w:color="auto"/>
      </w:divBdr>
      <w:divsChild>
        <w:div w:id="130945764">
          <w:marLeft w:val="547"/>
          <w:marRight w:val="0"/>
          <w:marTop w:val="115"/>
          <w:marBottom w:val="0"/>
          <w:divBdr>
            <w:top w:val="none" w:sz="0" w:space="0" w:color="auto"/>
            <w:left w:val="none" w:sz="0" w:space="0" w:color="auto"/>
            <w:bottom w:val="none" w:sz="0" w:space="0" w:color="auto"/>
            <w:right w:val="none" w:sz="0" w:space="0" w:color="auto"/>
          </w:divBdr>
        </w:div>
        <w:div w:id="156113879">
          <w:marLeft w:val="1166"/>
          <w:marRight w:val="0"/>
          <w:marTop w:val="77"/>
          <w:marBottom w:val="0"/>
          <w:divBdr>
            <w:top w:val="none" w:sz="0" w:space="0" w:color="auto"/>
            <w:left w:val="none" w:sz="0" w:space="0" w:color="auto"/>
            <w:bottom w:val="none" w:sz="0" w:space="0" w:color="auto"/>
            <w:right w:val="none" w:sz="0" w:space="0" w:color="auto"/>
          </w:divBdr>
        </w:div>
        <w:div w:id="699093333">
          <w:marLeft w:val="1166"/>
          <w:marRight w:val="0"/>
          <w:marTop w:val="77"/>
          <w:marBottom w:val="0"/>
          <w:divBdr>
            <w:top w:val="none" w:sz="0" w:space="0" w:color="auto"/>
            <w:left w:val="none" w:sz="0" w:space="0" w:color="auto"/>
            <w:bottom w:val="none" w:sz="0" w:space="0" w:color="auto"/>
            <w:right w:val="none" w:sz="0" w:space="0" w:color="auto"/>
          </w:divBdr>
        </w:div>
        <w:div w:id="811563738">
          <w:marLeft w:val="1166"/>
          <w:marRight w:val="0"/>
          <w:marTop w:val="77"/>
          <w:marBottom w:val="0"/>
          <w:divBdr>
            <w:top w:val="none" w:sz="0" w:space="0" w:color="auto"/>
            <w:left w:val="none" w:sz="0" w:space="0" w:color="auto"/>
            <w:bottom w:val="none" w:sz="0" w:space="0" w:color="auto"/>
            <w:right w:val="none" w:sz="0" w:space="0" w:color="auto"/>
          </w:divBdr>
        </w:div>
        <w:div w:id="813109695">
          <w:marLeft w:val="1166"/>
          <w:marRight w:val="0"/>
          <w:marTop w:val="77"/>
          <w:marBottom w:val="0"/>
          <w:divBdr>
            <w:top w:val="none" w:sz="0" w:space="0" w:color="auto"/>
            <w:left w:val="none" w:sz="0" w:space="0" w:color="auto"/>
            <w:bottom w:val="none" w:sz="0" w:space="0" w:color="auto"/>
            <w:right w:val="none" w:sz="0" w:space="0" w:color="auto"/>
          </w:divBdr>
        </w:div>
        <w:div w:id="927077102">
          <w:marLeft w:val="1166"/>
          <w:marRight w:val="0"/>
          <w:marTop w:val="77"/>
          <w:marBottom w:val="0"/>
          <w:divBdr>
            <w:top w:val="none" w:sz="0" w:space="0" w:color="auto"/>
            <w:left w:val="none" w:sz="0" w:space="0" w:color="auto"/>
            <w:bottom w:val="none" w:sz="0" w:space="0" w:color="auto"/>
            <w:right w:val="none" w:sz="0" w:space="0" w:color="auto"/>
          </w:divBdr>
        </w:div>
        <w:div w:id="1452549853">
          <w:marLeft w:val="1166"/>
          <w:marRight w:val="0"/>
          <w:marTop w:val="77"/>
          <w:marBottom w:val="0"/>
          <w:divBdr>
            <w:top w:val="none" w:sz="0" w:space="0" w:color="auto"/>
            <w:left w:val="none" w:sz="0" w:space="0" w:color="auto"/>
            <w:bottom w:val="none" w:sz="0" w:space="0" w:color="auto"/>
            <w:right w:val="none" w:sz="0" w:space="0" w:color="auto"/>
          </w:divBdr>
        </w:div>
        <w:div w:id="1557201335">
          <w:marLeft w:val="547"/>
          <w:marRight w:val="0"/>
          <w:marTop w:val="115"/>
          <w:marBottom w:val="0"/>
          <w:divBdr>
            <w:top w:val="none" w:sz="0" w:space="0" w:color="auto"/>
            <w:left w:val="none" w:sz="0" w:space="0" w:color="auto"/>
            <w:bottom w:val="none" w:sz="0" w:space="0" w:color="auto"/>
            <w:right w:val="none" w:sz="0" w:space="0" w:color="auto"/>
          </w:divBdr>
        </w:div>
      </w:divsChild>
    </w:div>
    <w:div w:id="1246110177">
      <w:bodyDiv w:val="1"/>
      <w:marLeft w:val="0"/>
      <w:marRight w:val="0"/>
      <w:marTop w:val="0"/>
      <w:marBottom w:val="0"/>
      <w:divBdr>
        <w:top w:val="none" w:sz="0" w:space="0" w:color="auto"/>
        <w:left w:val="none" w:sz="0" w:space="0" w:color="auto"/>
        <w:bottom w:val="none" w:sz="0" w:space="0" w:color="auto"/>
        <w:right w:val="none" w:sz="0" w:space="0" w:color="auto"/>
      </w:divBdr>
      <w:divsChild>
        <w:div w:id="702287905">
          <w:marLeft w:val="0"/>
          <w:marRight w:val="0"/>
          <w:marTop w:val="0"/>
          <w:marBottom w:val="0"/>
          <w:divBdr>
            <w:top w:val="none" w:sz="0" w:space="0" w:color="auto"/>
            <w:left w:val="none" w:sz="0" w:space="0" w:color="auto"/>
            <w:bottom w:val="none" w:sz="0" w:space="0" w:color="auto"/>
            <w:right w:val="none" w:sz="0" w:space="0" w:color="auto"/>
          </w:divBdr>
          <w:divsChild>
            <w:div w:id="982388241">
              <w:marLeft w:val="0"/>
              <w:marRight w:val="0"/>
              <w:marTop w:val="100"/>
              <w:marBottom w:val="100"/>
              <w:divBdr>
                <w:top w:val="none" w:sz="0" w:space="0" w:color="auto"/>
                <w:left w:val="none" w:sz="0" w:space="0" w:color="auto"/>
                <w:bottom w:val="none" w:sz="0" w:space="0" w:color="auto"/>
                <w:right w:val="none" w:sz="0" w:space="0" w:color="auto"/>
              </w:divBdr>
              <w:divsChild>
                <w:div w:id="1642074698">
                  <w:marLeft w:val="0"/>
                  <w:marRight w:val="0"/>
                  <w:marTop w:val="0"/>
                  <w:marBottom w:val="0"/>
                  <w:divBdr>
                    <w:top w:val="none" w:sz="0" w:space="0" w:color="auto"/>
                    <w:left w:val="none" w:sz="0" w:space="0" w:color="auto"/>
                    <w:bottom w:val="none" w:sz="0" w:space="0" w:color="auto"/>
                    <w:right w:val="none" w:sz="0" w:space="0" w:color="auto"/>
                  </w:divBdr>
                  <w:divsChild>
                    <w:div w:id="2020623507">
                      <w:marLeft w:val="0"/>
                      <w:marRight w:val="0"/>
                      <w:marTop w:val="0"/>
                      <w:marBottom w:val="480"/>
                      <w:divBdr>
                        <w:top w:val="none" w:sz="0" w:space="0" w:color="auto"/>
                        <w:left w:val="none" w:sz="0" w:space="0" w:color="auto"/>
                        <w:bottom w:val="none" w:sz="0" w:space="0" w:color="auto"/>
                        <w:right w:val="none" w:sz="0" w:space="0" w:color="auto"/>
                      </w:divBdr>
                      <w:divsChild>
                        <w:div w:id="1031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683922">
      <w:bodyDiv w:val="1"/>
      <w:marLeft w:val="0"/>
      <w:marRight w:val="0"/>
      <w:marTop w:val="0"/>
      <w:marBottom w:val="0"/>
      <w:divBdr>
        <w:top w:val="none" w:sz="0" w:space="0" w:color="auto"/>
        <w:left w:val="none" w:sz="0" w:space="0" w:color="auto"/>
        <w:bottom w:val="none" w:sz="0" w:space="0" w:color="auto"/>
        <w:right w:val="none" w:sz="0" w:space="0" w:color="auto"/>
      </w:divBdr>
    </w:div>
    <w:div w:id="1292251215">
      <w:bodyDiv w:val="1"/>
      <w:marLeft w:val="0"/>
      <w:marRight w:val="0"/>
      <w:marTop w:val="0"/>
      <w:marBottom w:val="0"/>
      <w:divBdr>
        <w:top w:val="none" w:sz="0" w:space="0" w:color="auto"/>
        <w:left w:val="none" w:sz="0" w:space="0" w:color="auto"/>
        <w:bottom w:val="none" w:sz="0" w:space="0" w:color="auto"/>
        <w:right w:val="none" w:sz="0" w:space="0" w:color="auto"/>
      </w:divBdr>
      <w:divsChild>
        <w:div w:id="134759080">
          <w:marLeft w:val="1166"/>
          <w:marRight w:val="0"/>
          <w:marTop w:val="86"/>
          <w:marBottom w:val="0"/>
          <w:divBdr>
            <w:top w:val="none" w:sz="0" w:space="0" w:color="auto"/>
            <w:left w:val="none" w:sz="0" w:space="0" w:color="auto"/>
            <w:bottom w:val="none" w:sz="0" w:space="0" w:color="auto"/>
            <w:right w:val="none" w:sz="0" w:space="0" w:color="auto"/>
          </w:divBdr>
        </w:div>
        <w:div w:id="546798872">
          <w:marLeft w:val="547"/>
          <w:marRight w:val="0"/>
          <w:marTop w:val="115"/>
          <w:marBottom w:val="0"/>
          <w:divBdr>
            <w:top w:val="none" w:sz="0" w:space="0" w:color="auto"/>
            <w:left w:val="none" w:sz="0" w:space="0" w:color="auto"/>
            <w:bottom w:val="none" w:sz="0" w:space="0" w:color="auto"/>
            <w:right w:val="none" w:sz="0" w:space="0" w:color="auto"/>
          </w:divBdr>
        </w:div>
        <w:div w:id="761679292">
          <w:marLeft w:val="547"/>
          <w:marRight w:val="0"/>
          <w:marTop w:val="115"/>
          <w:marBottom w:val="0"/>
          <w:divBdr>
            <w:top w:val="none" w:sz="0" w:space="0" w:color="auto"/>
            <w:left w:val="none" w:sz="0" w:space="0" w:color="auto"/>
            <w:bottom w:val="none" w:sz="0" w:space="0" w:color="auto"/>
            <w:right w:val="none" w:sz="0" w:space="0" w:color="auto"/>
          </w:divBdr>
        </w:div>
        <w:div w:id="1113597523">
          <w:marLeft w:val="1166"/>
          <w:marRight w:val="0"/>
          <w:marTop w:val="86"/>
          <w:marBottom w:val="0"/>
          <w:divBdr>
            <w:top w:val="none" w:sz="0" w:space="0" w:color="auto"/>
            <w:left w:val="none" w:sz="0" w:space="0" w:color="auto"/>
            <w:bottom w:val="none" w:sz="0" w:space="0" w:color="auto"/>
            <w:right w:val="none" w:sz="0" w:space="0" w:color="auto"/>
          </w:divBdr>
        </w:div>
        <w:div w:id="1244798551">
          <w:marLeft w:val="1166"/>
          <w:marRight w:val="0"/>
          <w:marTop w:val="86"/>
          <w:marBottom w:val="0"/>
          <w:divBdr>
            <w:top w:val="none" w:sz="0" w:space="0" w:color="auto"/>
            <w:left w:val="none" w:sz="0" w:space="0" w:color="auto"/>
            <w:bottom w:val="none" w:sz="0" w:space="0" w:color="auto"/>
            <w:right w:val="none" w:sz="0" w:space="0" w:color="auto"/>
          </w:divBdr>
        </w:div>
        <w:div w:id="1784567208">
          <w:marLeft w:val="547"/>
          <w:marRight w:val="0"/>
          <w:marTop w:val="115"/>
          <w:marBottom w:val="0"/>
          <w:divBdr>
            <w:top w:val="none" w:sz="0" w:space="0" w:color="auto"/>
            <w:left w:val="none" w:sz="0" w:space="0" w:color="auto"/>
            <w:bottom w:val="none" w:sz="0" w:space="0" w:color="auto"/>
            <w:right w:val="none" w:sz="0" w:space="0" w:color="auto"/>
          </w:divBdr>
        </w:div>
      </w:divsChild>
    </w:div>
    <w:div w:id="1335763778">
      <w:bodyDiv w:val="1"/>
      <w:marLeft w:val="0"/>
      <w:marRight w:val="0"/>
      <w:marTop w:val="0"/>
      <w:marBottom w:val="0"/>
      <w:divBdr>
        <w:top w:val="none" w:sz="0" w:space="0" w:color="auto"/>
        <w:left w:val="none" w:sz="0" w:space="0" w:color="auto"/>
        <w:bottom w:val="none" w:sz="0" w:space="0" w:color="auto"/>
        <w:right w:val="none" w:sz="0" w:space="0" w:color="auto"/>
      </w:divBdr>
    </w:div>
    <w:div w:id="1349679816">
      <w:bodyDiv w:val="1"/>
      <w:marLeft w:val="0"/>
      <w:marRight w:val="0"/>
      <w:marTop w:val="0"/>
      <w:marBottom w:val="0"/>
      <w:divBdr>
        <w:top w:val="none" w:sz="0" w:space="0" w:color="auto"/>
        <w:left w:val="none" w:sz="0" w:space="0" w:color="auto"/>
        <w:bottom w:val="none" w:sz="0" w:space="0" w:color="auto"/>
        <w:right w:val="none" w:sz="0" w:space="0" w:color="auto"/>
      </w:divBdr>
      <w:divsChild>
        <w:div w:id="1916355090">
          <w:marLeft w:val="0"/>
          <w:marRight w:val="0"/>
          <w:marTop w:val="0"/>
          <w:marBottom w:val="0"/>
          <w:divBdr>
            <w:top w:val="none" w:sz="0" w:space="0" w:color="auto"/>
            <w:left w:val="none" w:sz="0" w:space="0" w:color="auto"/>
            <w:bottom w:val="none" w:sz="0" w:space="0" w:color="auto"/>
            <w:right w:val="none" w:sz="0" w:space="0" w:color="auto"/>
          </w:divBdr>
          <w:divsChild>
            <w:div w:id="420369577">
              <w:marLeft w:val="0"/>
              <w:marRight w:val="0"/>
              <w:marTop w:val="0"/>
              <w:marBottom w:val="0"/>
              <w:divBdr>
                <w:top w:val="none" w:sz="0" w:space="0" w:color="auto"/>
                <w:left w:val="none" w:sz="0" w:space="0" w:color="auto"/>
                <w:bottom w:val="none" w:sz="0" w:space="0" w:color="auto"/>
                <w:right w:val="none" w:sz="0" w:space="0" w:color="auto"/>
              </w:divBdr>
              <w:divsChild>
                <w:div w:id="1128284742">
                  <w:marLeft w:val="0"/>
                  <w:marRight w:val="0"/>
                  <w:marTop w:val="0"/>
                  <w:marBottom w:val="0"/>
                  <w:divBdr>
                    <w:top w:val="none" w:sz="0" w:space="0" w:color="auto"/>
                    <w:left w:val="none" w:sz="0" w:space="0" w:color="auto"/>
                    <w:bottom w:val="none" w:sz="0" w:space="0" w:color="auto"/>
                    <w:right w:val="none" w:sz="0" w:space="0" w:color="auto"/>
                  </w:divBdr>
                  <w:divsChild>
                    <w:div w:id="4436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01320">
      <w:bodyDiv w:val="1"/>
      <w:marLeft w:val="0"/>
      <w:marRight w:val="0"/>
      <w:marTop w:val="0"/>
      <w:marBottom w:val="0"/>
      <w:divBdr>
        <w:top w:val="none" w:sz="0" w:space="0" w:color="auto"/>
        <w:left w:val="none" w:sz="0" w:space="0" w:color="auto"/>
        <w:bottom w:val="none" w:sz="0" w:space="0" w:color="auto"/>
        <w:right w:val="none" w:sz="0" w:space="0" w:color="auto"/>
      </w:divBdr>
      <w:divsChild>
        <w:div w:id="1095134234">
          <w:marLeft w:val="1166"/>
          <w:marRight w:val="0"/>
          <w:marTop w:val="60"/>
          <w:marBottom w:val="0"/>
          <w:divBdr>
            <w:top w:val="none" w:sz="0" w:space="0" w:color="auto"/>
            <w:left w:val="none" w:sz="0" w:space="0" w:color="auto"/>
            <w:bottom w:val="none" w:sz="0" w:space="0" w:color="auto"/>
            <w:right w:val="none" w:sz="0" w:space="0" w:color="auto"/>
          </w:divBdr>
        </w:div>
        <w:div w:id="1248811207">
          <w:marLeft w:val="1166"/>
          <w:marRight w:val="0"/>
          <w:marTop w:val="60"/>
          <w:marBottom w:val="0"/>
          <w:divBdr>
            <w:top w:val="none" w:sz="0" w:space="0" w:color="auto"/>
            <w:left w:val="none" w:sz="0" w:space="0" w:color="auto"/>
            <w:bottom w:val="none" w:sz="0" w:space="0" w:color="auto"/>
            <w:right w:val="none" w:sz="0" w:space="0" w:color="auto"/>
          </w:divBdr>
        </w:div>
        <w:div w:id="1542790117">
          <w:marLeft w:val="1166"/>
          <w:marRight w:val="0"/>
          <w:marTop w:val="60"/>
          <w:marBottom w:val="0"/>
          <w:divBdr>
            <w:top w:val="none" w:sz="0" w:space="0" w:color="auto"/>
            <w:left w:val="none" w:sz="0" w:space="0" w:color="auto"/>
            <w:bottom w:val="none" w:sz="0" w:space="0" w:color="auto"/>
            <w:right w:val="none" w:sz="0" w:space="0" w:color="auto"/>
          </w:divBdr>
        </w:div>
      </w:divsChild>
    </w:div>
    <w:div w:id="1414477108">
      <w:bodyDiv w:val="1"/>
      <w:marLeft w:val="0"/>
      <w:marRight w:val="0"/>
      <w:marTop w:val="0"/>
      <w:marBottom w:val="0"/>
      <w:divBdr>
        <w:top w:val="none" w:sz="0" w:space="0" w:color="auto"/>
        <w:left w:val="none" w:sz="0" w:space="0" w:color="auto"/>
        <w:bottom w:val="none" w:sz="0" w:space="0" w:color="auto"/>
        <w:right w:val="none" w:sz="0" w:space="0" w:color="auto"/>
      </w:divBdr>
      <w:divsChild>
        <w:div w:id="421686068">
          <w:marLeft w:val="1166"/>
          <w:marRight w:val="0"/>
          <w:marTop w:val="60"/>
          <w:marBottom w:val="0"/>
          <w:divBdr>
            <w:top w:val="none" w:sz="0" w:space="0" w:color="auto"/>
            <w:left w:val="none" w:sz="0" w:space="0" w:color="auto"/>
            <w:bottom w:val="none" w:sz="0" w:space="0" w:color="auto"/>
            <w:right w:val="none" w:sz="0" w:space="0" w:color="auto"/>
          </w:divBdr>
        </w:div>
        <w:div w:id="1411655760">
          <w:marLeft w:val="547"/>
          <w:marRight w:val="0"/>
          <w:marTop w:val="260"/>
          <w:marBottom w:val="0"/>
          <w:divBdr>
            <w:top w:val="none" w:sz="0" w:space="0" w:color="auto"/>
            <w:left w:val="none" w:sz="0" w:space="0" w:color="auto"/>
            <w:bottom w:val="none" w:sz="0" w:space="0" w:color="auto"/>
            <w:right w:val="none" w:sz="0" w:space="0" w:color="auto"/>
          </w:divBdr>
        </w:div>
        <w:div w:id="1733886859">
          <w:marLeft w:val="547"/>
          <w:marRight w:val="0"/>
          <w:marTop w:val="260"/>
          <w:marBottom w:val="0"/>
          <w:divBdr>
            <w:top w:val="none" w:sz="0" w:space="0" w:color="auto"/>
            <w:left w:val="none" w:sz="0" w:space="0" w:color="auto"/>
            <w:bottom w:val="none" w:sz="0" w:space="0" w:color="auto"/>
            <w:right w:val="none" w:sz="0" w:space="0" w:color="auto"/>
          </w:divBdr>
        </w:div>
        <w:div w:id="2026706637">
          <w:marLeft w:val="1166"/>
          <w:marRight w:val="0"/>
          <w:marTop w:val="60"/>
          <w:marBottom w:val="0"/>
          <w:divBdr>
            <w:top w:val="none" w:sz="0" w:space="0" w:color="auto"/>
            <w:left w:val="none" w:sz="0" w:space="0" w:color="auto"/>
            <w:bottom w:val="none" w:sz="0" w:space="0" w:color="auto"/>
            <w:right w:val="none" w:sz="0" w:space="0" w:color="auto"/>
          </w:divBdr>
        </w:div>
      </w:divsChild>
    </w:div>
    <w:div w:id="1490705650">
      <w:bodyDiv w:val="1"/>
      <w:marLeft w:val="0"/>
      <w:marRight w:val="0"/>
      <w:marTop w:val="0"/>
      <w:marBottom w:val="0"/>
      <w:divBdr>
        <w:top w:val="none" w:sz="0" w:space="0" w:color="auto"/>
        <w:left w:val="none" w:sz="0" w:space="0" w:color="auto"/>
        <w:bottom w:val="none" w:sz="0" w:space="0" w:color="auto"/>
        <w:right w:val="none" w:sz="0" w:space="0" w:color="auto"/>
      </w:divBdr>
      <w:divsChild>
        <w:div w:id="1035620200">
          <w:marLeft w:val="2520"/>
          <w:marRight w:val="0"/>
          <w:marTop w:val="72"/>
          <w:marBottom w:val="0"/>
          <w:divBdr>
            <w:top w:val="none" w:sz="0" w:space="0" w:color="auto"/>
            <w:left w:val="none" w:sz="0" w:space="0" w:color="auto"/>
            <w:bottom w:val="none" w:sz="0" w:space="0" w:color="auto"/>
            <w:right w:val="none" w:sz="0" w:space="0" w:color="auto"/>
          </w:divBdr>
        </w:div>
        <w:div w:id="1381905068">
          <w:marLeft w:val="2520"/>
          <w:marRight w:val="0"/>
          <w:marTop w:val="72"/>
          <w:marBottom w:val="0"/>
          <w:divBdr>
            <w:top w:val="none" w:sz="0" w:space="0" w:color="auto"/>
            <w:left w:val="none" w:sz="0" w:space="0" w:color="auto"/>
            <w:bottom w:val="none" w:sz="0" w:space="0" w:color="auto"/>
            <w:right w:val="none" w:sz="0" w:space="0" w:color="auto"/>
          </w:divBdr>
        </w:div>
        <w:div w:id="2017146245">
          <w:marLeft w:val="2520"/>
          <w:marRight w:val="0"/>
          <w:marTop w:val="72"/>
          <w:marBottom w:val="0"/>
          <w:divBdr>
            <w:top w:val="none" w:sz="0" w:space="0" w:color="auto"/>
            <w:left w:val="none" w:sz="0" w:space="0" w:color="auto"/>
            <w:bottom w:val="none" w:sz="0" w:space="0" w:color="auto"/>
            <w:right w:val="none" w:sz="0" w:space="0" w:color="auto"/>
          </w:divBdr>
        </w:div>
      </w:divsChild>
    </w:div>
    <w:div w:id="1496070672">
      <w:bodyDiv w:val="1"/>
      <w:marLeft w:val="0"/>
      <w:marRight w:val="0"/>
      <w:marTop w:val="0"/>
      <w:marBottom w:val="0"/>
      <w:divBdr>
        <w:top w:val="none" w:sz="0" w:space="0" w:color="auto"/>
        <w:left w:val="none" w:sz="0" w:space="0" w:color="auto"/>
        <w:bottom w:val="none" w:sz="0" w:space="0" w:color="auto"/>
        <w:right w:val="none" w:sz="0" w:space="0" w:color="auto"/>
      </w:divBdr>
    </w:div>
    <w:div w:id="1547448766">
      <w:bodyDiv w:val="1"/>
      <w:marLeft w:val="0"/>
      <w:marRight w:val="0"/>
      <w:marTop w:val="0"/>
      <w:marBottom w:val="0"/>
      <w:divBdr>
        <w:top w:val="none" w:sz="0" w:space="0" w:color="auto"/>
        <w:left w:val="none" w:sz="0" w:space="0" w:color="auto"/>
        <w:bottom w:val="none" w:sz="0" w:space="0" w:color="auto"/>
        <w:right w:val="none" w:sz="0" w:space="0" w:color="auto"/>
      </w:divBdr>
      <w:divsChild>
        <w:div w:id="65887461">
          <w:marLeft w:val="1166"/>
          <w:marRight w:val="0"/>
          <w:marTop w:val="60"/>
          <w:marBottom w:val="0"/>
          <w:divBdr>
            <w:top w:val="none" w:sz="0" w:space="0" w:color="auto"/>
            <w:left w:val="none" w:sz="0" w:space="0" w:color="auto"/>
            <w:bottom w:val="none" w:sz="0" w:space="0" w:color="auto"/>
            <w:right w:val="none" w:sz="0" w:space="0" w:color="auto"/>
          </w:divBdr>
        </w:div>
        <w:div w:id="1534004597">
          <w:marLeft w:val="547"/>
          <w:marRight w:val="0"/>
          <w:marTop w:val="260"/>
          <w:marBottom w:val="0"/>
          <w:divBdr>
            <w:top w:val="none" w:sz="0" w:space="0" w:color="auto"/>
            <w:left w:val="none" w:sz="0" w:space="0" w:color="auto"/>
            <w:bottom w:val="none" w:sz="0" w:space="0" w:color="auto"/>
            <w:right w:val="none" w:sz="0" w:space="0" w:color="auto"/>
          </w:divBdr>
        </w:div>
        <w:div w:id="1582787390">
          <w:marLeft w:val="1166"/>
          <w:marRight w:val="0"/>
          <w:marTop w:val="60"/>
          <w:marBottom w:val="0"/>
          <w:divBdr>
            <w:top w:val="none" w:sz="0" w:space="0" w:color="auto"/>
            <w:left w:val="none" w:sz="0" w:space="0" w:color="auto"/>
            <w:bottom w:val="none" w:sz="0" w:space="0" w:color="auto"/>
            <w:right w:val="none" w:sz="0" w:space="0" w:color="auto"/>
          </w:divBdr>
        </w:div>
        <w:div w:id="1628505082">
          <w:marLeft w:val="547"/>
          <w:marRight w:val="0"/>
          <w:marTop w:val="260"/>
          <w:marBottom w:val="0"/>
          <w:divBdr>
            <w:top w:val="none" w:sz="0" w:space="0" w:color="auto"/>
            <w:left w:val="none" w:sz="0" w:space="0" w:color="auto"/>
            <w:bottom w:val="none" w:sz="0" w:space="0" w:color="auto"/>
            <w:right w:val="none" w:sz="0" w:space="0" w:color="auto"/>
          </w:divBdr>
        </w:div>
      </w:divsChild>
    </w:div>
    <w:div w:id="1549875392">
      <w:bodyDiv w:val="1"/>
      <w:marLeft w:val="0"/>
      <w:marRight w:val="0"/>
      <w:marTop w:val="0"/>
      <w:marBottom w:val="0"/>
      <w:divBdr>
        <w:top w:val="none" w:sz="0" w:space="0" w:color="auto"/>
        <w:left w:val="none" w:sz="0" w:space="0" w:color="auto"/>
        <w:bottom w:val="none" w:sz="0" w:space="0" w:color="auto"/>
        <w:right w:val="none" w:sz="0" w:space="0" w:color="auto"/>
      </w:divBdr>
      <w:divsChild>
        <w:div w:id="1275212499">
          <w:marLeft w:val="0"/>
          <w:marRight w:val="0"/>
          <w:marTop w:val="0"/>
          <w:marBottom w:val="0"/>
          <w:divBdr>
            <w:top w:val="none" w:sz="0" w:space="0" w:color="auto"/>
            <w:left w:val="none" w:sz="0" w:space="0" w:color="auto"/>
            <w:bottom w:val="none" w:sz="0" w:space="0" w:color="auto"/>
            <w:right w:val="none" w:sz="0" w:space="0" w:color="auto"/>
          </w:divBdr>
          <w:divsChild>
            <w:div w:id="655107707">
              <w:marLeft w:val="0"/>
              <w:marRight w:val="0"/>
              <w:marTop w:val="0"/>
              <w:marBottom w:val="0"/>
              <w:divBdr>
                <w:top w:val="none" w:sz="0" w:space="0" w:color="auto"/>
                <w:left w:val="none" w:sz="0" w:space="0" w:color="auto"/>
                <w:bottom w:val="none" w:sz="0" w:space="0" w:color="auto"/>
                <w:right w:val="none" w:sz="0" w:space="0" w:color="auto"/>
              </w:divBdr>
              <w:divsChild>
                <w:div w:id="1181435306">
                  <w:marLeft w:val="0"/>
                  <w:marRight w:val="0"/>
                  <w:marTop w:val="0"/>
                  <w:marBottom w:val="0"/>
                  <w:divBdr>
                    <w:top w:val="single" w:sz="4" w:space="27" w:color="C9CAC8"/>
                    <w:left w:val="single" w:sz="4" w:space="0" w:color="A3A4A0"/>
                    <w:bottom w:val="none" w:sz="0" w:space="0" w:color="auto"/>
                    <w:right w:val="single" w:sz="4" w:space="0" w:color="9FA09D"/>
                  </w:divBdr>
                  <w:divsChild>
                    <w:div w:id="1576432600">
                      <w:marLeft w:val="0"/>
                      <w:marRight w:val="0"/>
                      <w:marTop w:val="0"/>
                      <w:marBottom w:val="0"/>
                      <w:divBdr>
                        <w:top w:val="none" w:sz="0" w:space="0" w:color="auto"/>
                        <w:left w:val="none" w:sz="0" w:space="0" w:color="auto"/>
                        <w:bottom w:val="none" w:sz="0" w:space="0" w:color="auto"/>
                        <w:right w:val="none" w:sz="0" w:space="0" w:color="auto"/>
                      </w:divBdr>
                      <w:divsChild>
                        <w:div w:id="225844518">
                          <w:marLeft w:val="0"/>
                          <w:marRight w:val="0"/>
                          <w:marTop w:val="0"/>
                          <w:marBottom w:val="0"/>
                          <w:divBdr>
                            <w:top w:val="none" w:sz="0" w:space="0" w:color="auto"/>
                            <w:left w:val="none" w:sz="0" w:space="0" w:color="auto"/>
                            <w:bottom w:val="none" w:sz="0" w:space="0" w:color="auto"/>
                            <w:right w:val="none" w:sz="0" w:space="0" w:color="auto"/>
                          </w:divBdr>
                          <w:divsChild>
                            <w:div w:id="12739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366144">
      <w:bodyDiv w:val="1"/>
      <w:marLeft w:val="0"/>
      <w:marRight w:val="0"/>
      <w:marTop w:val="0"/>
      <w:marBottom w:val="0"/>
      <w:divBdr>
        <w:top w:val="none" w:sz="0" w:space="0" w:color="auto"/>
        <w:left w:val="none" w:sz="0" w:space="0" w:color="auto"/>
        <w:bottom w:val="none" w:sz="0" w:space="0" w:color="auto"/>
        <w:right w:val="none" w:sz="0" w:space="0" w:color="auto"/>
      </w:divBdr>
      <w:divsChild>
        <w:div w:id="1449011445">
          <w:marLeft w:val="547"/>
          <w:marRight w:val="0"/>
          <w:marTop w:val="106"/>
          <w:marBottom w:val="0"/>
          <w:divBdr>
            <w:top w:val="none" w:sz="0" w:space="0" w:color="auto"/>
            <w:left w:val="none" w:sz="0" w:space="0" w:color="auto"/>
            <w:bottom w:val="none" w:sz="0" w:space="0" w:color="auto"/>
            <w:right w:val="none" w:sz="0" w:space="0" w:color="auto"/>
          </w:divBdr>
        </w:div>
      </w:divsChild>
    </w:div>
    <w:div w:id="1713459715">
      <w:bodyDiv w:val="1"/>
      <w:marLeft w:val="0"/>
      <w:marRight w:val="0"/>
      <w:marTop w:val="0"/>
      <w:marBottom w:val="0"/>
      <w:divBdr>
        <w:top w:val="none" w:sz="0" w:space="0" w:color="auto"/>
        <w:left w:val="none" w:sz="0" w:space="0" w:color="auto"/>
        <w:bottom w:val="none" w:sz="0" w:space="0" w:color="auto"/>
        <w:right w:val="none" w:sz="0" w:space="0" w:color="auto"/>
      </w:divBdr>
    </w:div>
    <w:div w:id="1753089168">
      <w:bodyDiv w:val="1"/>
      <w:marLeft w:val="0"/>
      <w:marRight w:val="0"/>
      <w:marTop w:val="0"/>
      <w:marBottom w:val="0"/>
      <w:divBdr>
        <w:top w:val="none" w:sz="0" w:space="0" w:color="auto"/>
        <w:left w:val="none" w:sz="0" w:space="0" w:color="auto"/>
        <w:bottom w:val="none" w:sz="0" w:space="0" w:color="auto"/>
        <w:right w:val="none" w:sz="0" w:space="0" w:color="auto"/>
      </w:divBdr>
    </w:div>
    <w:div w:id="1765153721">
      <w:bodyDiv w:val="1"/>
      <w:marLeft w:val="0"/>
      <w:marRight w:val="0"/>
      <w:marTop w:val="0"/>
      <w:marBottom w:val="0"/>
      <w:divBdr>
        <w:top w:val="none" w:sz="0" w:space="0" w:color="auto"/>
        <w:left w:val="none" w:sz="0" w:space="0" w:color="auto"/>
        <w:bottom w:val="none" w:sz="0" w:space="0" w:color="auto"/>
        <w:right w:val="none" w:sz="0" w:space="0" w:color="auto"/>
      </w:divBdr>
    </w:div>
    <w:div w:id="1775400296">
      <w:bodyDiv w:val="1"/>
      <w:marLeft w:val="0"/>
      <w:marRight w:val="0"/>
      <w:marTop w:val="0"/>
      <w:marBottom w:val="0"/>
      <w:divBdr>
        <w:top w:val="none" w:sz="0" w:space="0" w:color="auto"/>
        <w:left w:val="none" w:sz="0" w:space="0" w:color="auto"/>
        <w:bottom w:val="none" w:sz="0" w:space="0" w:color="auto"/>
        <w:right w:val="none" w:sz="0" w:space="0" w:color="auto"/>
      </w:divBdr>
      <w:divsChild>
        <w:div w:id="186800317">
          <w:marLeft w:val="1166"/>
          <w:marRight w:val="0"/>
          <w:marTop w:val="67"/>
          <w:marBottom w:val="0"/>
          <w:divBdr>
            <w:top w:val="none" w:sz="0" w:space="0" w:color="auto"/>
            <w:left w:val="none" w:sz="0" w:space="0" w:color="auto"/>
            <w:bottom w:val="none" w:sz="0" w:space="0" w:color="auto"/>
            <w:right w:val="none" w:sz="0" w:space="0" w:color="auto"/>
          </w:divBdr>
        </w:div>
        <w:div w:id="258409325">
          <w:marLeft w:val="1166"/>
          <w:marRight w:val="0"/>
          <w:marTop w:val="67"/>
          <w:marBottom w:val="0"/>
          <w:divBdr>
            <w:top w:val="none" w:sz="0" w:space="0" w:color="auto"/>
            <w:left w:val="none" w:sz="0" w:space="0" w:color="auto"/>
            <w:bottom w:val="none" w:sz="0" w:space="0" w:color="auto"/>
            <w:right w:val="none" w:sz="0" w:space="0" w:color="auto"/>
          </w:divBdr>
        </w:div>
        <w:div w:id="684330718">
          <w:marLeft w:val="1166"/>
          <w:marRight w:val="0"/>
          <w:marTop w:val="67"/>
          <w:marBottom w:val="0"/>
          <w:divBdr>
            <w:top w:val="none" w:sz="0" w:space="0" w:color="auto"/>
            <w:left w:val="none" w:sz="0" w:space="0" w:color="auto"/>
            <w:bottom w:val="none" w:sz="0" w:space="0" w:color="auto"/>
            <w:right w:val="none" w:sz="0" w:space="0" w:color="auto"/>
          </w:divBdr>
        </w:div>
        <w:div w:id="1105157021">
          <w:marLeft w:val="1166"/>
          <w:marRight w:val="0"/>
          <w:marTop w:val="67"/>
          <w:marBottom w:val="0"/>
          <w:divBdr>
            <w:top w:val="none" w:sz="0" w:space="0" w:color="auto"/>
            <w:left w:val="none" w:sz="0" w:space="0" w:color="auto"/>
            <w:bottom w:val="none" w:sz="0" w:space="0" w:color="auto"/>
            <w:right w:val="none" w:sz="0" w:space="0" w:color="auto"/>
          </w:divBdr>
        </w:div>
        <w:div w:id="1203396820">
          <w:marLeft w:val="547"/>
          <w:marRight w:val="0"/>
          <w:marTop w:val="115"/>
          <w:marBottom w:val="0"/>
          <w:divBdr>
            <w:top w:val="none" w:sz="0" w:space="0" w:color="auto"/>
            <w:left w:val="none" w:sz="0" w:space="0" w:color="auto"/>
            <w:bottom w:val="none" w:sz="0" w:space="0" w:color="auto"/>
            <w:right w:val="none" w:sz="0" w:space="0" w:color="auto"/>
          </w:divBdr>
        </w:div>
        <w:div w:id="1291130584">
          <w:marLeft w:val="1166"/>
          <w:marRight w:val="0"/>
          <w:marTop w:val="67"/>
          <w:marBottom w:val="0"/>
          <w:divBdr>
            <w:top w:val="none" w:sz="0" w:space="0" w:color="auto"/>
            <w:left w:val="none" w:sz="0" w:space="0" w:color="auto"/>
            <w:bottom w:val="none" w:sz="0" w:space="0" w:color="auto"/>
            <w:right w:val="none" w:sz="0" w:space="0" w:color="auto"/>
          </w:divBdr>
        </w:div>
        <w:div w:id="1606184707">
          <w:marLeft w:val="1166"/>
          <w:marRight w:val="0"/>
          <w:marTop w:val="67"/>
          <w:marBottom w:val="0"/>
          <w:divBdr>
            <w:top w:val="none" w:sz="0" w:space="0" w:color="auto"/>
            <w:left w:val="none" w:sz="0" w:space="0" w:color="auto"/>
            <w:bottom w:val="none" w:sz="0" w:space="0" w:color="auto"/>
            <w:right w:val="none" w:sz="0" w:space="0" w:color="auto"/>
          </w:divBdr>
        </w:div>
        <w:div w:id="1696151042">
          <w:marLeft w:val="1166"/>
          <w:marRight w:val="0"/>
          <w:marTop w:val="67"/>
          <w:marBottom w:val="0"/>
          <w:divBdr>
            <w:top w:val="none" w:sz="0" w:space="0" w:color="auto"/>
            <w:left w:val="none" w:sz="0" w:space="0" w:color="auto"/>
            <w:bottom w:val="none" w:sz="0" w:space="0" w:color="auto"/>
            <w:right w:val="none" w:sz="0" w:space="0" w:color="auto"/>
          </w:divBdr>
        </w:div>
        <w:div w:id="1752852391">
          <w:marLeft w:val="1166"/>
          <w:marRight w:val="0"/>
          <w:marTop w:val="67"/>
          <w:marBottom w:val="0"/>
          <w:divBdr>
            <w:top w:val="none" w:sz="0" w:space="0" w:color="auto"/>
            <w:left w:val="none" w:sz="0" w:space="0" w:color="auto"/>
            <w:bottom w:val="none" w:sz="0" w:space="0" w:color="auto"/>
            <w:right w:val="none" w:sz="0" w:space="0" w:color="auto"/>
          </w:divBdr>
        </w:div>
        <w:div w:id="1828395055">
          <w:marLeft w:val="1166"/>
          <w:marRight w:val="0"/>
          <w:marTop w:val="67"/>
          <w:marBottom w:val="0"/>
          <w:divBdr>
            <w:top w:val="none" w:sz="0" w:space="0" w:color="auto"/>
            <w:left w:val="none" w:sz="0" w:space="0" w:color="auto"/>
            <w:bottom w:val="none" w:sz="0" w:space="0" w:color="auto"/>
            <w:right w:val="none" w:sz="0" w:space="0" w:color="auto"/>
          </w:divBdr>
        </w:div>
        <w:div w:id="2029523481">
          <w:marLeft w:val="1166"/>
          <w:marRight w:val="0"/>
          <w:marTop w:val="67"/>
          <w:marBottom w:val="0"/>
          <w:divBdr>
            <w:top w:val="none" w:sz="0" w:space="0" w:color="auto"/>
            <w:left w:val="none" w:sz="0" w:space="0" w:color="auto"/>
            <w:bottom w:val="none" w:sz="0" w:space="0" w:color="auto"/>
            <w:right w:val="none" w:sz="0" w:space="0" w:color="auto"/>
          </w:divBdr>
        </w:div>
        <w:div w:id="2119637283">
          <w:marLeft w:val="1166"/>
          <w:marRight w:val="0"/>
          <w:marTop w:val="67"/>
          <w:marBottom w:val="0"/>
          <w:divBdr>
            <w:top w:val="none" w:sz="0" w:space="0" w:color="auto"/>
            <w:left w:val="none" w:sz="0" w:space="0" w:color="auto"/>
            <w:bottom w:val="none" w:sz="0" w:space="0" w:color="auto"/>
            <w:right w:val="none" w:sz="0" w:space="0" w:color="auto"/>
          </w:divBdr>
        </w:div>
      </w:divsChild>
    </w:div>
    <w:div w:id="1813019413">
      <w:bodyDiv w:val="1"/>
      <w:marLeft w:val="0"/>
      <w:marRight w:val="0"/>
      <w:marTop w:val="0"/>
      <w:marBottom w:val="0"/>
      <w:divBdr>
        <w:top w:val="none" w:sz="0" w:space="0" w:color="auto"/>
        <w:left w:val="none" w:sz="0" w:space="0" w:color="auto"/>
        <w:bottom w:val="none" w:sz="0" w:space="0" w:color="auto"/>
        <w:right w:val="none" w:sz="0" w:space="0" w:color="auto"/>
      </w:divBdr>
      <w:divsChild>
        <w:div w:id="145365924">
          <w:marLeft w:val="0"/>
          <w:marRight w:val="0"/>
          <w:marTop w:val="0"/>
          <w:marBottom w:val="0"/>
          <w:divBdr>
            <w:top w:val="none" w:sz="0" w:space="0" w:color="auto"/>
            <w:left w:val="none" w:sz="0" w:space="0" w:color="auto"/>
            <w:bottom w:val="none" w:sz="0" w:space="0" w:color="auto"/>
            <w:right w:val="none" w:sz="0" w:space="0" w:color="auto"/>
          </w:divBdr>
          <w:divsChild>
            <w:div w:id="1180124518">
              <w:marLeft w:val="0"/>
              <w:marRight w:val="0"/>
              <w:marTop w:val="0"/>
              <w:marBottom w:val="0"/>
              <w:divBdr>
                <w:top w:val="none" w:sz="0" w:space="0" w:color="auto"/>
                <w:left w:val="none" w:sz="0" w:space="0" w:color="auto"/>
                <w:bottom w:val="none" w:sz="0" w:space="0" w:color="auto"/>
                <w:right w:val="none" w:sz="0" w:space="0" w:color="auto"/>
              </w:divBdr>
              <w:divsChild>
                <w:div w:id="1678187791">
                  <w:marLeft w:val="0"/>
                  <w:marRight w:val="0"/>
                  <w:marTop w:val="0"/>
                  <w:marBottom w:val="0"/>
                  <w:divBdr>
                    <w:top w:val="single" w:sz="4" w:space="27" w:color="C9CAC8"/>
                    <w:left w:val="single" w:sz="4" w:space="0" w:color="A3A4A0"/>
                    <w:bottom w:val="none" w:sz="0" w:space="0" w:color="auto"/>
                    <w:right w:val="single" w:sz="4" w:space="0" w:color="9FA09D"/>
                  </w:divBdr>
                  <w:divsChild>
                    <w:div w:id="489061057">
                      <w:marLeft w:val="0"/>
                      <w:marRight w:val="0"/>
                      <w:marTop w:val="0"/>
                      <w:marBottom w:val="0"/>
                      <w:divBdr>
                        <w:top w:val="none" w:sz="0" w:space="0" w:color="auto"/>
                        <w:left w:val="none" w:sz="0" w:space="0" w:color="auto"/>
                        <w:bottom w:val="none" w:sz="0" w:space="0" w:color="auto"/>
                        <w:right w:val="none" w:sz="0" w:space="0" w:color="auto"/>
                      </w:divBdr>
                      <w:divsChild>
                        <w:div w:id="749885290">
                          <w:marLeft w:val="0"/>
                          <w:marRight w:val="0"/>
                          <w:marTop w:val="0"/>
                          <w:marBottom w:val="0"/>
                          <w:divBdr>
                            <w:top w:val="none" w:sz="0" w:space="0" w:color="auto"/>
                            <w:left w:val="none" w:sz="0" w:space="0" w:color="auto"/>
                            <w:bottom w:val="none" w:sz="0" w:space="0" w:color="auto"/>
                            <w:right w:val="none" w:sz="0" w:space="0" w:color="auto"/>
                          </w:divBdr>
                          <w:divsChild>
                            <w:div w:id="11122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46981">
      <w:bodyDiv w:val="1"/>
      <w:marLeft w:val="0"/>
      <w:marRight w:val="0"/>
      <w:marTop w:val="0"/>
      <w:marBottom w:val="0"/>
      <w:divBdr>
        <w:top w:val="none" w:sz="0" w:space="0" w:color="auto"/>
        <w:left w:val="none" w:sz="0" w:space="0" w:color="auto"/>
        <w:bottom w:val="none" w:sz="0" w:space="0" w:color="auto"/>
        <w:right w:val="none" w:sz="0" w:space="0" w:color="auto"/>
      </w:divBdr>
    </w:div>
    <w:div w:id="1933199015">
      <w:bodyDiv w:val="1"/>
      <w:marLeft w:val="0"/>
      <w:marRight w:val="0"/>
      <w:marTop w:val="0"/>
      <w:marBottom w:val="0"/>
      <w:divBdr>
        <w:top w:val="none" w:sz="0" w:space="0" w:color="auto"/>
        <w:left w:val="none" w:sz="0" w:space="0" w:color="auto"/>
        <w:bottom w:val="none" w:sz="0" w:space="0" w:color="auto"/>
        <w:right w:val="none" w:sz="0" w:space="0" w:color="auto"/>
      </w:divBdr>
      <w:divsChild>
        <w:div w:id="433986380">
          <w:marLeft w:val="432"/>
          <w:marRight w:val="0"/>
          <w:marTop w:val="260"/>
          <w:marBottom w:val="0"/>
          <w:divBdr>
            <w:top w:val="none" w:sz="0" w:space="0" w:color="auto"/>
            <w:left w:val="none" w:sz="0" w:space="0" w:color="auto"/>
            <w:bottom w:val="none" w:sz="0" w:space="0" w:color="auto"/>
            <w:right w:val="none" w:sz="0" w:space="0" w:color="auto"/>
          </w:divBdr>
        </w:div>
        <w:div w:id="490684559">
          <w:marLeft w:val="432"/>
          <w:marRight w:val="0"/>
          <w:marTop w:val="260"/>
          <w:marBottom w:val="0"/>
          <w:divBdr>
            <w:top w:val="none" w:sz="0" w:space="0" w:color="auto"/>
            <w:left w:val="none" w:sz="0" w:space="0" w:color="auto"/>
            <w:bottom w:val="none" w:sz="0" w:space="0" w:color="auto"/>
            <w:right w:val="none" w:sz="0" w:space="0" w:color="auto"/>
          </w:divBdr>
        </w:div>
        <w:div w:id="672880334">
          <w:marLeft w:val="432"/>
          <w:marRight w:val="0"/>
          <w:marTop w:val="260"/>
          <w:marBottom w:val="0"/>
          <w:divBdr>
            <w:top w:val="none" w:sz="0" w:space="0" w:color="auto"/>
            <w:left w:val="none" w:sz="0" w:space="0" w:color="auto"/>
            <w:bottom w:val="none" w:sz="0" w:space="0" w:color="auto"/>
            <w:right w:val="none" w:sz="0" w:space="0" w:color="auto"/>
          </w:divBdr>
        </w:div>
        <w:div w:id="1040933181">
          <w:marLeft w:val="432"/>
          <w:marRight w:val="0"/>
          <w:marTop w:val="260"/>
          <w:marBottom w:val="0"/>
          <w:divBdr>
            <w:top w:val="none" w:sz="0" w:space="0" w:color="auto"/>
            <w:left w:val="none" w:sz="0" w:space="0" w:color="auto"/>
            <w:bottom w:val="none" w:sz="0" w:space="0" w:color="auto"/>
            <w:right w:val="none" w:sz="0" w:space="0" w:color="auto"/>
          </w:divBdr>
        </w:div>
        <w:div w:id="1163935075">
          <w:marLeft w:val="432"/>
          <w:marRight w:val="0"/>
          <w:marTop w:val="260"/>
          <w:marBottom w:val="0"/>
          <w:divBdr>
            <w:top w:val="none" w:sz="0" w:space="0" w:color="auto"/>
            <w:left w:val="none" w:sz="0" w:space="0" w:color="auto"/>
            <w:bottom w:val="none" w:sz="0" w:space="0" w:color="auto"/>
            <w:right w:val="none" w:sz="0" w:space="0" w:color="auto"/>
          </w:divBdr>
        </w:div>
        <w:div w:id="1279799495">
          <w:marLeft w:val="432"/>
          <w:marRight w:val="0"/>
          <w:marTop w:val="260"/>
          <w:marBottom w:val="0"/>
          <w:divBdr>
            <w:top w:val="none" w:sz="0" w:space="0" w:color="auto"/>
            <w:left w:val="none" w:sz="0" w:space="0" w:color="auto"/>
            <w:bottom w:val="none" w:sz="0" w:space="0" w:color="auto"/>
            <w:right w:val="none" w:sz="0" w:space="0" w:color="auto"/>
          </w:divBdr>
        </w:div>
        <w:div w:id="1565335709">
          <w:marLeft w:val="432"/>
          <w:marRight w:val="0"/>
          <w:marTop w:val="260"/>
          <w:marBottom w:val="0"/>
          <w:divBdr>
            <w:top w:val="none" w:sz="0" w:space="0" w:color="auto"/>
            <w:left w:val="none" w:sz="0" w:space="0" w:color="auto"/>
            <w:bottom w:val="none" w:sz="0" w:space="0" w:color="auto"/>
            <w:right w:val="none" w:sz="0" w:space="0" w:color="auto"/>
          </w:divBdr>
        </w:div>
        <w:div w:id="1899976864">
          <w:marLeft w:val="432"/>
          <w:marRight w:val="0"/>
          <w:marTop w:val="260"/>
          <w:marBottom w:val="0"/>
          <w:divBdr>
            <w:top w:val="none" w:sz="0" w:space="0" w:color="auto"/>
            <w:left w:val="none" w:sz="0" w:space="0" w:color="auto"/>
            <w:bottom w:val="none" w:sz="0" w:space="0" w:color="auto"/>
            <w:right w:val="none" w:sz="0" w:space="0" w:color="auto"/>
          </w:divBdr>
        </w:div>
        <w:div w:id="2063402104">
          <w:marLeft w:val="432"/>
          <w:marRight w:val="0"/>
          <w:marTop w:val="260"/>
          <w:marBottom w:val="0"/>
          <w:divBdr>
            <w:top w:val="none" w:sz="0" w:space="0" w:color="auto"/>
            <w:left w:val="none" w:sz="0" w:space="0" w:color="auto"/>
            <w:bottom w:val="none" w:sz="0" w:space="0" w:color="auto"/>
            <w:right w:val="none" w:sz="0" w:space="0" w:color="auto"/>
          </w:divBdr>
        </w:div>
      </w:divsChild>
    </w:div>
    <w:div w:id="1937397269">
      <w:bodyDiv w:val="1"/>
      <w:marLeft w:val="0"/>
      <w:marRight w:val="0"/>
      <w:marTop w:val="0"/>
      <w:marBottom w:val="0"/>
      <w:divBdr>
        <w:top w:val="none" w:sz="0" w:space="0" w:color="auto"/>
        <w:left w:val="none" w:sz="0" w:space="0" w:color="auto"/>
        <w:bottom w:val="none" w:sz="0" w:space="0" w:color="auto"/>
        <w:right w:val="none" w:sz="0" w:space="0" w:color="auto"/>
      </w:divBdr>
      <w:divsChild>
        <w:div w:id="208610998">
          <w:marLeft w:val="1166"/>
          <w:marRight w:val="0"/>
          <w:marTop w:val="96"/>
          <w:marBottom w:val="0"/>
          <w:divBdr>
            <w:top w:val="none" w:sz="0" w:space="0" w:color="auto"/>
            <w:left w:val="none" w:sz="0" w:space="0" w:color="auto"/>
            <w:bottom w:val="none" w:sz="0" w:space="0" w:color="auto"/>
            <w:right w:val="none" w:sz="0" w:space="0" w:color="auto"/>
          </w:divBdr>
        </w:div>
        <w:div w:id="406534402">
          <w:marLeft w:val="547"/>
          <w:marRight w:val="0"/>
          <w:marTop w:val="115"/>
          <w:marBottom w:val="0"/>
          <w:divBdr>
            <w:top w:val="none" w:sz="0" w:space="0" w:color="auto"/>
            <w:left w:val="none" w:sz="0" w:space="0" w:color="auto"/>
            <w:bottom w:val="none" w:sz="0" w:space="0" w:color="auto"/>
            <w:right w:val="none" w:sz="0" w:space="0" w:color="auto"/>
          </w:divBdr>
        </w:div>
        <w:div w:id="438841941">
          <w:marLeft w:val="1166"/>
          <w:marRight w:val="0"/>
          <w:marTop w:val="96"/>
          <w:marBottom w:val="0"/>
          <w:divBdr>
            <w:top w:val="none" w:sz="0" w:space="0" w:color="auto"/>
            <w:left w:val="none" w:sz="0" w:space="0" w:color="auto"/>
            <w:bottom w:val="none" w:sz="0" w:space="0" w:color="auto"/>
            <w:right w:val="none" w:sz="0" w:space="0" w:color="auto"/>
          </w:divBdr>
        </w:div>
      </w:divsChild>
    </w:div>
    <w:div w:id="2029788106">
      <w:bodyDiv w:val="1"/>
      <w:marLeft w:val="0"/>
      <w:marRight w:val="0"/>
      <w:marTop w:val="0"/>
      <w:marBottom w:val="0"/>
      <w:divBdr>
        <w:top w:val="none" w:sz="0" w:space="0" w:color="auto"/>
        <w:left w:val="none" w:sz="0" w:space="0" w:color="auto"/>
        <w:bottom w:val="none" w:sz="0" w:space="0" w:color="auto"/>
        <w:right w:val="none" w:sz="0" w:space="0" w:color="auto"/>
      </w:divBdr>
    </w:div>
    <w:div w:id="2061174901">
      <w:bodyDiv w:val="1"/>
      <w:marLeft w:val="0"/>
      <w:marRight w:val="0"/>
      <w:marTop w:val="0"/>
      <w:marBottom w:val="0"/>
      <w:divBdr>
        <w:top w:val="none" w:sz="0" w:space="0" w:color="auto"/>
        <w:left w:val="none" w:sz="0" w:space="0" w:color="auto"/>
        <w:bottom w:val="none" w:sz="0" w:space="0" w:color="auto"/>
        <w:right w:val="none" w:sz="0" w:space="0" w:color="auto"/>
      </w:divBdr>
      <w:divsChild>
        <w:div w:id="202866610">
          <w:marLeft w:val="547"/>
          <w:marRight w:val="0"/>
          <w:marTop w:val="260"/>
          <w:marBottom w:val="0"/>
          <w:divBdr>
            <w:top w:val="none" w:sz="0" w:space="0" w:color="auto"/>
            <w:left w:val="none" w:sz="0" w:space="0" w:color="auto"/>
            <w:bottom w:val="none" w:sz="0" w:space="0" w:color="auto"/>
            <w:right w:val="none" w:sz="0" w:space="0" w:color="auto"/>
          </w:divBdr>
        </w:div>
        <w:div w:id="520702378">
          <w:marLeft w:val="1166"/>
          <w:marRight w:val="0"/>
          <w:marTop w:val="60"/>
          <w:marBottom w:val="0"/>
          <w:divBdr>
            <w:top w:val="none" w:sz="0" w:space="0" w:color="auto"/>
            <w:left w:val="none" w:sz="0" w:space="0" w:color="auto"/>
            <w:bottom w:val="none" w:sz="0" w:space="0" w:color="auto"/>
            <w:right w:val="none" w:sz="0" w:space="0" w:color="auto"/>
          </w:divBdr>
        </w:div>
        <w:div w:id="795180564">
          <w:marLeft w:val="547"/>
          <w:marRight w:val="0"/>
          <w:marTop w:val="260"/>
          <w:marBottom w:val="0"/>
          <w:divBdr>
            <w:top w:val="none" w:sz="0" w:space="0" w:color="auto"/>
            <w:left w:val="none" w:sz="0" w:space="0" w:color="auto"/>
            <w:bottom w:val="none" w:sz="0" w:space="0" w:color="auto"/>
            <w:right w:val="none" w:sz="0" w:space="0" w:color="auto"/>
          </w:divBdr>
        </w:div>
        <w:div w:id="857306675">
          <w:marLeft w:val="1166"/>
          <w:marRight w:val="0"/>
          <w:marTop w:val="60"/>
          <w:marBottom w:val="0"/>
          <w:divBdr>
            <w:top w:val="none" w:sz="0" w:space="0" w:color="auto"/>
            <w:left w:val="none" w:sz="0" w:space="0" w:color="auto"/>
            <w:bottom w:val="none" w:sz="0" w:space="0" w:color="auto"/>
            <w:right w:val="none" w:sz="0" w:space="0" w:color="auto"/>
          </w:divBdr>
        </w:div>
        <w:div w:id="937371619">
          <w:marLeft w:val="1166"/>
          <w:marRight w:val="0"/>
          <w:marTop w:val="60"/>
          <w:marBottom w:val="0"/>
          <w:divBdr>
            <w:top w:val="none" w:sz="0" w:space="0" w:color="auto"/>
            <w:left w:val="none" w:sz="0" w:space="0" w:color="auto"/>
            <w:bottom w:val="none" w:sz="0" w:space="0" w:color="auto"/>
            <w:right w:val="none" w:sz="0" w:space="0" w:color="auto"/>
          </w:divBdr>
        </w:div>
        <w:div w:id="1110511984">
          <w:marLeft w:val="1166"/>
          <w:marRight w:val="0"/>
          <w:marTop w:val="60"/>
          <w:marBottom w:val="0"/>
          <w:divBdr>
            <w:top w:val="none" w:sz="0" w:space="0" w:color="auto"/>
            <w:left w:val="none" w:sz="0" w:space="0" w:color="auto"/>
            <w:bottom w:val="none" w:sz="0" w:space="0" w:color="auto"/>
            <w:right w:val="none" w:sz="0" w:space="0" w:color="auto"/>
          </w:divBdr>
        </w:div>
        <w:div w:id="1373652011">
          <w:marLeft w:val="1166"/>
          <w:marRight w:val="0"/>
          <w:marTop w:val="60"/>
          <w:marBottom w:val="0"/>
          <w:divBdr>
            <w:top w:val="none" w:sz="0" w:space="0" w:color="auto"/>
            <w:left w:val="none" w:sz="0" w:space="0" w:color="auto"/>
            <w:bottom w:val="none" w:sz="0" w:space="0" w:color="auto"/>
            <w:right w:val="none" w:sz="0" w:space="0" w:color="auto"/>
          </w:divBdr>
        </w:div>
        <w:div w:id="1826122187">
          <w:marLeft w:val="1166"/>
          <w:marRight w:val="0"/>
          <w:marTop w:val="60"/>
          <w:marBottom w:val="0"/>
          <w:divBdr>
            <w:top w:val="none" w:sz="0" w:space="0" w:color="auto"/>
            <w:left w:val="none" w:sz="0" w:space="0" w:color="auto"/>
            <w:bottom w:val="none" w:sz="0" w:space="0" w:color="auto"/>
            <w:right w:val="none" w:sz="0" w:space="0" w:color="auto"/>
          </w:divBdr>
        </w:div>
        <w:div w:id="1893536567">
          <w:marLeft w:val="1166"/>
          <w:marRight w:val="0"/>
          <w:marTop w:val="60"/>
          <w:marBottom w:val="0"/>
          <w:divBdr>
            <w:top w:val="none" w:sz="0" w:space="0" w:color="auto"/>
            <w:left w:val="none" w:sz="0" w:space="0" w:color="auto"/>
            <w:bottom w:val="none" w:sz="0" w:space="0" w:color="auto"/>
            <w:right w:val="none" w:sz="0" w:space="0" w:color="auto"/>
          </w:divBdr>
        </w:div>
        <w:div w:id="1909265397">
          <w:marLeft w:val="547"/>
          <w:marRight w:val="0"/>
          <w:marTop w:val="2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ssiM\Documents\Mod&#232;les%20Office%20personnalis&#233;s\Labo%20F105%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4844A4-9938-4030-B043-3CC7E53A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 F105 template</Template>
  <TotalTime>1454</TotalTime>
  <Pages>15</Pages>
  <Words>995</Words>
  <Characters>5676</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Service informatique</Company>
  <LinksUpToDate>false</LinksUpToDate>
  <CharactersWithSpaces>6658</CharactersWithSpaces>
  <SharedDoc>false</SharedDoc>
  <HLinks>
    <vt:vector size="120" baseType="variant">
      <vt:variant>
        <vt:i4>1376310</vt:i4>
      </vt:variant>
      <vt:variant>
        <vt:i4>119</vt:i4>
      </vt:variant>
      <vt:variant>
        <vt:i4>0</vt:i4>
      </vt:variant>
      <vt:variant>
        <vt:i4>5</vt:i4>
      </vt:variant>
      <vt:variant>
        <vt:lpwstr/>
      </vt:variant>
      <vt:variant>
        <vt:lpwstr>_Toc111554329</vt:lpwstr>
      </vt:variant>
      <vt:variant>
        <vt:i4>1376310</vt:i4>
      </vt:variant>
      <vt:variant>
        <vt:i4>113</vt:i4>
      </vt:variant>
      <vt:variant>
        <vt:i4>0</vt:i4>
      </vt:variant>
      <vt:variant>
        <vt:i4>5</vt:i4>
      </vt:variant>
      <vt:variant>
        <vt:lpwstr/>
      </vt:variant>
      <vt:variant>
        <vt:lpwstr>_Toc111554328</vt:lpwstr>
      </vt:variant>
      <vt:variant>
        <vt:i4>1376310</vt:i4>
      </vt:variant>
      <vt:variant>
        <vt:i4>107</vt:i4>
      </vt:variant>
      <vt:variant>
        <vt:i4>0</vt:i4>
      </vt:variant>
      <vt:variant>
        <vt:i4>5</vt:i4>
      </vt:variant>
      <vt:variant>
        <vt:lpwstr/>
      </vt:variant>
      <vt:variant>
        <vt:lpwstr>_Toc111554327</vt:lpwstr>
      </vt:variant>
      <vt:variant>
        <vt:i4>1376310</vt:i4>
      </vt:variant>
      <vt:variant>
        <vt:i4>101</vt:i4>
      </vt:variant>
      <vt:variant>
        <vt:i4>0</vt:i4>
      </vt:variant>
      <vt:variant>
        <vt:i4>5</vt:i4>
      </vt:variant>
      <vt:variant>
        <vt:lpwstr/>
      </vt:variant>
      <vt:variant>
        <vt:lpwstr>_Toc111554326</vt:lpwstr>
      </vt:variant>
      <vt:variant>
        <vt:i4>1376310</vt:i4>
      </vt:variant>
      <vt:variant>
        <vt:i4>95</vt:i4>
      </vt:variant>
      <vt:variant>
        <vt:i4>0</vt:i4>
      </vt:variant>
      <vt:variant>
        <vt:i4>5</vt:i4>
      </vt:variant>
      <vt:variant>
        <vt:lpwstr/>
      </vt:variant>
      <vt:variant>
        <vt:lpwstr>_Toc111554325</vt:lpwstr>
      </vt:variant>
      <vt:variant>
        <vt:i4>1376310</vt:i4>
      </vt:variant>
      <vt:variant>
        <vt:i4>89</vt:i4>
      </vt:variant>
      <vt:variant>
        <vt:i4>0</vt:i4>
      </vt:variant>
      <vt:variant>
        <vt:i4>5</vt:i4>
      </vt:variant>
      <vt:variant>
        <vt:lpwstr/>
      </vt:variant>
      <vt:variant>
        <vt:lpwstr>_Toc111554324</vt:lpwstr>
      </vt:variant>
      <vt:variant>
        <vt:i4>1376310</vt:i4>
      </vt:variant>
      <vt:variant>
        <vt:i4>83</vt:i4>
      </vt:variant>
      <vt:variant>
        <vt:i4>0</vt:i4>
      </vt:variant>
      <vt:variant>
        <vt:i4>5</vt:i4>
      </vt:variant>
      <vt:variant>
        <vt:lpwstr/>
      </vt:variant>
      <vt:variant>
        <vt:lpwstr>_Toc111554323</vt:lpwstr>
      </vt:variant>
      <vt:variant>
        <vt:i4>1376310</vt:i4>
      </vt:variant>
      <vt:variant>
        <vt:i4>77</vt:i4>
      </vt:variant>
      <vt:variant>
        <vt:i4>0</vt:i4>
      </vt:variant>
      <vt:variant>
        <vt:i4>5</vt:i4>
      </vt:variant>
      <vt:variant>
        <vt:lpwstr/>
      </vt:variant>
      <vt:variant>
        <vt:lpwstr>_Toc111554322</vt:lpwstr>
      </vt:variant>
      <vt:variant>
        <vt:i4>1376310</vt:i4>
      </vt:variant>
      <vt:variant>
        <vt:i4>71</vt:i4>
      </vt:variant>
      <vt:variant>
        <vt:i4>0</vt:i4>
      </vt:variant>
      <vt:variant>
        <vt:i4>5</vt:i4>
      </vt:variant>
      <vt:variant>
        <vt:lpwstr/>
      </vt:variant>
      <vt:variant>
        <vt:lpwstr>_Toc111554321</vt:lpwstr>
      </vt:variant>
      <vt:variant>
        <vt:i4>1376310</vt:i4>
      </vt:variant>
      <vt:variant>
        <vt:i4>65</vt:i4>
      </vt:variant>
      <vt:variant>
        <vt:i4>0</vt:i4>
      </vt:variant>
      <vt:variant>
        <vt:i4>5</vt:i4>
      </vt:variant>
      <vt:variant>
        <vt:lpwstr/>
      </vt:variant>
      <vt:variant>
        <vt:lpwstr>_Toc111554320</vt:lpwstr>
      </vt:variant>
      <vt:variant>
        <vt:i4>1441846</vt:i4>
      </vt:variant>
      <vt:variant>
        <vt:i4>59</vt:i4>
      </vt:variant>
      <vt:variant>
        <vt:i4>0</vt:i4>
      </vt:variant>
      <vt:variant>
        <vt:i4>5</vt:i4>
      </vt:variant>
      <vt:variant>
        <vt:lpwstr/>
      </vt:variant>
      <vt:variant>
        <vt:lpwstr>_Toc111554319</vt:lpwstr>
      </vt:variant>
      <vt:variant>
        <vt:i4>1441846</vt:i4>
      </vt:variant>
      <vt:variant>
        <vt:i4>53</vt:i4>
      </vt:variant>
      <vt:variant>
        <vt:i4>0</vt:i4>
      </vt:variant>
      <vt:variant>
        <vt:i4>5</vt:i4>
      </vt:variant>
      <vt:variant>
        <vt:lpwstr/>
      </vt:variant>
      <vt:variant>
        <vt:lpwstr>_Toc111554318</vt:lpwstr>
      </vt:variant>
      <vt:variant>
        <vt:i4>1441846</vt:i4>
      </vt:variant>
      <vt:variant>
        <vt:i4>47</vt:i4>
      </vt:variant>
      <vt:variant>
        <vt:i4>0</vt:i4>
      </vt:variant>
      <vt:variant>
        <vt:i4>5</vt:i4>
      </vt:variant>
      <vt:variant>
        <vt:lpwstr/>
      </vt:variant>
      <vt:variant>
        <vt:lpwstr>_Toc111554317</vt:lpwstr>
      </vt:variant>
      <vt:variant>
        <vt:i4>1441846</vt:i4>
      </vt:variant>
      <vt:variant>
        <vt:i4>41</vt:i4>
      </vt:variant>
      <vt:variant>
        <vt:i4>0</vt:i4>
      </vt:variant>
      <vt:variant>
        <vt:i4>5</vt:i4>
      </vt:variant>
      <vt:variant>
        <vt:lpwstr/>
      </vt:variant>
      <vt:variant>
        <vt:lpwstr>_Toc111554316</vt:lpwstr>
      </vt:variant>
      <vt:variant>
        <vt:i4>1441846</vt:i4>
      </vt:variant>
      <vt:variant>
        <vt:i4>35</vt:i4>
      </vt:variant>
      <vt:variant>
        <vt:i4>0</vt:i4>
      </vt:variant>
      <vt:variant>
        <vt:i4>5</vt:i4>
      </vt:variant>
      <vt:variant>
        <vt:lpwstr/>
      </vt:variant>
      <vt:variant>
        <vt:lpwstr>_Toc111554315</vt:lpwstr>
      </vt:variant>
      <vt:variant>
        <vt:i4>1441846</vt:i4>
      </vt:variant>
      <vt:variant>
        <vt:i4>29</vt:i4>
      </vt:variant>
      <vt:variant>
        <vt:i4>0</vt:i4>
      </vt:variant>
      <vt:variant>
        <vt:i4>5</vt:i4>
      </vt:variant>
      <vt:variant>
        <vt:lpwstr/>
      </vt:variant>
      <vt:variant>
        <vt:lpwstr>_Toc111554314</vt:lpwstr>
      </vt:variant>
      <vt:variant>
        <vt:i4>1441846</vt:i4>
      </vt:variant>
      <vt:variant>
        <vt:i4>23</vt:i4>
      </vt:variant>
      <vt:variant>
        <vt:i4>0</vt:i4>
      </vt:variant>
      <vt:variant>
        <vt:i4>5</vt:i4>
      </vt:variant>
      <vt:variant>
        <vt:lpwstr/>
      </vt:variant>
      <vt:variant>
        <vt:lpwstr>_Toc111554313</vt:lpwstr>
      </vt:variant>
      <vt:variant>
        <vt:i4>1441846</vt:i4>
      </vt:variant>
      <vt:variant>
        <vt:i4>17</vt:i4>
      </vt:variant>
      <vt:variant>
        <vt:i4>0</vt:i4>
      </vt:variant>
      <vt:variant>
        <vt:i4>5</vt:i4>
      </vt:variant>
      <vt:variant>
        <vt:lpwstr/>
      </vt:variant>
      <vt:variant>
        <vt:lpwstr>_Toc111554312</vt:lpwstr>
      </vt:variant>
      <vt:variant>
        <vt:i4>1441846</vt:i4>
      </vt:variant>
      <vt:variant>
        <vt:i4>11</vt:i4>
      </vt:variant>
      <vt:variant>
        <vt:i4>0</vt:i4>
      </vt:variant>
      <vt:variant>
        <vt:i4>5</vt:i4>
      </vt:variant>
      <vt:variant>
        <vt:lpwstr/>
      </vt:variant>
      <vt:variant>
        <vt:lpwstr>_Toc111554311</vt:lpwstr>
      </vt:variant>
      <vt:variant>
        <vt:i4>1441846</vt:i4>
      </vt:variant>
      <vt:variant>
        <vt:i4>5</vt:i4>
      </vt:variant>
      <vt:variant>
        <vt:i4>0</vt:i4>
      </vt:variant>
      <vt:variant>
        <vt:i4>5</vt:i4>
      </vt:variant>
      <vt:variant>
        <vt:lpwstr/>
      </vt:variant>
      <vt:variant>
        <vt:lpwstr>_Toc111554310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Godel Loré</cp:lastModifiedBy>
  <cp:revision>10</cp:revision>
  <cp:lastPrinted>2022-05-19T12:57:00Z</cp:lastPrinted>
  <dcterms:created xsi:type="dcterms:W3CDTF">2025-08-18T08:53:00Z</dcterms:created>
  <dcterms:modified xsi:type="dcterms:W3CDTF">2025-08-28T13:27:00Z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zotero-version="3.0.11"&gt;&lt;session id="IexeKDuV"/&gt;&lt;style id="http://www.zotero.org/styles/chicago-note-bibliography" hasBibliography="1" bibliographyStyleHasBeenSet="0"/&gt;&lt;prefs&gt;&lt;pref name="fieldType" value="Field"/&gt;&lt;pref name="storeRe</vt:lpwstr>
  </property>
  <property fmtid="{D5CDD505-2E9C-101B-9397-08002B2CF9AE}" pid="3" name="ZOTERO_PREF_2">
    <vt:lpwstr>ferences" value="true"/&gt;&lt;pref name="noteType" value="1"/&gt;&lt;/prefs&gt;&lt;/data&gt;</vt:lpwstr>
  </property>
</Properties>
</file>
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9F392" w14:textId="6F59A810" w:rsidR="00AD12C5" w:rsidRPr="00985114" w:rsidRDefault="00AD12C5" w:rsidP="00553282">
      <w:pPr>
        <w:spacing w:after="0" w:line="240" w:lineRule="auto"/>
        <w:jc w:val="center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4E722073" w14:textId="77777777" w:rsidR="00C2769F" w:rsidRPr="00985114" w:rsidRDefault="00C2769F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0B53B1B9" w14:textId="3CA65561" w:rsidR="002F7FAA" w:rsidRDefault="00772219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  <w:r>
        <w:rPr>
          <w:noProof/>
        </w:rPr>
        <w:drawing>
          <wp:inline distT="0" distB="0" distL="0" distR="0" wp14:anchorId="54262C66" wp14:editId="5A251515">
            <wp:extent cx="5760720" cy="1043305"/>
            <wp:effectExtent l="0" t="0" r="0" b="4445"/>
            <wp:docPr id="1047148216" name="Picture 2" descr="Parker Meggitt Defense Systems Division -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ker Meggitt Defense Systems Division -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C6CC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3838499D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626CED24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07D26782" w14:textId="77777777" w:rsidR="004576C0" w:rsidRDefault="004576C0" w:rsidP="00AD12C5">
      <w:pPr>
        <w:spacing w:after="0" w:line="240" w:lineRule="auto"/>
        <w:rPr>
          <w:rFonts w:eastAsia="+mn-ea" w:cs="Arial"/>
          <w:i/>
          <w:iCs/>
          <w:color w:val="000000"/>
          <w:kern w:val="24"/>
          <w:lang w:eastAsia="fr-FR"/>
        </w:rPr>
      </w:pPr>
    </w:p>
    <w:p w14:paraId="0D6F1CA6" w14:textId="77777777" w:rsidR="00C512D1" w:rsidRDefault="00C512D1" w:rsidP="00AF4449">
      <w:pPr>
        <w:rPr>
          <w:rFonts w:eastAsia="+mn-ea" w:cs="Arial"/>
          <w:b/>
          <w:i/>
          <w:iCs/>
          <w:color w:val="000000"/>
          <w:kern w:val="24"/>
          <w:sz w:val="40"/>
          <w:szCs w:val="40"/>
          <w:lang w:eastAsia="fr-FR"/>
        </w:rPr>
      </w:pPr>
    </w:p>
    <w:p w14:paraId="2BB1384D" w14:textId="200E0526" w:rsidR="00AB4F83" w:rsidRDefault="00AB4F83" w:rsidP="0022476C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</w:pPr>
    </w:p>
    <w:p w14:paraId="2A200B3F" w14:textId="4DE49D38" w:rsidR="0022476C" w:rsidRDefault="0022476C" w:rsidP="00F13E66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</w:pPr>
      <w: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 xml:space="preserve">Module </w:t>
      </w:r>
      <w:r w:rsid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>216</w:t>
      </w:r>
    </w:p>
    <w:p w14:paraId="76FCB983" w14:textId="278093AE" w:rsidR="00161D1A" w:rsidRPr="002A3B5A" w:rsidRDefault="002A3B5A" w:rsidP="0022476C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val="en-CH" w:eastAsia="fr-FR"/>
        </w:rPr>
      </w:pPr>
      <w:r w:rsidRP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 xml:space="preserve">Intégrer les terminaux </w:t>
      </w:r>
      <w:proofErr w:type="spellStart"/>
      <w:r w:rsidRP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>IoE</w:t>
      </w:r>
      <w:proofErr w:type="spellEnd"/>
      <w:r w:rsidRPr="002A3B5A"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  <w:t xml:space="preserve"> dans une plateforme existante</w:t>
      </w:r>
    </w:p>
    <w:p w14:paraId="141FB042" w14:textId="649C6C0E" w:rsidR="0022476C" w:rsidRPr="00DD282C" w:rsidRDefault="0022476C" w:rsidP="0022476C">
      <w:pPr>
        <w:rPr>
          <w:rFonts w:eastAsia="+mn-ea" w:cs="Arial"/>
          <w:b/>
          <w:i/>
          <w:iCs/>
          <w:color w:val="000000"/>
          <w:kern w:val="24"/>
          <w:sz w:val="32"/>
          <w:szCs w:val="40"/>
          <w:lang w:eastAsia="fr-FR"/>
        </w:rPr>
      </w:pPr>
    </w:p>
    <w:p w14:paraId="48C28E32" w14:textId="5FEA427B" w:rsidR="00FF670A" w:rsidRPr="000C3A14" w:rsidRDefault="00510064" w:rsidP="00E73049">
      <w:pPr>
        <w:jc w:val="center"/>
        <w:rPr>
          <w:rFonts w:cs="Arial"/>
          <w:b/>
          <w:sz w:val="40"/>
          <w:szCs w:val="40"/>
        </w:rPr>
      </w:pPr>
      <w:r>
        <w:rPr>
          <w:b/>
          <w:noProof/>
          <w:lang w:val="fr-CH" w:eastAsia="fr-CH" w:bidi="ar-SA"/>
        </w:rPr>
        <w:drawing>
          <wp:anchor distT="0" distB="0" distL="114300" distR="114300" simplePos="0" relativeHeight="251658241" behindDoc="1" locked="0" layoutInCell="1" allowOverlap="1" wp14:anchorId="2552164F" wp14:editId="4FFE8777">
            <wp:simplePos x="0" y="0"/>
            <wp:positionH relativeFrom="column">
              <wp:posOffset>3869055</wp:posOffset>
            </wp:positionH>
            <wp:positionV relativeFrom="paragraph">
              <wp:posOffset>162560</wp:posOffset>
            </wp:positionV>
            <wp:extent cx="1735455" cy="953135"/>
            <wp:effectExtent l="0" t="0" r="0" b="0"/>
            <wp:wrapTight wrapText="bothSides">
              <wp:wrapPolygon edited="0">
                <wp:start x="4742" y="0"/>
                <wp:lineTo x="2134" y="3022"/>
                <wp:lineTo x="1660" y="3885"/>
                <wp:lineTo x="1660" y="7339"/>
                <wp:lineTo x="711" y="14247"/>
                <wp:lineTo x="711" y="18995"/>
                <wp:lineTo x="3794" y="21154"/>
                <wp:lineTo x="10195" y="21154"/>
                <wp:lineTo x="11381" y="21154"/>
                <wp:lineTo x="20154" y="20722"/>
                <wp:lineTo x="20391" y="15542"/>
                <wp:lineTo x="13515" y="13815"/>
                <wp:lineTo x="7824" y="7339"/>
                <wp:lineTo x="6402" y="0"/>
                <wp:lineTo x="4742" y="0"/>
              </wp:wrapPolygon>
            </wp:wrapTight>
            <wp:docPr id="27" name="Image 27" descr="logo_ic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ct_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F0C0F" w14:textId="77777777" w:rsidR="0022476C" w:rsidRDefault="0022476C" w:rsidP="000C3A14">
      <w:pPr>
        <w:spacing w:after="0"/>
        <w:rPr>
          <w:rFonts w:cs="Arial"/>
          <w:b/>
          <w:sz w:val="36"/>
          <w:szCs w:val="36"/>
        </w:rPr>
      </w:pPr>
    </w:p>
    <w:p w14:paraId="40248021" w14:textId="77777777" w:rsidR="000F419F" w:rsidRPr="000F419F" w:rsidRDefault="000F419F" w:rsidP="000C3A14">
      <w:pPr>
        <w:spacing w:after="0"/>
        <w:rPr>
          <w:rFonts w:cs="Arial"/>
          <w:b/>
          <w:sz w:val="36"/>
          <w:szCs w:val="36"/>
        </w:rPr>
      </w:pPr>
    </w:p>
    <w:p w14:paraId="598BB908" w14:textId="2FF6D6DB" w:rsidR="000F419F" w:rsidRDefault="000F419F" w:rsidP="000C3A14">
      <w:pPr>
        <w:spacing w:after="0"/>
        <w:rPr>
          <w:rFonts w:cs="Arial"/>
          <w:b/>
          <w:sz w:val="28"/>
          <w:szCs w:val="28"/>
          <w:lang w:val="fr-CH"/>
        </w:rPr>
      </w:pPr>
    </w:p>
    <w:p w14:paraId="45B0D95C" w14:textId="77777777" w:rsidR="00C966B9" w:rsidRDefault="00C966B9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</w:p>
    <w:p w14:paraId="145F1289" w14:textId="77777777" w:rsidR="00C966B9" w:rsidRDefault="00C966B9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</w:p>
    <w:p w14:paraId="399AECA8" w14:textId="1D4A4D7F" w:rsidR="00E73049" w:rsidRDefault="00772219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  <w:r>
        <w:rPr>
          <w:rFonts w:cs="Arial"/>
          <w:b/>
          <w:sz w:val="28"/>
          <w:szCs w:val="28"/>
          <w:lang w:val="fr-CH"/>
        </w:rPr>
        <w:t>Godel Loré</w:t>
      </w:r>
    </w:p>
    <w:p w14:paraId="7C6F2940" w14:textId="0B6C4D6C" w:rsidR="00A24AE5" w:rsidRDefault="00260E56" w:rsidP="00AB4F83">
      <w:pPr>
        <w:spacing w:after="0"/>
        <w:ind w:firstLine="708"/>
        <w:rPr>
          <w:rFonts w:cs="Arial"/>
          <w:b/>
          <w:sz w:val="28"/>
          <w:szCs w:val="28"/>
          <w:lang w:val="fr-CH"/>
        </w:rPr>
      </w:pPr>
      <w:r>
        <w:rPr>
          <w:rFonts w:cs="Arial"/>
          <w:b/>
          <w:sz w:val="28"/>
          <w:szCs w:val="28"/>
          <w:lang w:val="fr-CH"/>
        </w:rPr>
        <w:fldChar w:fldCharType="begin"/>
      </w:r>
      <w:r>
        <w:rPr>
          <w:rFonts w:cs="Arial"/>
          <w:b/>
          <w:sz w:val="28"/>
          <w:szCs w:val="28"/>
          <w:lang w:val="fr-CH"/>
        </w:rPr>
        <w:instrText xml:space="preserve"> DATE  \@ "dd.MM.yyyy"  \* MERGEFORMAT </w:instrText>
      </w:r>
      <w:r>
        <w:rPr>
          <w:rFonts w:cs="Arial"/>
          <w:b/>
          <w:sz w:val="28"/>
          <w:szCs w:val="28"/>
          <w:lang w:val="fr-CH"/>
        </w:rPr>
        <w:fldChar w:fldCharType="separate"/>
      </w:r>
      <w:r w:rsidR="00C37D36">
        <w:rPr>
          <w:rFonts w:cs="Arial"/>
          <w:b/>
          <w:noProof/>
          <w:sz w:val="28"/>
          <w:szCs w:val="28"/>
          <w:lang w:val="fr-CH"/>
        </w:rPr>
        <w:t>04.09.2025</w:t>
      </w:r>
      <w:r>
        <w:rPr>
          <w:rFonts w:cs="Arial"/>
          <w:b/>
          <w:sz w:val="28"/>
          <w:szCs w:val="28"/>
          <w:lang w:val="fr-CH"/>
        </w:rPr>
        <w:fldChar w:fldCharType="end"/>
      </w:r>
    </w:p>
    <w:p w14:paraId="00A88815" w14:textId="5C7936C3" w:rsidR="00AB4F83" w:rsidRDefault="00AB4F83" w:rsidP="00AB4F83">
      <w:pPr>
        <w:spacing w:before="0" w:after="200"/>
        <w:jc w:val="left"/>
        <w:rPr>
          <w:rFonts w:cs="Arial"/>
          <w:b/>
          <w:sz w:val="28"/>
          <w:szCs w:val="28"/>
          <w:lang w:val="fr-CH"/>
        </w:rPr>
      </w:pPr>
      <w:r>
        <w:rPr>
          <w:rFonts w:cs="Arial"/>
          <w:b/>
          <w:sz w:val="28"/>
          <w:szCs w:val="28"/>
          <w:lang w:val="fr-CH"/>
        </w:rPr>
        <w:br w:type="page"/>
      </w:r>
    </w:p>
    <w:sdt>
      <w:sdtPr>
        <w:rPr>
          <w:b/>
          <w:bCs/>
        </w:rPr>
        <w:id w:val="77314172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222FA15" w14:textId="790C0FC7" w:rsidR="00B75A8A" w:rsidRDefault="00B75A8A" w:rsidP="007F2648">
          <w:pPr>
            <w:tabs>
              <w:tab w:val="left" w:pos="2685"/>
            </w:tabs>
          </w:pPr>
          <w:r>
            <w:t>Table des matières</w:t>
          </w:r>
        </w:p>
        <w:p w14:paraId="4FD93609" w14:textId="50FC5ED9" w:rsidR="00424749" w:rsidRDefault="00B75A8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r>
            <w:fldChar w:fldCharType="begin"/>
          </w:r>
          <w:r>
            <w:instrText xml:space="preserve"> TOC \h \z \t "F1;1;F2;2;F3;3;F4;4;F5;5;F6;6" </w:instrText>
          </w:r>
          <w:r>
            <w:fldChar w:fldCharType="separate"/>
          </w:r>
          <w:hyperlink w:anchor="_Toc206406699" w:history="1">
            <w:r w:rsidR="00424749" w:rsidRPr="00764006">
              <w:rPr>
                <w:rStyle w:val="Hyperlink"/>
                <w:noProof/>
              </w:rPr>
              <w:t>1.</w:t>
            </w:r>
            <w:r w:rsidR="00424749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="00424749" w:rsidRPr="00764006">
              <w:rPr>
                <w:rStyle w:val="Hyperlink"/>
                <w:noProof/>
              </w:rPr>
              <w:t>Introduction</w:t>
            </w:r>
            <w:r w:rsidR="00424749">
              <w:rPr>
                <w:noProof/>
                <w:webHidden/>
              </w:rPr>
              <w:tab/>
            </w:r>
            <w:r w:rsidR="00424749">
              <w:rPr>
                <w:noProof/>
                <w:webHidden/>
              </w:rPr>
              <w:fldChar w:fldCharType="begin"/>
            </w:r>
            <w:r w:rsidR="00424749">
              <w:rPr>
                <w:noProof/>
                <w:webHidden/>
              </w:rPr>
              <w:instrText xml:space="preserve"> PAGEREF _Toc206406699 \h </w:instrText>
            </w:r>
            <w:r w:rsidR="00424749">
              <w:rPr>
                <w:noProof/>
                <w:webHidden/>
              </w:rPr>
            </w:r>
            <w:r w:rsidR="00424749">
              <w:rPr>
                <w:noProof/>
                <w:webHidden/>
              </w:rPr>
              <w:fldChar w:fldCharType="separate"/>
            </w:r>
            <w:r w:rsidR="00424749">
              <w:rPr>
                <w:noProof/>
                <w:webHidden/>
              </w:rPr>
              <w:t>3</w:t>
            </w:r>
            <w:r w:rsidR="00424749">
              <w:rPr>
                <w:noProof/>
                <w:webHidden/>
              </w:rPr>
              <w:fldChar w:fldCharType="end"/>
            </w:r>
          </w:hyperlink>
        </w:p>
        <w:p w14:paraId="5AFAC4D2" w14:textId="42469375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0" w:history="1">
            <w:r w:rsidRPr="00764006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Prise en main du module M431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860D" w14:textId="4597E98F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1" w:history="1">
            <w:r w:rsidRPr="00764006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Mise en situation, prise de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C91CA" w14:textId="2F685393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2" w:history="1">
            <w:r w:rsidRPr="00764006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Oublié les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CFE5" w14:textId="4C052A7A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3" w:history="1">
            <w:r w:rsidRPr="00764006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Pourquoi la prise de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520A" w14:textId="694218CA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4" w:history="1">
            <w:r w:rsidRPr="0076400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Méthodes et outils pour exécuter un travail professionnel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3F46" w14:textId="3D96C219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5" w:history="1">
            <w:r w:rsidRPr="00764006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Méthodes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1AA5" w14:textId="4BD30B41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6" w:history="1">
            <w:r w:rsidRPr="00764006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S’informer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151" w14:textId="587BBE3A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7" w:history="1">
            <w:r w:rsidRPr="00764006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Planifier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B031" w14:textId="3CAD7824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8" w:history="1">
            <w:r w:rsidRPr="00764006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Décider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1162" w14:textId="6522F7C8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09" w:history="1">
            <w:r w:rsidRPr="00764006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9E50" w14:textId="5874FE1E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0" w:history="1">
            <w:r w:rsidRPr="00764006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Contrôler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485E" w14:textId="57C25786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1" w:history="1">
            <w:r w:rsidRPr="00764006">
              <w:rPr>
                <w:rStyle w:val="Hyperlink"/>
                <w:noProof/>
              </w:rPr>
              <w:t>3.1.6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Evaluer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07CE" w14:textId="23EC089D" w:rsidR="00424749" w:rsidRDefault="0042474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2" w:history="1">
            <w:r w:rsidRPr="00764006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Les outils pour un travail professionnelle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3285" w14:textId="461A0D85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3" w:history="1">
            <w:r w:rsidRPr="00764006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Prise de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D323" w14:textId="4DE39FC1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4" w:history="1">
            <w:r w:rsidRPr="00764006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  <w:shd w:val="clear" w:color="auto" w:fill="FFFFFF"/>
              </w:rPr>
              <w:t>Développer sa créativité - mind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AFBF" w14:textId="00AE5637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5" w:history="1">
            <w:r w:rsidRPr="00764006">
              <w:rPr>
                <w:rStyle w:val="Hyperlink"/>
                <w:rFonts w:cs="Arial"/>
                <w:noProof/>
              </w:rPr>
              <w:t>3.2.3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  <w:shd w:val="clear" w:color="auto" w:fill="FFFFFF"/>
              </w:rPr>
              <w:t xml:space="preserve">Planifier des tâches avec le </w:t>
            </w:r>
            <w:r w:rsidRPr="00764006">
              <w:rPr>
                <w:rStyle w:val="Hyperlink"/>
                <w:rFonts w:cs="Arial"/>
                <w:noProof/>
                <w:shd w:val="clear" w:color="auto" w:fill="FFFFFF"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F78C" w14:textId="7521B5B6" w:rsidR="00424749" w:rsidRDefault="0042474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6" w:history="1">
            <w:r w:rsidRPr="00764006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8270" w14:textId="54A1AFB7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7" w:history="1">
            <w:r w:rsidRPr="00764006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Prochain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E598" w14:textId="56BC7F85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8" w:history="1">
            <w:r w:rsidRPr="00764006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Conclusion du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C911" w14:textId="57F294C3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19" w:history="1">
            <w:r w:rsidRPr="00764006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6AA5" w14:textId="4C539AA9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20" w:history="1">
            <w:r w:rsidRPr="00764006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4EAC6" w14:textId="324DCC0F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21" w:history="1">
            <w:r w:rsidRPr="00764006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758F" w14:textId="5076C3FE" w:rsidR="00424749" w:rsidRDefault="004247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CH" w:eastAsia="en-CH" w:bidi="ar-SA"/>
              <w14:ligatures w14:val="standardContextual"/>
            </w:rPr>
          </w:pPr>
          <w:hyperlink w:anchor="_Toc206406722" w:history="1">
            <w:r w:rsidRPr="00764006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CH" w:eastAsia="en-CH" w:bidi="ar-SA"/>
                <w14:ligatures w14:val="standardContextual"/>
              </w:rPr>
              <w:tab/>
            </w:r>
            <w:r w:rsidRPr="00764006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D4FD" w14:textId="4B5DE1AA" w:rsidR="00B75A8A" w:rsidRDefault="00B75A8A">
          <w:r>
            <w:fldChar w:fldCharType="end"/>
          </w:r>
        </w:p>
      </w:sdtContent>
    </w:sdt>
    <w:p w14:paraId="38CFBA0C" w14:textId="488BFEB4" w:rsidR="00110659" w:rsidRDefault="00110659" w:rsidP="00BA1AA9">
      <w:pPr>
        <w:spacing w:before="0" w:after="200"/>
        <w:jc w:val="left"/>
        <w:rPr>
          <w:lang w:val="fr-CH"/>
        </w:rPr>
      </w:pPr>
    </w:p>
    <w:p w14:paraId="3DB72645" w14:textId="63F65508" w:rsidR="0052654B" w:rsidRDefault="0052654B" w:rsidP="00BA1AA9">
      <w:pPr>
        <w:spacing w:before="0" w:after="200"/>
        <w:jc w:val="left"/>
        <w:rPr>
          <w:lang w:val="fr-CH"/>
        </w:rPr>
      </w:pPr>
    </w:p>
    <w:p w14:paraId="7C290711" w14:textId="4D011E59" w:rsidR="0052654B" w:rsidRDefault="0052654B" w:rsidP="00BA1AA9">
      <w:pPr>
        <w:spacing w:before="0" w:after="200"/>
        <w:jc w:val="left"/>
        <w:rPr>
          <w:lang w:val="fr-CH"/>
        </w:rPr>
      </w:pPr>
    </w:p>
    <w:p w14:paraId="3EF609E2" w14:textId="7FE5FCDD" w:rsidR="0052654B" w:rsidRDefault="0052654B" w:rsidP="00BA1AA9">
      <w:pPr>
        <w:spacing w:before="0" w:after="200"/>
        <w:jc w:val="left"/>
        <w:rPr>
          <w:lang w:val="fr-CH"/>
        </w:rPr>
      </w:pPr>
    </w:p>
    <w:p w14:paraId="35229B5A" w14:textId="0BAEA949" w:rsidR="0052654B" w:rsidRDefault="0052654B" w:rsidP="00BA1AA9">
      <w:pPr>
        <w:spacing w:before="0" w:after="200"/>
        <w:jc w:val="left"/>
        <w:rPr>
          <w:lang w:val="fr-CH"/>
        </w:rPr>
      </w:pPr>
    </w:p>
    <w:p w14:paraId="46A103FA" w14:textId="2A2258FA" w:rsidR="0052654B" w:rsidRDefault="0052654B" w:rsidP="00FE6CCC">
      <w:pPr>
        <w:pStyle w:val="TOC1"/>
        <w:rPr>
          <w:lang w:val="fr-CH"/>
        </w:rPr>
      </w:pPr>
    </w:p>
    <w:p w14:paraId="27F91A74" w14:textId="10B95B7D" w:rsidR="0052654B" w:rsidRDefault="0052654B" w:rsidP="00FE6CCC">
      <w:pPr>
        <w:rPr>
          <w:sz w:val="24"/>
          <w:szCs w:val="24"/>
          <w:lang w:val="fr-CH"/>
        </w:rPr>
      </w:pPr>
    </w:p>
    <w:p w14:paraId="037AD7BC" w14:textId="77777777" w:rsidR="00A63F44" w:rsidRDefault="00A63F44" w:rsidP="00FE6CCC">
      <w:pPr>
        <w:rPr>
          <w:sz w:val="24"/>
          <w:szCs w:val="24"/>
          <w:lang w:val="fr-CH"/>
        </w:rPr>
      </w:pPr>
    </w:p>
    <w:p w14:paraId="32DC1037" w14:textId="2A6809F2" w:rsidR="00B75A8A" w:rsidRPr="00486578" w:rsidRDefault="00C13A72" w:rsidP="00486578">
      <w:pPr>
        <w:pStyle w:val="F1"/>
      </w:pPr>
      <w:bookmarkStart w:id="0" w:name="_Toc206406699"/>
      <w:r w:rsidRPr="00486578">
        <w:lastRenderedPageBreak/>
        <w:t>Introduction</w:t>
      </w:r>
      <w:bookmarkEnd w:id="0"/>
    </w:p>
    <w:p w14:paraId="3D9C9618" w14:textId="500160EC" w:rsidR="000812E1" w:rsidRPr="00510064" w:rsidRDefault="00510064" w:rsidP="00D06AEB">
      <w:pPr>
        <w:rPr>
          <w:lang w:val="fr-CH"/>
        </w:rPr>
      </w:pPr>
      <w:r w:rsidRPr="00510064">
        <w:t xml:space="preserve">Le module 216 porte sur l’Internet of </w:t>
      </w:r>
      <w:proofErr w:type="spellStart"/>
      <w:r w:rsidRPr="00510064">
        <w:t>Everything</w:t>
      </w:r>
      <w:proofErr w:type="spellEnd"/>
      <w:r w:rsidRPr="00510064">
        <w:t xml:space="preserve"> (</w:t>
      </w:r>
      <w:proofErr w:type="spellStart"/>
      <w:r w:rsidRPr="00510064">
        <w:t>IoE</w:t>
      </w:r>
      <w:proofErr w:type="spellEnd"/>
      <w:r w:rsidRPr="00510064">
        <w:t xml:space="preserve">) et </w:t>
      </w:r>
      <w:r w:rsidR="00D817D1">
        <w:t>son utilisation</w:t>
      </w:r>
      <w:r w:rsidRPr="00510064">
        <w:t xml:space="preserve"> dans des contextes variés comme l’industrie, la santé ou les villes intelligentes.</w:t>
      </w:r>
    </w:p>
    <w:p w14:paraId="61B44F26" w14:textId="77777777" w:rsidR="005A597D" w:rsidRPr="00510064" w:rsidRDefault="005A597D">
      <w:pPr>
        <w:spacing w:before="0" w:after="200"/>
        <w:jc w:val="left"/>
        <w:rPr>
          <w:b/>
          <w:color w:val="1F497D" w:themeColor="text2"/>
          <w:lang w:val="fr-CH"/>
        </w:rPr>
      </w:pPr>
      <w:r w:rsidRPr="00510064">
        <w:br w:type="page"/>
      </w:r>
    </w:p>
    <w:p w14:paraId="16B32910" w14:textId="77777777" w:rsidR="00D817D1" w:rsidRDefault="009F6684" w:rsidP="00D817D1">
      <w:pPr>
        <w:pStyle w:val="F1"/>
      </w:pPr>
      <w:bookmarkStart w:id="1" w:name="_Toc206406700"/>
      <w:r>
        <w:lastRenderedPageBreak/>
        <w:t>Introduction au Module</w:t>
      </w:r>
      <w:r w:rsidR="00850A3B">
        <w:t xml:space="preserve"> </w:t>
      </w:r>
      <w:bookmarkEnd w:id="1"/>
      <w:r>
        <w:t>216</w:t>
      </w:r>
    </w:p>
    <w:p w14:paraId="464775A8" w14:textId="42DBC430" w:rsidR="001174B7" w:rsidRDefault="00510064" w:rsidP="00D817D1">
      <w:pPr>
        <w:pStyle w:val="F1"/>
        <w:numPr>
          <w:ilvl w:val="0"/>
          <w:numId w:val="0"/>
        </w:numPr>
        <w:rPr>
          <w:b w:val="0"/>
          <w:bCs/>
          <w:color w:val="auto"/>
          <w:sz w:val="22"/>
          <w:szCs w:val="22"/>
        </w:rPr>
      </w:pPr>
      <w:r>
        <w:br/>
      </w:r>
      <w:r w:rsidR="00D817D1" w:rsidRPr="00D817D1">
        <w:rPr>
          <w:b w:val="0"/>
          <w:bCs/>
          <w:color w:val="auto"/>
          <w:sz w:val="22"/>
          <w:szCs w:val="22"/>
        </w:rPr>
        <w:t xml:space="preserve">L’objectif est de comprendre les différences </w:t>
      </w:r>
      <w:r w:rsidR="00D817D1">
        <w:rPr>
          <w:b w:val="0"/>
          <w:bCs/>
          <w:color w:val="auto"/>
          <w:sz w:val="22"/>
          <w:szCs w:val="22"/>
        </w:rPr>
        <w:t xml:space="preserve">entre l’internet of </w:t>
      </w:r>
      <w:proofErr w:type="spellStart"/>
      <w:r w:rsidR="00D817D1">
        <w:rPr>
          <w:b w:val="0"/>
          <w:bCs/>
          <w:color w:val="auto"/>
          <w:sz w:val="22"/>
          <w:szCs w:val="22"/>
        </w:rPr>
        <w:t>Everything</w:t>
      </w:r>
      <w:proofErr w:type="spellEnd"/>
      <w:r w:rsidR="00D817D1">
        <w:rPr>
          <w:b w:val="0"/>
          <w:bCs/>
          <w:color w:val="auto"/>
          <w:sz w:val="22"/>
          <w:szCs w:val="22"/>
        </w:rPr>
        <w:t xml:space="preserve"> (IOE)</w:t>
      </w:r>
      <w:r w:rsidR="00344A6B">
        <w:rPr>
          <w:b w:val="0"/>
          <w:bCs/>
          <w:color w:val="auto"/>
          <w:sz w:val="22"/>
          <w:szCs w:val="22"/>
        </w:rPr>
        <w:t xml:space="preserve"> et</w:t>
      </w:r>
      <w:r w:rsidR="00D817D1" w:rsidRPr="00D817D1">
        <w:rPr>
          <w:b w:val="0"/>
          <w:bCs/>
          <w:color w:val="auto"/>
          <w:sz w:val="22"/>
          <w:szCs w:val="22"/>
        </w:rPr>
        <w:t xml:space="preserve"> l’Internet of </w:t>
      </w:r>
      <w:proofErr w:type="spellStart"/>
      <w:r w:rsidR="00D817D1" w:rsidRPr="00D817D1">
        <w:rPr>
          <w:b w:val="0"/>
          <w:bCs/>
          <w:color w:val="auto"/>
          <w:sz w:val="22"/>
          <w:szCs w:val="22"/>
        </w:rPr>
        <w:t>Things</w:t>
      </w:r>
      <w:proofErr w:type="spellEnd"/>
      <w:r w:rsidR="00D817D1" w:rsidRPr="00D817D1">
        <w:rPr>
          <w:b w:val="0"/>
          <w:bCs/>
          <w:color w:val="auto"/>
          <w:sz w:val="22"/>
          <w:szCs w:val="22"/>
        </w:rPr>
        <w:t xml:space="preserve"> (IoT)</w:t>
      </w:r>
      <w:r w:rsidR="00344A6B">
        <w:rPr>
          <w:b w:val="0"/>
          <w:bCs/>
          <w:color w:val="auto"/>
          <w:sz w:val="22"/>
          <w:szCs w:val="22"/>
        </w:rPr>
        <w:t xml:space="preserve"> et</w:t>
      </w:r>
      <w:r w:rsidR="00D817D1" w:rsidRPr="00D817D1">
        <w:rPr>
          <w:b w:val="0"/>
          <w:bCs/>
          <w:color w:val="auto"/>
          <w:sz w:val="22"/>
          <w:szCs w:val="22"/>
        </w:rPr>
        <w:t xml:space="preserve"> d’identifier les terminaux (capteurs, actionneurs, logiciels, passerelles)</w:t>
      </w:r>
      <w:r w:rsidR="00344A6B">
        <w:rPr>
          <w:b w:val="0"/>
          <w:bCs/>
          <w:color w:val="auto"/>
          <w:sz w:val="22"/>
          <w:szCs w:val="22"/>
        </w:rPr>
        <w:t>.</w:t>
      </w:r>
    </w:p>
    <w:p w14:paraId="484F1F0E" w14:textId="4C14EC29" w:rsidR="00EE2A40" w:rsidRDefault="00EE2A40" w:rsidP="00EE2A40">
      <w:pPr>
        <w:rPr>
          <w:lang w:val="fr-CH"/>
        </w:rPr>
      </w:pPr>
    </w:p>
    <w:p w14:paraId="7855F939" w14:textId="0039ADEC" w:rsidR="00EE2A40" w:rsidRPr="00EE2A40" w:rsidRDefault="00EE2A40" w:rsidP="00EE2A40">
      <w:pPr>
        <w:rPr>
          <w:lang w:val="fr-CH"/>
        </w:rPr>
      </w:pPr>
    </w:p>
    <w:p w14:paraId="2D6406F4" w14:textId="676ECB43" w:rsidR="00344A6B" w:rsidRDefault="00816DC6" w:rsidP="00344A6B">
      <w:pPr>
        <w:pStyle w:val="F2"/>
        <w:rPr>
          <w:lang w:val="en-US"/>
        </w:rPr>
      </w:pPr>
      <w:r w:rsidRPr="009F6684">
        <w:rPr>
          <w:lang w:val="en-US"/>
        </w:rPr>
        <w:t xml:space="preserve">Internet Of </w:t>
      </w:r>
      <w:r>
        <w:rPr>
          <w:lang w:val="en-US"/>
        </w:rPr>
        <w:t>Thing</w:t>
      </w:r>
      <w:r w:rsidRPr="009F6684">
        <w:rPr>
          <w:lang w:val="en-US"/>
        </w:rPr>
        <w:t xml:space="preserve"> (IOT)</w:t>
      </w:r>
    </w:p>
    <w:p w14:paraId="4F0B3E93" w14:textId="4A10F3F9" w:rsidR="00827F2D" w:rsidRPr="00827F2D" w:rsidRDefault="00827F2D" w:rsidP="00827F2D">
      <w:pPr>
        <w:rPr>
          <w:lang w:val="en-US"/>
        </w:rPr>
      </w:pPr>
      <w:r>
        <w:rPr>
          <w:noProof/>
        </w:rPr>
        <w:drawing>
          <wp:inline distT="0" distB="0" distL="0" distR="0" wp14:anchorId="63425B4B" wp14:editId="3E957A90">
            <wp:extent cx="3853752" cy="2135876"/>
            <wp:effectExtent l="0" t="0" r="0" b="0"/>
            <wp:docPr id="199778260" name="Picture 1" descr="Ce que vous utilisez déjà sans le savoir : l'IoT expliqué simplement -  KINE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 que vous utilisez déjà sans le savoir : l'IoT expliqué simplement -  KINE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106" cy="213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7DF7" w14:textId="0BBBAD51" w:rsidR="00C37D36" w:rsidRPr="00C37D36" w:rsidRDefault="00C37D36" w:rsidP="00C37D36">
      <w:pPr>
        <w:rPr>
          <w:lang w:val="en-US"/>
        </w:rPr>
      </w:pPr>
      <w:r w:rsidRPr="00C37D36">
        <w:rPr>
          <w:lang w:val="en-US"/>
        </w:rPr>
        <w:drawing>
          <wp:inline distT="0" distB="0" distL="0" distR="0" wp14:anchorId="39F4AEB4" wp14:editId="53F4AD3F">
            <wp:extent cx="5760720" cy="1917065"/>
            <wp:effectExtent l="0" t="0" r="0" b="6985"/>
            <wp:docPr id="203076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2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3530" w14:textId="04EC64AC" w:rsidR="00344A6B" w:rsidRDefault="00344A6B" w:rsidP="003747F8">
      <w:pPr>
        <w:ind w:left="1145"/>
        <w:rPr>
          <w:lang w:val="fr-CH"/>
        </w:rPr>
      </w:pPr>
      <w:r>
        <w:rPr>
          <w:lang w:val="fr-CH"/>
        </w:rPr>
        <w:t xml:space="preserve">Les </w:t>
      </w:r>
      <w:proofErr w:type="spellStart"/>
      <w:r>
        <w:rPr>
          <w:lang w:val="fr-CH"/>
        </w:rPr>
        <w:t>objects</w:t>
      </w:r>
      <w:proofErr w:type="spellEnd"/>
    </w:p>
    <w:p w14:paraId="16D87536" w14:textId="69B92095" w:rsidR="003747F8" w:rsidRPr="003747F8" w:rsidRDefault="003747F8" w:rsidP="003747F8">
      <w:pPr>
        <w:ind w:left="1145"/>
        <w:rPr>
          <w:lang w:val="fr-CH"/>
        </w:rPr>
      </w:pPr>
      <w:r w:rsidRPr="003747F8">
        <w:rPr>
          <w:lang w:val="fr-CH"/>
        </w:rPr>
        <w:t>L’IoT concerne principalement les connexions machine-à-machine (M2M)</w:t>
      </w:r>
    </w:p>
    <w:p w14:paraId="1514585B" w14:textId="2C89194B" w:rsidR="003747F8" w:rsidRPr="003747F8" w:rsidRDefault="003747F8" w:rsidP="00512084">
      <w:pPr>
        <w:ind w:left="1145"/>
        <w:rPr>
          <w:lang w:val="fr-CH"/>
        </w:rPr>
      </w:pPr>
      <w:r w:rsidRPr="003747F8">
        <w:rPr>
          <w:lang w:val="fr-CH"/>
        </w:rPr>
        <w:t>Les objets physiques (les “choses”) sont équipés de capteurs ou de modules de communication pour :</w:t>
      </w:r>
    </w:p>
    <w:p w14:paraId="14F20042" w14:textId="4B870414" w:rsidR="003747F8" w:rsidRPr="003747F8" w:rsidRDefault="003747F8" w:rsidP="00512084">
      <w:pPr>
        <w:ind w:left="1145"/>
        <w:rPr>
          <w:lang w:val="fr-CH"/>
        </w:rPr>
      </w:pPr>
      <w:r w:rsidRPr="003747F8">
        <w:rPr>
          <w:lang w:val="fr-CH"/>
        </w:rPr>
        <w:t>Collecter des données (température, mouvement, etc.).</w:t>
      </w:r>
    </w:p>
    <w:p w14:paraId="687A11EA" w14:textId="50D7D9C3" w:rsidR="003747F8" w:rsidRPr="003747F8" w:rsidRDefault="003747F8" w:rsidP="00512084">
      <w:pPr>
        <w:ind w:left="1145"/>
        <w:rPr>
          <w:lang w:val="fr-CH"/>
        </w:rPr>
      </w:pPr>
      <w:r w:rsidRPr="003747F8">
        <w:rPr>
          <w:lang w:val="fr-CH"/>
        </w:rPr>
        <w:lastRenderedPageBreak/>
        <w:t>Interagir avec l’environnement (ex. maison connectée, capteurs de production).</w:t>
      </w:r>
    </w:p>
    <w:p w14:paraId="71D7F9D6" w14:textId="693E47BA" w:rsidR="00816DC6" w:rsidRPr="003747F8" w:rsidRDefault="00D817D1" w:rsidP="003747F8">
      <w:pPr>
        <w:ind w:left="1145"/>
        <w:rPr>
          <w:lang w:val="fr-CH"/>
        </w:rPr>
      </w:pPr>
      <w:r w:rsidRPr="00512084">
        <w:rPr>
          <w:rFonts w:ascii="Cambria Math" w:hAnsi="Cambria Math" w:cs="Cambria Math"/>
          <w:b/>
          <w:bCs/>
        </w:rPr>
        <w:t>▷</w:t>
      </w:r>
      <w:r w:rsidR="003747F8" w:rsidRPr="003747F8">
        <w:rPr>
          <w:lang w:val="fr-CH"/>
        </w:rPr>
        <w:t xml:space="preserve"> Exemple : un capteur de mouvement qui allume une lampe automatiquement.</w:t>
      </w:r>
    </w:p>
    <w:p w14:paraId="5FDA672E" w14:textId="5C74384D" w:rsidR="00C37D36" w:rsidRDefault="00C37D36">
      <w:pPr>
        <w:spacing w:before="0"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71A0D476" w14:textId="77777777" w:rsidR="00816DC6" w:rsidRPr="003747F8" w:rsidRDefault="00816DC6" w:rsidP="00816DC6">
      <w:pPr>
        <w:rPr>
          <w:lang w:val="fr-CH"/>
        </w:rPr>
      </w:pPr>
    </w:p>
    <w:p w14:paraId="1A60C76E" w14:textId="404449FB" w:rsidR="00816DC6" w:rsidRDefault="00816DC6" w:rsidP="00816DC6">
      <w:pPr>
        <w:pStyle w:val="F2"/>
        <w:rPr>
          <w:lang w:val="en-US"/>
        </w:rPr>
      </w:pPr>
      <w:r w:rsidRPr="009F6684">
        <w:rPr>
          <w:lang w:val="en-US"/>
        </w:rPr>
        <w:t xml:space="preserve">Internet Of Everything (IOE) </w:t>
      </w:r>
    </w:p>
    <w:p w14:paraId="6570ECF4" w14:textId="1749431A" w:rsidR="00C37D36" w:rsidRPr="00C37D36" w:rsidRDefault="00C37D36" w:rsidP="00C37D36">
      <w:pPr>
        <w:rPr>
          <w:lang w:val="en-US"/>
        </w:rPr>
      </w:pPr>
      <w:r w:rsidRPr="00C37D36">
        <w:rPr>
          <w:lang w:val="en-US"/>
        </w:rPr>
        <w:drawing>
          <wp:inline distT="0" distB="0" distL="0" distR="0" wp14:anchorId="70A00520" wp14:editId="45F17DCF">
            <wp:extent cx="5229955" cy="1609950"/>
            <wp:effectExtent l="0" t="0" r="0" b="9525"/>
            <wp:docPr id="147307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77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2C8" w14:textId="19B4028F" w:rsidR="003747F8" w:rsidRPr="003747F8" w:rsidRDefault="001D081D" w:rsidP="001D081D">
      <w:pPr>
        <w:ind w:left="1145"/>
        <w:rPr>
          <w:lang w:val="fr-CH"/>
        </w:rPr>
      </w:pPr>
      <w:r>
        <w:rPr>
          <w:lang w:val="fr-CH"/>
        </w:rPr>
        <w:t>Machine à machine</w:t>
      </w:r>
      <w:r>
        <w:rPr>
          <w:lang w:val="fr-CH"/>
        </w:rPr>
        <w:br/>
        <w:t>plus logiciel plus base de données</w:t>
      </w:r>
      <w:r>
        <w:rPr>
          <w:lang w:val="fr-CH"/>
        </w:rPr>
        <w:br/>
      </w:r>
      <w:r w:rsidR="003747F8" w:rsidRPr="003747F8">
        <w:rPr>
          <w:lang w:val="fr-CH"/>
        </w:rPr>
        <w:br/>
        <w:t>L’</w:t>
      </w:r>
      <w:proofErr w:type="spellStart"/>
      <w:r w:rsidR="003747F8" w:rsidRPr="003747F8">
        <w:rPr>
          <w:lang w:val="fr-CH"/>
        </w:rPr>
        <w:t>IoE</w:t>
      </w:r>
      <w:proofErr w:type="spellEnd"/>
      <w:r w:rsidR="003747F8" w:rsidRPr="003747F8">
        <w:rPr>
          <w:lang w:val="fr-CH"/>
        </w:rPr>
        <w:t xml:space="preserve"> élargit l’IoT en y ajoutant :</w:t>
      </w:r>
    </w:p>
    <w:p w14:paraId="56FF4C20" w14:textId="57BAD311" w:rsidR="003747F8" w:rsidRPr="003747F8" w:rsidRDefault="003747F8" w:rsidP="00512084">
      <w:pPr>
        <w:ind w:left="1145"/>
        <w:rPr>
          <w:lang w:val="fr-CH"/>
        </w:rPr>
      </w:pPr>
      <w:r w:rsidRPr="003747F8">
        <w:rPr>
          <w:lang w:val="fr-CH"/>
        </w:rPr>
        <w:t>Les interactions homme-à-homme (H2H).</w:t>
      </w:r>
    </w:p>
    <w:p w14:paraId="0D2F7CEC" w14:textId="35401901" w:rsidR="003747F8" w:rsidRPr="003747F8" w:rsidRDefault="003747F8" w:rsidP="00512084">
      <w:pPr>
        <w:ind w:left="1145"/>
        <w:rPr>
          <w:lang w:val="fr-CH"/>
        </w:rPr>
      </w:pPr>
      <w:r w:rsidRPr="003747F8">
        <w:rPr>
          <w:lang w:val="fr-CH"/>
        </w:rPr>
        <w:t>Les processus personne-à-processus (P2P).</w:t>
      </w:r>
    </w:p>
    <w:p w14:paraId="0BF965E1" w14:textId="6A0F7170" w:rsidR="003747F8" w:rsidRPr="003747F8" w:rsidRDefault="003747F8" w:rsidP="00D4248A">
      <w:pPr>
        <w:ind w:left="1145"/>
        <w:rPr>
          <w:lang w:val="fr-CH"/>
        </w:rPr>
      </w:pPr>
      <w:r w:rsidRPr="003747F8">
        <w:rPr>
          <w:lang w:val="fr-CH"/>
        </w:rPr>
        <w:t>Des analyses avancées et la prise de décision intelligente.</w:t>
      </w:r>
    </w:p>
    <w:p w14:paraId="450DFFCD" w14:textId="3171D2CD" w:rsidR="00816DC6" w:rsidRDefault="00512084" w:rsidP="00D4248A">
      <w:pPr>
        <w:ind w:left="1145"/>
        <w:rPr>
          <w:lang w:val="fr-CH"/>
        </w:rPr>
      </w:pPr>
      <w:bookmarkStart w:id="2" w:name="_Hlk207881580"/>
      <w:r w:rsidRPr="00512084">
        <w:rPr>
          <w:rFonts w:ascii="Cambria Math" w:hAnsi="Cambria Math" w:cs="Cambria Math"/>
          <w:b/>
          <w:bCs/>
        </w:rPr>
        <w:t>▷</w:t>
      </w:r>
      <w:bookmarkEnd w:id="2"/>
      <w:r>
        <w:rPr>
          <w:b/>
          <w:bCs/>
        </w:rPr>
        <w:t xml:space="preserve"> </w:t>
      </w:r>
      <w:r w:rsidR="003747F8" w:rsidRPr="00512084">
        <w:rPr>
          <w:lang w:val="fr-CH"/>
        </w:rPr>
        <w:t>Exemple : un système de santé connecté qui combine capteurs médicaux, logiciels d’analyse et interactions entre médecins et patients pour un suivi en temps réel.</w:t>
      </w:r>
    </w:p>
    <w:p w14:paraId="0CCCDA3F" w14:textId="6A91593E" w:rsidR="00F65A74" w:rsidRPr="00C37D36" w:rsidRDefault="00C37D36" w:rsidP="00C37D36">
      <w:pPr>
        <w:spacing w:before="0"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2A983E5B" w14:textId="4047C066" w:rsidR="00643973" w:rsidRDefault="009F6684" w:rsidP="004B6ABC">
      <w:pPr>
        <w:pStyle w:val="F2"/>
      </w:pPr>
      <w:r>
        <w:lastRenderedPageBreak/>
        <w:t>Capteurs</w:t>
      </w:r>
    </w:p>
    <w:p w14:paraId="7767D8CB" w14:textId="0AF0AE18" w:rsidR="003747F8" w:rsidRPr="003747F8" w:rsidRDefault="003747F8" w:rsidP="003747F8">
      <w:pPr>
        <w:ind w:left="567"/>
        <w:rPr>
          <w:lang w:val="en-CH"/>
        </w:rPr>
      </w:pPr>
      <w:r>
        <w:rPr>
          <w:lang w:val="fr-CH"/>
        </w:rPr>
        <w:br/>
      </w:r>
      <w:r>
        <w:rPr>
          <w:lang w:val="fr-CH"/>
        </w:rPr>
        <w:br/>
      </w:r>
      <w:r w:rsidRPr="003747F8">
        <w:rPr>
          <w:lang w:val="en-CH"/>
        </w:rPr>
        <w:t xml:space="preserve">Un </w:t>
      </w:r>
      <w:proofErr w:type="spellStart"/>
      <w:r w:rsidRPr="003747F8">
        <w:rPr>
          <w:lang w:val="en-CH"/>
        </w:rPr>
        <w:t>capteur</w:t>
      </w:r>
      <w:proofErr w:type="spellEnd"/>
      <w:r w:rsidRPr="003747F8">
        <w:rPr>
          <w:lang w:val="en-CH"/>
        </w:rPr>
        <w:t xml:space="preserve"> </w:t>
      </w:r>
      <w:proofErr w:type="spellStart"/>
      <w:r w:rsidRPr="003747F8">
        <w:rPr>
          <w:lang w:val="en-CH"/>
        </w:rPr>
        <w:t>mesure</w:t>
      </w:r>
      <w:proofErr w:type="spellEnd"/>
      <w:r w:rsidRPr="003747F8">
        <w:rPr>
          <w:lang w:val="en-CH"/>
        </w:rPr>
        <w:t xml:space="preserve"> </w:t>
      </w:r>
      <w:proofErr w:type="spellStart"/>
      <w:r w:rsidRPr="003747F8">
        <w:rPr>
          <w:lang w:val="en-CH"/>
        </w:rPr>
        <w:t>une</w:t>
      </w:r>
      <w:proofErr w:type="spellEnd"/>
      <w:r w:rsidRPr="003747F8">
        <w:rPr>
          <w:lang w:val="en-CH"/>
        </w:rPr>
        <w:t xml:space="preserve"> donnée et la </w:t>
      </w:r>
      <w:proofErr w:type="spellStart"/>
      <w:r w:rsidRPr="003747F8">
        <w:rPr>
          <w:lang w:val="en-CH"/>
        </w:rPr>
        <w:t>transmet</w:t>
      </w:r>
      <w:proofErr w:type="spellEnd"/>
      <w:r w:rsidRPr="003747F8">
        <w:rPr>
          <w:lang w:val="en-CH"/>
        </w:rPr>
        <w:t xml:space="preserve"> à un </w:t>
      </w:r>
      <w:proofErr w:type="spellStart"/>
      <w:r w:rsidRPr="003747F8">
        <w:rPr>
          <w:lang w:val="en-CH"/>
        </w:rPr>
        <w:t>autre</w:t>
      </w:r>
      <w:proofErr w:type="spellEnd"/>
      <w:r w:rsidRPr="003747F8">
        <w:rPr>
          <w:lang w:val="en-CH"/>
        </w:rPr>
        <w:t xml:space="preserve"> </w:t>
      </w:r>
      <w:proofErr w:type="spellStart"/>
      <w:r w:rsidRPr="003747F8">
        <w:rPr>
          <w:lang w:val="en-CH"/>
        </w:rPr>
        <w:t>système</w:t>
      </w:r>
      <w:proofErr w:type="spellEnd"/>
      <w:r w:rsidRPr="003747F8">
        <w:rPr>
          <w:lang w:val="en-CH"/>
        </w:rPr>
        <w:t>.</w:t>
      </w:r>
    </w:p>
    <w:p w14:paraId="7DC89F3B" w14:textId="20B17F5F" w:rsidR="003747F8" w:rsidRPr="003747F8" w:rsidRDefault="003747F8" w:rsidP="00EE2A40">
      <w:pPr>
        <w:ind w:left="567"/>
        <w:rPr>
          <w:lang w:val="en-CH"/>
        </w:rPr>
      </w:pPr>
      <w:proofErr w:type="spellStart"/>
      <w:r w:rsidRPr="003747F8">
        <w:rPr>
          <w:lang w:val="en-CH"/>
        </w:rPr>
        <w:t>Exemples</w:t>
      </w:r>
      <w:proofErr w:type="spellEnd"/>
      <w:r w:rsidRPr="003747F8">
        <w:rPr>
          <w:lang w:val="en-CH"/>
        </w:rPr>
        <w:t xml:space="preserve"> de données :</w:t>
      </w:r>
    </w:p>
    <w:p w14:paraId="3202C43C" w14:textId="20EF0A3F" w:rsidR="003747F8" w:rsidRPr="003747F8" w:rsidRDefault="003747F8" w:rsidP="004D1C30">
      <w:pPr>
        <w:ind w:left="567"/>
        <w:rPr>
          <w:lang w:val="en-CH"/>
        </w:rPr>
      </w:pPr>
      <w:proofErr w:type="spellStart"/>
      <w:r w:rsidRPr="003747F8">
        <w:rPr>
          <w:lang w:val="en-CH"/>
        </w:rPr>
        <w:t>Température</w:t>
      </w:r>
      <w:proofErr w:type="spellEnd"/>
    </w:p>
    <w:p w14:paraId="393D70A4" w14:textId="0D68D6A0" w:rsidR="003747F8" w:rsidRPr="003747F8" w:rsidRDefault="003747F8" w:rsidP="004D1C30">
      <w:pPr>
        <w:ind w:left="567"/>
        <w:rPr>
          <w:lang w:val="en-CH"/>
        </w:rPr>
      </w:pPr>
      <w:proofErr w:type="spellStart"/>
      <w:r w:rsidRPr="003747F8">
        <w:rPr>
          <w:lang w:val="en-CH"/>
        </w:rPr>
        <w:t>Humidité</w:t>
      </w:r>
      <w:proofErr w:type="spellEnd"/>
    </w:p>
    <w:p w14:paraId="604F6062" w14:textId="09FE7366" w:rsidR="003747F8" w:rsidRPr="003747F8" w:rsidRDefault="003747F8" w:rsidP="004D1C30">
      <w:pPr>
        <w:ind w:left="567"/>
        <w:rPr>
          <w:lang w:val="en-CH"/>
        </w:rPr>
      </w:pPr>
      <w:r w:rsidRPr="003747F8">
        <w:rPr>
          <w:lang w:val="en-CH"/>
        </w:rPr>
        <w:t>Lumière</w:t>
      </w:r>
    </w:p>
    <w:p w14:paraId="62538979" w14:textId="019DB72C" w:rsidR="003747F8" w:rsidRPr="003747F8" w:rsidRDefault="003747F8" w:rsidP="004D1C30">
      <w:pPr>
        <w:ind w:left="567"/>
        <w:rPr>
          <w:lang w:val="en-CH"/>
        </w:rPr>
      </w:pPr>
      <w:r w:rsidRPr="003747F8">
        <w:rPr>
          <w:lang w:val="en-CH"/>
        </w:rPr>
        <w:t>Pression</w:t>
      </w:r>
    </w:p>
    <w:p w14:paraId="26027CEE" w14:textId="1A88BF6B" w:rsidR="003747F8" w:rsidRPr="003747F8" w:rsidRDefault="003747F8" w:rsidP="004D1C30">
      <w:pPr>
        <w:ind w:left="567"/>
        <w:rPr>
          <w:lang w:val="en-CH"/>
        </w:rPr>
      </w:pPr>
      <w:proofErr w:type="spellStart"/>
      <w:r w:rsidRPr="003747F8">
        <w:rPr>
          <w:lang w:val="en-CH"/>
        </w:rPr>
        <w:t>Détection</w:t>
      </w:r>
      <w:proofErr w:type="spellEnd"/>
      <w:r w:rsidRPr="003747F8">
        <w:rPr>
          <w:lang w:val="en-CH"/>
        </w:rPr>
        <w:t xml:space="preserve"> de </w:t>
      </w:r>
      <w:proofErr w:type="spellStart"/>
      <w:r w:rsidRPr="003747F8">
        <w:rPr>
          <w:lang w:val="en-CH"/>
        </w:rPr>
        <w:t>mouvement</w:t>
      </w:r>
      <w:proofErr w:type="spellEnd"/>
    </w:p>
    <w:p w14:paraId="19548BEA" w14:textId="4FC34C2D" w:rsidR="00EF2990" w:rsidRDefault="00EE2A40" w:rsidP="005C3A28">
      <w:pPr>
        <w:ind w:left="567"/>
      </w:pPr>
      <w:r w:rsidRPr="00512084">
        <w:rPr>
          <w:rFonts w:ascii="Cambria Math" w:hAnsi="Cambria Math" w:cs="Cambria Math"/>
          <w:b/>
          <w:bCs/>
        </w:rPr>
        <w:t>▷</w:t>
      </w:r>
      <w:r w:rsidR="003747F8" w:rsidRPr="003747F8">
        <w:rPr>
          <w:lang w:val="en-CH"/>
        </w:rPr>
        <w:t xml:space="preserve"> </w:t>
      </w:r>
      <w:proofErr w:type="spellStart"/>
      <w:r w:rsidR="003747F8" w:rsidRPr="003747F8">
        <w:rPr>
          <w:lang w:val="en-CH"/>
        </w:rPr>
        <w:t>Exemple</w:t>
      </w:r>
      <w:proofErr w:type="spellEnd"/>
      <w:r w:rsidR="003747F8" w:rsidRPr="003747F8">
        <w:rPr>
          <w:lang w:val="en-CH"/>
        </w:rPr>
        <w:t xml:space="preserve"> </w:t>
      </w:r>
      <w:proofErr w:type="spellStart"/>
      <w:r w:rsidR="003747F8" w:rsidRPr="003747F8">
        <w:rPr>
          <w:lang w:val="en-CH"/>
        </w:rPr>
        <w:t>concret</w:t>
      </w:r>
      <w:proofErr w:type="spellEnd"/>
      <w:r w:rsidR="003747F8" w:rsidRPr="003747F8">
        <w:rPr>
          <w:lang w:val="en-CH"/>
        </w:rPr>
        <w:t xml:space="preserve"> : un </w:t>
      </w:r>
      <w:proofErr w:type="spellStart"/>
      <w:r w:rsidR="003747F8" w:rsidRPr="003747F8">
        <w:rPr>
          <w:lang w:val="en-CH"/>
        </w:rPr>
        <w:t>capteur</w:t>
      </w:r>
      <w:proofErr w:type="spellEnd"/>
      <w:r w:rsidR="003747F8" w:rsidRPr="003747F8">
        <w:rPr>
          <w:lang w:val="en-CH"/>
        </w:rPr>
        <w:t xml:space="preserve"> de CO</w:t>
      </w:r>
      <w:r w:rsidR="003747F8" w:rsidRPr="003747F8">
        <w:rPr>
          <w:rFonts w:ascii="Cambria Math" w:hAnsi="Cambria Math" w:cs="Cambria Math"/>
          <w:lang w:val="en-CH"/>
        </w:rPr>
        <w:t>₂</w:t>
      </w:r>
      <w:r w:rsidR="003747F8" w:rsidRPr="003747F8">
        <w:rPr>
          <w:lang w:val="en-CH"/>
        </w:rPr>
        <w:t xml:space="preserve"> dans un </w:t>
      </w:r>
      <w:proofErr w:type="spellStart"/>
      <w:r w:rsidR="003747F8" w:rsidRPr="003747F8">
        <w:rPr>
          <w:lang w:val="en-CH"/>
        </w:rPr>
        <w:t>b</w:t>
      </w:r>
      <w:r w:rsidR="003747F8" w:rsidRPr="003747F8">
        <w:rPr>
          <w:rFonts w:cs="Arial"/>
          <w:lang w:val="en-CH"/>
        </w:rPr>
        <w:t>â</w:t>
      </w:r>
      <w:r w:rsidR="003747F8" w:rsidRPr="003747F8">
        <w:rPr>
          <w:lang w:val="en-CH"/>
        </w:rPr>
        <w:t>timent</w:t>
      </w:r>
      <w:proofErr w:type="spellEnd"/>
      <w:r w:rsidR="003747F8" w:rsidRPr="003747F8">
        <w:rPr>
          <w:lang w:val="en-CH"/>
        </w:rPr>
        <w:t xml:space="preserve"> intelligent pour </w:t>
      </w:r>
      <w:proofErr w:type="spellStart"/>
      <w:r w:rsidR="003747F8" w:rsidRPr="003747F8">
        <w:rPr>
          <w:lang w:val="en-CH"/>
        </w:rPr>
        <w:t>ajuster</w:t>
      </w:r>
      <w:proofErr w:type="spellEnd"/>
      <w:r w:rsidR="003747F8" w:rsidRPr="003747F8">
        <w:rPr>
          <w:lang w:val="en-CH"/>
        </w:rPr>
        <w:t xml:space="preserve"> </w:t>
      </w:r>
      <w:proofErr w:type="spellStart"/>
      <w:r w:rsidR="003747F8" w:rsidRPr="003747F8">
        <w:rPr>
          <w:lang w:val="en-CH"/>
        </w:rPr>
        <w:t>automatiquement</w:t>
      </w:r>
      <w:proofErr w:type="spellEnd"/>
      <w:r w:rsidR="003747F8" w:rsidRPr="003747F8">
        <w:rPr>
          <w:lang w:val="en-CH"/>
        </w:rPr>
        <w:t xml:space="preserve"> la ventilation.</w:t>
      </w:r>
      <w:r w:rsidR="005C3A28">
        <w:rPr>
          <w:lang w:val="en-CH"/>
        </w:rPr>
        <w:br/>
      </w:r>
      <w:r w:rsidR="009F6684">
        <w:t>Actionneurs</w:t>
      </w:r>
      <w:r w:rsidR="00DC2FE2">
        <w:br/>
      </w:r>
      <w:r w:rsidR="00DC2FE2">
        <w:br/>
      </w:r>
      <w:r w:rsidR="00DC2FE2" w:rsidRPr="00DC2FE2">
        <w:t>Exemples :</w:t>
      </w:r>
    </w:p>
    <w:p w14:paraId="195E1497" w14:textId="651985CC" w:rsidR="00C37D36" w:rsidRDefault="00C37D36">
      <w:pPr>
        <w:spacing w:before="0" w:after="200"/>
        <w:jc w:val="left"/>
      </w:pPr>
      <w:r>
        <w:br w:type="page"/>
      </w:r>
    </w:p>
    <w:p w14:paraId="1F2EE0FE" w14:textId="77777777" w:rsidR="001D081D" w:rsidRDefault="001D081D" w:rsidP="005C3A28">
      <w:pPr>
        <w:ind w:left="567"/>
      </w:pPr>
    </w:p>
    <w:p w14:paraId="046FBF5E" w14:textId="24789B5F" w:rsidR="001D081D" w:rsidRDefault="001D081D" w:rsidP="001D081D">
      <w:pPr>
        <w:pStyle w:val="F2"/>
        <w:rPr>
          <w:b w:val="0"/>
          <w:bCs/>
          <w:color w:val="auto"/>
          <w:sz w:val="22"/>
          <w:szCs w:val="22"/>
        </w:rPr>
      </w:pPr>
      <w:r>
        <w:t>Actionneur</w:t>
      </w:r>
      <w:r w:rsidR="00FD0B9B">
        <w:br/>
      </w:r>
      <w:r w:rsidR="00FD0B9B">
        <w:br/>
      </w:r>
      <w:proofErr w:type="spellStart"/>
      <w:r w:rsidR="00FD0B9B" w:rsidRPr="00FD0B9B">
        <w:rPr>
          <w:b w:val="0"/>
          <w:bCs/>
          <w:color w:val="auto"/>
          <w:sz w:val="22"/>
          <w:szCs w:val="22"/>
        </w:rPr>
        <w:t>Recoit</w:t>
      </w:r>
      <w:proofErr w:type="spellEnd"/>
      <w:r w:rsidR="00FD0B9B" w:rsidRPr="00FD0B9B">
        <w:rPr>
          <w:b w:val="0"/>
          <w:bCs/>
          <w:color w:val="auto"/>
          <w:sz w:val="22"/>
          <w:szCs w:val="22"/>
        </w:rPr>
        <w:t xml:space="preserve"> donnée et action</w:t>
      </w:r>
      <w:r w:rsidR="00DC2FE2">
        <w:rPr>
          <w:b w:val="0"/>
          <w:bCs/>
          <w:color w:val="auto"/>
          <w:sz w:val="22"/>
          <w:szCs w:val="22"/>
        </w:rPr>
        <w:t>n</w:t>
      </w:r>
      <w:r w:rsidR="00FD0B9B" w:rsidRPr="00FD0B9B">
        <w:rPr>
          <w:b w:val="0"/>
          <w:bCs/>
          <w:color w:val="auto"/>
          <w:sz w:val="22"/>
          <w:szCs w:val="22"/>
        </w:rPr>
        <w:t>e quelque chose en réponse</w:t>
      </w:r>
    </w:p>
    <w:p w14:paraId="7FD0DB33" w14:textId="4B0C8A62" w:rsidR="007D65C2" w:rsidRPr="007D65C2" w:rsidRDefault="00DC2FE2" w:rsidP="007D65C2">
      <w:pPr>
        <w:ind w:left="1145"/>
        <w:rPr>
          <w:lang w:val="fr-CH"/>
        </w:rPr>
      </w:pPr>
      <w:bookmarkStart w:id="3" w:name="_Hlk207883071"/>
      <w:r>
        <w:rPr>
          <w:lang w:val="fr-CH"/>
        </w:rPr>
        <w:t>Exemples :</w:t>
      </w:r>
      <w:r w:rsidR="009F7D72">
        <w:rPr>
          <w:lang w:val="fr-CH"/>
        </w:rPr>
        <w:t xml:space="preserve"> une carte réseaux ?</w:t>
      </w:r>
    </w:p>
    <w:bookmarkEnd w:id="3"/>
    <w:p w14:paraId="62F14A18" w14:textId="6A28431A" w:rsidR="007D65C2" w:rsidRDefault="007D65C2">
      <w:pPr>
        <w:spacing w:before="0" w:after="200"/>
        <w:jc w:val="left"/>
      </w:pPr>
    </w:p>
    <w:p w14:paraId="5AEBC850" w14:textId="77777777" w:rsidR="00032866" w:rsidRDefault="00032866" w:rsidP="005C3A28">
      <w:pPr>
        <w:ind w:left="567"/>
      </w:pPr>
    </w:p>
    <w:p w14:paraId="72E84D1B" w14:textId="77777777" w:rsidR="00C37D36" w:rsidRPr="00C37D36" w:rsidRDefault="00816DC6" w:rsidP="005C3A28">
      <w:pPr>
        <w:pStyle w:val="F2"/>
        <w:rPr>
          <w:b w:val="0"/>
          <w:bCs/>
          <w:color w:val="auto"/>
          <w:sz w:val="22"/>
          <w:szCs w:val="22"/>
        </w:rPr>
      </w:pPr>
      <w:r>
        <w:t>Passerelle</w:t>
      </w:r>
      <w:r w:rsidR="001D081D">
        <w:t xml:space="preserve"> dans IOT (pas pareil que dans </w:t>
      </w:r>
      <w:proofErr w:type="spellStart"/>
      <w:r w:rsidR="001D081D">
        <w:t>résaux</w:t>
      </w:r>
      <w:proofErr w:type="spellEnd"/>
      <w:r w:rsidR="001D081D">
        <w:t>)</w:t>
      </w:r>
    </w:p>
    <w:p w14:paraId="74C6119B" w14:textId="752677F3" w:rsidR="005C3A28" w:rsidRPr="005C3A28" w:rsidRDefault="00C37D36" w:rsidP="00C37D36">
      <w:pPr>
        <w:pStyle w:val="F2"/>
        <w:numPr>
          <w:ilvl w:val="0"/>
          <w:numId w:val="0"/>
        </w:numPr>
        <w:ind w:left="1145"/>
        <w:rPr>
          <w:b w:val="0"/>
          <w:bCs/>
          <w:color w:val="auto"/>
          <w:sz w:val="22"/>
          <w:szCs w:val="22"/>
        </w:rPr>
      </w:pPr>
      <w:r w:rsidRPr="00C37D36">
        <w:drawing>
          <wp:inline distT="0" distB="0" distL="0" distR="0" wp14:anchorId="5FD4A135" wp14:editId="01DF106D">
            <wp:extent cx="5511338" cy="767286"/>
            <wp:effectExtent l="0" t="0" r="0" b="0"/>
            <wp:docPr id="161209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3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301" cy="7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863">
        <w:br/>
      </w:r>
    </w:p>
    <w:p w14:paraId="6D9E60FD" w14:textId="77777777" w:rsidR="005C3A28" w:rsidRPr="005C3A28" w:rsidRDefault="005C3A28" w:rsidP="005C3A28">
      <w:pPr>
        <w:pStyle w:val="F2"/>
        <w:numPr>
          <w:ilvl w:val="0"/>
          <w:numId w:val="0"/>
        </w:numPr>
        <w:ind w:left="567"/>
        <w:rPr>
          <w:b w:val="0"/>
          <w:bCs/>
          <w:color w:val="auto"/>
          <w:sz w:val="22"/>
          <w:szCs w:val="22"/>
        </w:rPr>
      </w:pPr>
      <w:r w:rsidRPr="005C3A28">
        <w:rPr>
          <w:b w:val="0"/>
          <w:bCs/>
          <w:color w:val="auto"/>
          <w:sz w:val="22"/>
          <w:szCs w:val="22"/>
        </w:rPr>
        <w:t>La passerelle (</w:t>
      </w:r>
      <w:proofErr w:type="spellStart"/>
      <w:r w:rsidRPr="005C3A28">
        <w:rPr>
          <w:b w:val="0"/>
          <w:bCs/>
          <w:color w:val="auto"/>
          <w:sz w:val="22"/>
          <w:szCs w:val="22"/>
        </w:rPr>
        <w:t>gateway</w:t>
      </w:r>
      <w:proofErr w:type="spellEnd"/>
      <w:r w:rsidRPr="005C3A28">
        <w:rPr>
          <w:b w:val="0"/>
          <w:bCs/>
          <w:color w:val="auto"/>
          <w:sz w:val="22"/>
          <w:szCs w:val="22"/>
        </w:rPr>
        <w:t>) sert d’interface de communication entre des systèmes utilisant différents protocoles.</w:t>
      </w:r>
    </w:p>
    <w:p w14:paraId="6FFBC983" w14:textId="77777777" w:rsidR="005C3A28" w:rsidRPr="005C3A28" w:rsidRDefault="005C3A28" w:rsidP="005C3A28">
      <w:pPr>
        <w:pStyle w:val="F2"/>
        <w:numPr>
          <w:ilvl w:val="0"/>
          <w:numId w:val="0"/>
        </w:numPr>
        <w:ind w:left="1145" w:hanging="578"/>
        <w:rPr>
          <w:b w:val="0"/>
          <w:bCs/>
          <w:color w:val="auto"/>
          <w:sz w:val="22"/>
          <w:szCs w:val="22"/>
        </w:rPr>
      </w:pPr>
      <w:r w:rsidRPr="005C3A28">
        <w:rPr>
          <w:b w:val="0"/>
          <w:bCs/>
          <w:color w:val="auto"/>
          <w:sz w:val="22"/>
          <w:szCs w:val="22"/>
        </w:rPr>
        <w:t>Rôles :</w:t>
      </w:r>
    </w:p>
    <w:p w14:paraId="296E8D51" w14:textId="77777777" w:rsidR="005C3A28" w:rsidRPr="005C3A28" w:rsidRDefault="005C3A28" w:rsidP="005C3A28">
      <w:pPr>
        <w:pStyle w:val="F2"/>
        <w:numPr>
          <w:ilvl w:val="0"/>
          <w:numId w:val="0"/>
        </w:numPr>
        <w:ind w:left="1145" w:hanging="578"/>
        <w:rPr>
          <w:b w:val="0"/>
          <w:bCs/>
          <w:color w:val="auto"/>
          <w:sz w:val="22"/>
          <w:szCs w:val="22"/>
        </w:rPr>
      </w:pPr>
    </w:p>
    <w:p w14:paraId="11303778" w14:textId="77777777" w:rsidR="005C3A28" w:rsidRPr="005C3A28" w:rsidRDefault="005C3A28" w:rsidP="005C3A28">
      <w:pPr>
        <w:pStyle w:val="F2"/>
        <w:numPr>
          <w:ilvl w:val="0"/>
          <w:numId w:val="0"/>
        </w:numPr>
        <w:ind w:left="1145" w:hanging="578"/>
        <w:rPr>
          <w:b w:val="0"/>
          <w:bCs/>
          <w:color w:val="auto"/>
          <w:sz w:val="22"/>
          <w:szCs w:val="22"/>
        </w:rPr>
      </w:pPr>
      <w:r w:rsidRPr="005C3A28">
        <w:rPr>
          <w:b w:val="0"/>
          <w:bCs/>
          <w:color w:val="auto"/>
          <w:sz w:val="22"/>
          <w:szCs w:val="22"/>
        </w:rPr>
        <w:t>Traduire les signaux pour permettre aux objets de se comprendre.</w:t>
      </w:r>
    </w:p>
    <w:p w14:paraId="01CC9E4F" w14:textId="77777777" w:rsidR="005C3A28" w:rsidRPr="005C3A28" w:rsidRDefault="005C3A28" w:rsidP="005C3A28">
      <w:pPr>
        <w:pStyle w:val="F2"/>
        <w:numPr>
          <w:ilvl w:val="0"/>
          <w:numId w:val="0"/>
        </w:numPr>
        <w:ind w:left="1145" w:hanging="578"/>
        <w:rPr>
          <w:b w:val="0"/>
          <w:bCs/>
          <w:color w:val="auto"/>
          <w:sz w:val="22"/>
          <w:szCs w:val="22"/>
        </w:rPr>
      </w:pPr>
    </w:p>
    <w:p w14:paraId="21E1FA84" w14:textId="77777777" w:rsidR="005C3A28" w:rsidRPr="005C3A28" w:rsidRDefault="005C3A28" w:rsidP="005C3A28">
      <w:pPr>
        <w:pStyle w:val="F2"/>
        <w:numPr>
          <w:ilvl w:val="0"/>
          <w:numId w:val="0"/>
        </w:numPr>
        <w:ind w:left="1145" w:hanging="578"/>
        <w:rPr>
          <w:b w:val="0"/>
          <w:bCs/>
          <w:color w:val="auto"/>
          <w:sz w:val="22"/>
          <w:szCs w:val="22"/>
        </w:rPr>
      </w:pPr>
      <w:r w:rsidRPr="005C3A28">
        <w:rPr>
          <w:b w:val="0"/>
          <w:bCs/>
          <w:color w:val="auto"/>
          <w:sz w:val="22"/>
          <w:szCs w:val="22"/>
        </w:rPr>
        <w:t>Relier les dispositifs IoT/</w:t>
      </w:r>
      <w:proofErr w:type="spellStart"/>
      <w:r w:rsidRPr="005C3A28">
        <w:rPr>
          <w:b w:val="0"/>
          <w:bCs/>
          <w:color w:val="auto"/>
          <w:sz w:val="22"/>
          <w:szCs w:val="22"/>
        </w:rPr>
        <w:t>IoE</w:t>
      </w:r>
      <w:proofErr w:type="spellEnd"/>
      <w:r w:rsidRPr="005C3A28">
        <w:rPr>
          <w:b w:val="0"/>
          <w:bCs/>
          <w:color w:val="auto"/>
          <w:sz w:val="22"/>
          <w:szCs w:val="22"/>
        </w:rPr>
        <w:t xml:space="preserve"> à des plateformes de gestion (ex. cloud, serveurs).</w:t>
      </w:r>
    </w:p>
    <w:p w14:paraId="75546E2C" w14:textId="77777777" w:rsidR="005C3A28" w:rsidRPr="005C3A28" w:rsidRDefault="005C3A28" w:rsidP="005C3A28">
      <w:pPr>
        <w:pStyle w:val="F2"/>
        <w:numPr>
          <w:ilvl w:val="0"/>
          <w:numId w:val="0"/>
        </w:numPr>
        <w:ind w:left="1145" w:hanging="578"/>
        <w:rPr>
          <w:b w:val="0"/>
          <w:bCs/>
          <w:color w:val="auto"/>
          <w:sz w:val="22"/>
          <w:szCs w:val="22"/>
        </w:rPr>
      </w:pPr>
    </w:p>
    <w:p w14:paraId="0F303B1C" w14:textId="5E592697" w:rsidR="005C3A28" w:rsidRDefault="00EE2A40" w:rsidP="005C3A28">
      <w:pPr>
        <w:pStyle w:val="F2"/>
        <w:numPr>
          <w:ilvl w:val="0"/>
          <w:numId w:val="0"/>
        </w:numPr>
        <w:ind w:left="1145" w:hanging="578"/>
        <w:rPr>
          <w:bCs/>
          <w:color w:val="auto"/>
          <w:sz w:val="22"/>
          <w:szCs w:val="22"/>
        </w:rPr>
      </w:pPr>
      <w:r w:rsidRPr="00EE2A40">
        <w:rPr>
          <w:rFonts w:ascii="Cambria Math" w:hAnsi="Cambria Math" w:cs="Cambria Math"/>
          <w:b w:val="0"/>
          <w:bCs/>
          <w:color w:val="auto"/>
          <w:sz w:val="22"/>
          <w:szCs w:val="22"/>
        </w:rPr>
        <w:t>▷</w:t>
      </w:r>
      <w:r w:rsidR="005C3A28" w:rsidRPr="005C3A28">
        <w:rPr>
          <w:b w:val="0"/>
          <w:bCs/>
          <w:color w:val="auto"/>
          <w:sz w:val="22"/>
          <w:szCs w:val="22"/>
        </w:rPr>
        <w:t xml:space="preserve"> Exemple concret : une passerelle </w:t>
      </w:r>
      <w:proofErr w:type="spellStart"/>
      <w:r w:rsidR="005C3A28" w:rsidRPr="005C3A28">
        <w:rPr>
          <w:b w:val="0"/>
          <w:bCs/>
          <w:color w:val="auto"/>
          <w:sz w:val="22"/>
          <w:szCs w:val="22"/>
        </w:rPr>
        <w:t>LoRaWAN</w:t>
      </w:r>
      <w:proofErr w:type="spellEnd"/>
      <w:r w:rsidR="005C3A28" w:rsidRPr="005C3A28">
        <w:rPr>
          <w:b w:val="0"/>
          <w:bCs/>
          <w:color w:val="auto"/>
          <w:sz w:val="22"/>
          <w:szCs w:val="22"/>
        </w:rPr>
        <w:t xml:space="preserve"> qui transmet les données de capteurs longue distance vers un serveur cloud.</w:t>
      </w:r>
      <w:r w:rsidR="005C3A28" w:rsidRPr="005C3A28">
        <w:rPr>
          <w:b w:val="0"/>
          <w:bCs/>
          <w:color w:val="auto"/>
          <w:sz w:val="22"/>
          <w:szCs w:val="22"/>
        </w:rPr>
        <w:cr/>
      </w:r>
    </w:p>
    <w:p w14:paraId="07E38A95" w14:textId="53325054" w:rsidR="00816DC6" w:rsidRDefault="005C3A28" w:rsidP="00DC2FE2">
      <w:pPr>
        <w:pStyle w:val="F2"/>
        <w:numPr>
          <w:ilvl w:val="0"/>
          <w:numId w:val="0"/>
        </w:numPr>
        <w:ind w:left="567"/>
      </w:pPr>
      <w:r>
        <w:br/>
      </w:r>
    </w:p>
    <w:p w14:paraId="3F4837EB" w14:textId="021ACCF1" w:rsidR="00816DC6" w:rsidRDefault="00816DC6" w:rsidP="00816DC6">
      <w:pPr>
        <w:pStyle w:val="F2"/>
      </w:pPr>
      <w:r>
        <w:t>Logiciels</w:t>
      </w:r>
    </w:p>
    <w:p w14:paraId="53475445" w14:textId="77777777" w:rsidR="00EF2990" w:rsidRPr="00EF2990" w:rsidRDefault="00EF2990" w:rsidP="00EF2990">
      <w:pPr>
        <w:ind w:left="708"/>
        <w:rPr>
          <w:lang w:val="fr-CH"/>
        </w:rPr>
      </w:pPr>
      <w:r w:rsidRPr="00EF2990">
        <w:rPr>
          <w:lang w:val="fr-CH"/>
        </w:rPr>
        <w:t>Les logiciels coordonnent et exploitent les données des capteurs et actionneurs.</w:t>
      </w:r>
    </w:p>
    <w:p w14:paraId="1FA38D35" w14:textId="07ECA74E" w:rsidR="00EF2990" w:rsidRPr="00EF2990" w:rsidRDefault="00EF2990" w:rsidP="004D1C30">
      <w:pPr>
        <w:ind w:left="708"/>
        <w:rPr>
          <w:lang w:val="fr-CH"/>
        </w:rPr>
      </w:pPr>
      <w:r w:rsidRPr="00EF2990">
        <w:rPr>
          <w:lang w:val="fr-CH"/>
        </w:rPr>
        <w:t>Rôles :</w:t>
      </w:r>
    </w:p>
    <w:p w14:paraId="503A6A4A" w14:textId="1CDB14FF" w:rsidR="00EF2990" w:rsidRPr="00EF2990" w:rsidRDefault="00EF2990" w:rsidP="004D1C30">
      <w:pPr>
        <w:ind w:left="708"/>
        <w:rPr>
          <w:lang w:val="fr-CH"/>
        </w:rPr>
      </w:pPr>
      <w:r w:rsidRPr="00EF2990">
        <w:rPr>
          <w:lang w:val="fr-CH"/>
        </w:rPr>
        <w:t>Collecter et stocker les données.</w:t>
      </w:r>
    </w:p>
    <w:p w14:paraId="33DC3D6A" w14:textId="1BC13891" w:rsidR="00EF2990" w:rsidRPr="00EF2990" w:rsidRDefault="00EF2990" w:rsidP="004D1C30">
      <w:pPr>
        <w:ind w:left="708"/>
        <w:rPr>
          <w:lang w:val="fr-CH"/>
        </w:rPr>
      </w:pPr>
      <w:r w:rsidRPr="00EF2990">
        <w:rPr>
          <w:lang w:val="fr-CH"/>
        </w:rPr>
        <w:t>Les analyser pour en extraire des informations.</w:t>
      </w:r>
    </w:p>
    <w:p w14:paraId="0CDA53D6" w14:textId="5EA3DE2A" w:rsidR="00EF2990" w:rsidRPr="00EF2990" w:rsidRDefault="00EF2990" w:rsidP="004D1C30">
      <w:pPr>
        <w:ind w:left="708"/>
        <w:rPr>
          <w:lang w:val="fr-CH"/>
        </w:rPr>
      </w:pPr>
      <w:r w:rsidRPr="00EF2990">
        <w:rPr>
          <w:lang w:val="fr-CH"/>
        </w:rPr>
        <w:t>Déclencher automatiquement des actions.</w:t>
      </w:r>
    </w:p>
    <w:p w14:paraId="5182C673" w14:textId="0B243AB3" w:rsidR="00EF2990" w:rsidRPr="00EF2990" w:rsidRDefault="00EF2990" w:rsidP="004D1C30">
      <w:pPr>
        <w:ind w:left="708"/>
        <w:rPr>
          <w:lang w:val="fr-CH"/>
        </w:rPr>
      </w:pPr>
      <w:r w:rsidRPr="00EF2990">
        <w:rPr>
          <w:lang w:val="fr-CH"/>
        </w:rPr>
        <w:t>Exemples de logiciels :</w:t>
      </w:r>
    </w:p>
    <w:p w14:paraId="31D218A8" w14:textId="4F8EDE64" w:rsidR="00EF2990" w:rsidRPr="00EF2990" w:rsidRDefault="00EF2990" w:rsidP="004D1C30">
      <w:pPr>
        <w:ind w:left="708"/>
        <w:rPr>
          <w:lang w:val="fr-CH"/>
        </w:rPr>
      </w:pPr>
      <w:r w:rsidRPr="00EF2990">
        <w:rPr>
          <w:lang w:val="fr-CH"/>
        </w:rPr>
        <w:lastRenderedPageBreak/>
        <w:t>Home Assistant (domotique).</w:t>
      </w:r>
    </w:p>
    <w:p w14:paraId="6408C41D" w14:textId="77777777" w:rsidR="00EF2990" w:rsidRPr="00EF2990" w:rsidRDefault="00EF2990" w:rsidP="00EF2990">
      <w:pPr>
        <w:ind w:left="708"/>
        <w:rPr>
          <w:lang w:val="fr-CH"/>
        </w:rPr>
      </w:pPr>
      <w:r w:rsidRPr="00EF2990">
        <w:rPr>
          <w:lang w:val="fr-CH"/>
        </w:rPr>
        <w:t>Logiciels industriels de maintenance prédictive.</w:t>
      </w:r>
    </w:p>
    <w:p w14:paraId="3F5879A2" w14:textId="77777777" w:rsidR="00EF2990" w:rsidRPr="00EF2990" w:rsidRDefault="00EF2990" w:rsidP="00EF2990">
      <w:pPr>
        <w:ind w:left="708"/>
        <w:rPr>
          <w:lang w:val="fr-CH"/>
        </w:rPr>
      </w:pPr>
    </w:p>
    <w:p w14:paraId="403F014F" w14:textId="77777777" w:rsidR="00EF2990" w:rsidRPr="00EF2990" w:rsidRDefault="00EF2990" w:rsidP="00EF2990">
      <w:pPr>
        <w:ind w:left="708"/>
        <w:rPr>
          <w:lang w:val="fr-CH"/>
        </w:rPr>
      </w:pPr>
      <w:r w:rsidRPr="00EF2990">
        <w:rPr>
          <w:lang w:val="fr-CH"/>
        </w:rPr>
        <w:t>Applications médicales connectées.</w:t>
      </w:r>
    </w:p>
    <w:p w14:paraId="4C221C26" w14:textId="77777777" w:rsidR="00EF2990" w:rsidRPr="00EF2990" w:rsidRDefault="00EF2990" w:rsidP="00EF2990">
      <w:pPr>
        <w:ind w:left="708"/>
        <w:rPr>
          <w:lang w:val="fr-CH"/>
        </w:rPr>
      </w:pPr>
    </w:p>
    <w:p w14:paraId="585695DA" w14:textId="539EBF96" w:rsidR="00EF2990" w:rsidRPr="00EF2990" w:rsidRDefault="00EF2990" w:rsidP="00EF2990">
      <w:pPr>
        <w:ind w:left="708"/>
        <w:rPr>
          <w:lang w:val="fr-CH"/>
        </w:rPr>
      </w:pPr>
      <w:r w:rsidRPr="00EF2990">
        <w:rPr>
          <w:rFonts w:ascii="Segoe UI Emoji" w:hAnsi="Segoe UI Emoji" w:cs="Segoe UI Emoji"/>
          <w:lang w:val="fr-CH"/>
        </w:rPr>
        <w:t>👉</w:t>
      </w:r>
      <w:r w:rsidRPr="00EF2990">
        <w:rPr>
          <w:lang w:val="fr-CH"/>
        </w:rPr>
        <w:t xml:space="preserve"> Exemple concret : Home Assistant installé sur une VM permet de piloter des capteurs (température, mouvement) et des actionneurs (lumières, volets) dans une maison intelligente.</w:t>
      </w:r>
    </w:p>
    <w:p w14:paraId="2015C7EA" w14:textId="77777777" w:rsidR="00816DC6" w:rsidRPr="00816DC6" w:rsidRDefault="00816DC6" w:rsidP="00EF2990">
      <w:pPr>
        <w:rPr>
          <w:lang w:val="fr-CH"/>
        </w:rPr>
      </w:pPr>
    </w:p>
    <w:p w14:paraId="22F85025" w14:textId="77777777" w:rsidR="0008644E" w:rsidRDefault="0008644E" w:rsidP="00A6252F">
      <w:pPr>
        <w:rPr>
          <w:lang w:val="fr-CH"/>
        </w:rPr>
      </w:pPr>
    </w:p>
    <w:p w14:paraId="7AF568BE" w14:textId="73A8AC9E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094E0ACF" w14:textId="7448763B" w:rsidR="00C551CE" w:rsidRPr="001174B7" w:rsidRDefault="00F506DE" w:rsidP="00846FE7">
      <w:pPr>
        <w:pStyle w:val="F1"/>
      </w:pPr>
      <w:r>
        <w:lastRenderedPageBreak/>
        <w:t>Domain d’utilisation</w:t>
      </w:r>
    </w:p>
    <w:p w14:paraId="1104DDC6" w14:textId="02BCBB97" w:rsidR="00620FDA" w:rsidRDefault="00620FDA" w:rsidP="00C551CE">
      <w:pPr>
        <w:rPr>
          <w:sz w:val="24"/>
          <w:szCs w:val="24"/>
        </w:rPr>
      </w:pPr>
    </w:p>
    <w:p w14:paraId="1D754E59" w14:textId="586D0455" w:rsidR="00620FDA" w:rsidRDefault="00F506DE" w:rsidP="00E7501E">
      <w:pPr>
        <w:pStyle w:val="F2"/>
      </w:pPr>
      <w:r>
        <w:t>Santé</w:t>
      </w:r>
      <w:r>
        <w:br/>
      </w:r>
      <w:r w:rsidRPr="00F506DE">
        <w:rPr>
          <w:b w:val="0"/>
          <w:bCs/>
          <w:color w:val="auto"/>
          <w:sz w:val="22"/>
          <w:szCs w:val="22"/>
        </w:rPr>
        <w:t>taux de sucre, poux et cœur du patient mesuré par capteur envoyant alerte au médecins et inf</w:t>
      </w:r>
      <w:r>
        <w:rPr>
          <w:b w:val="0"/>
          <w:bCs/>
          <w:color w:val="auto"/>
          <w:sz w:val="22"/>
          <w:szCs w:val="22"/>
        </w:rPr>
        <w:t>i</w:t>
      </w:r>
      <w:r w:rsidRPr="00F506DE">
        <w:rPr>
          <w:b w:val="0"/>
          <w:bCs/>
          <w:color w:val="auto"/>
          <w:sz w:val="22"/>
          <w:szCs w:val="22"/>
        </w:rPr>
        <w:t>rmières qui ne se déplacent qu’en cas de nécessité.</w:t>
      </w:r>
      <w:r>
        <w:rPr>
          <w:b w:val="0"/>
          <w:bCs/>
          <w:color w:val="auto"/>
          <w:sz w:val="22"/>
          <w:szCs w:val="22"/>
        </w:rPr>
        <w:br/>
      </w:r>
      <w:r>
        <w:rPr>
          <w:b w:val="0"/>
          <w:bCs/>
          <w:color w:val="auto"/>
          <w:sz w:val="22"/>
          <w:szCs w:val="22"/>
        </w:rPr>
        <w:br/>
        <w:t>idée :</w:t>
      </w:r>
      <w:r>
        <w:rPr>
          <w:b w:val="0"/>
          <w:bCs/>
          <w:color w:val="auto"/>
          <w:sz w:val="22"/>
          <w:szCs w:val="22"/>
        </w:rPr>
        <w:br/>
        <w:t>mettre un émetteur de champ magnétique sur le tiroir et les aspirine émette aussi un signal ce qui permettrai de détecter automatiquement le nombre d’aspirines restantes</w:t>
      </w:r>
      <w:r>
        <w:rPr>
          <w:b w:val="0"/>
          <w:bCs/>
          <w:color w:val="auto"/>
          <w:sz w:val="22"/>
          <w:szCs w:val="22"/>
        </w:rPr>
        <w:br/>
      </w:r>
      <w:r>
        <w:rPr>
          <w:b w:val="0"/>
          <w:bCs/>
          <w:color w:val="auto"/>
          <w:sz w:val="22"/>
          <w:szCs w:val="22"/>
        </w:rPr>
        <w:br/>
        <w:t>ambulance :</w:t>
      </w:r>
      <w:r>
        <w:rPr>
          <w:b w:val="0"/>
          <w:bCs/>
          <w:color w:val="auto"/>
          <w:sz w:val="22"/>
          <w:szCs w:val="22"/>
        </w:rPr>
        <w:br/>
        <w:t>Capteur de position dans les ambulances pour que en cas d’appel on puisse envoyer directement l’ambulance la plus proche</w:t>
      </w:r>
      <w:r>
        <w:rPr>
          <w:b w:val="0"/>
          <w:bCs/>
          <w:color w:val="auto"/>
          <w:sz w:val="22"/>
          <w:szCs w:val="22"/>
        </w:rPr>
        <w:br/>
      </w:r>
    </w:p>
    <w:p w14:paraId="1E4766BC" w14:textId="59A0ACE0" w:rsidR="00846FE7" w:rsidRDefault="00F506DE" w:rsidP="00F506DE">
      <w:pPr>
        <w:pStyle w:val="F2"/>
      </w:pPr>
      <w:r w:rsidRPr="00F506DE">
        <w:t>Bâtiments Intelligents</w:t>
      </w:r>
    </w:p>
    <w:p w14:paraId="2C5C4867" w14:textId="7D4F63A7" w:rsidR="0047723E" w:rsidRDefault="0047723E" w:rsidP="0047723E">
      <w:pPr>
        <w:ind w:left="1145"/>
        <w:rPr>
          <w:lang w:val="fr-CH"/>
        </w:rPr>
      </w:pPr>
      <w:r>
        <w:rPr>
          <w:lang w:val="fr-CH"/>
        </w:rPr>
        <w:t>Exemple, capteur pour voir si il y a quelqu’un qui est là et allume la lumière seulement si il y a quelqu’un.</w:t>
      </w:r>
      <w:r>
        <w:rPr>
          <w:lang w:val="fr-CH"/>
        </w:rPr>
        <w:br/>
      </w:r>
      <w:r>
        <w:rPr>
          <w:lang w:val="fr-CH"/>
        </w:rPr>
        <w:br/>
        <w:t xml:space="preserve">Bouche </w:t>
      </w:r>
      <w:proofErr w:type="spellStart"/>
      <w:r>
        <w:rPr>
          <w:lang w:val="fr-CH"/>
        </w:rPr>
        <w:t>incendi</w:t>
      </w:r>
      <w:proofErr w:type="spellEnd"/>
      <w:r>
        <w:rPr>
          <w:lang w:val="fr-CH"/>
        </w:rPr>
        <w:t xml:space="preserve"> auto </w:t>
      </w:r>
      <w:proofErr w:type="spellStart"/>
      <w:r>
        <w:rPr>
          <w:lang w:val="fr-CH"/>
        </w:rPr>
        <w:t>detection</w:t>
      </w:r>
      <w:proofErr w:type="spellEnd"/>
      <w:r>
        <w:rPr>
          <w:lang w:val="fr-CH"/>
        </w:rPr>
        <w:t xml:space="preserve"> de la fumée ou de la </w:t>
      </w:r>
      <w:proofErr w:type="spellStart"/>
      <w:r>
        <w:rPr>
          <w:lang w:val="fr-CH"/>
        </w:rPr>
        <w:t>chaleure</w:t>
      </w:r>
      <w:proofErr w:type="spellEnd"/>
      <w:r>
        <w:rPr>
          <w:lang w:val="fr-CH"/>
        </w:rPr>
        <w:t xml:space="preserve"> excessive et alerte les pompiers et </w:t>
      </w:r>
      <w:proofErr w:type="spellStart"/>
      <w:r>
        <w:rPr>
          <w:lang w:val="fr-CH"/>
        </w:rPr>
        <w:t>déclanche</w:t>
      </w:r>
      <w:proofErr w:type="spellEnd"/>
      <w:r>
        <w:rPr>
          <w:lang w:val="fr-CH"/>
        </w:rPr>
        <w:t xml:space="preserve"> les bouche à incendie </w:t>
      </w:r>
      <w:r>
        <w:rPr>
          <w:lang w:val="fr-CH"/>
        </w:rPr>
        <w:br/>
      </w:r>
      <w:r>
        <w:rPr>
          <w:lang w:val="fr-CH"/>
        </w:rPr>
        <w:br/>
        <w:t xml:space="preserve">Attention à bien choisir les capteurs </w:t>
      </w:r>
      <w:r>
        <w:rPr>
          <w:lang w:val="fr-CH"/>
        </w:rPr>
        <w:br/>
      </w:r>
      <w:r>
        <w:rPr>
          <w:lang w:val="fr-CH"/>
        </w:rPr>
        <w:br/>
        <w:t>- Energie</w:t>
      </w:r>
    </w:p>
    <w:p w14:paraId="2527A026" w14:textId="77777777" w:rsidR="0047723E" w:rsidRDefault="0047723E" w:rsidP="0047723E">
      <w:pPr>
        <w:pStyle w:val="ListParagraph"/>
        <w:numPr>
          <w:ilvl w:val="0"/>
          <w:numId w:val="63"/>
        </w:numPr>
        <w:rPr>
          <w:lang w:val="fr-CH"/>
        </w:rPr>
      </w:pPr>
      <w:r>
        <w:rPr>
          <w:lang w:val="fr-CH"/>
        </w:rPr>
        <w:t>Incendie</w:t>
      </w:r>
    </w:p>
    <w:p w14:paraId="7B1A1110" w14:textId="7DF1B3EC" w:rsidR="0047723E" w:rsidRPr="0047723E" w:rsidRDefault="0047723E" w:rsidP="0047723E">
      <w:pPr>
        <w:pStyle w:val="ListParagraph"/>
        <w:numPr>
          <w:ilvl w:val="0"/>
          <w:numId w:val="63"/>
        </w:numPr>
        <w:rPr>
          <w:lang w:val="fr-CH"/>
        </w:rPr>
      </w:pPr>
      <w:r>
        <w:rPr>
          <w:lang w:val="fr-CH"/>
        </w:rPr>
        <w:t>Alarme intrusion</w:t>
      </w:r>
    </w:p>
    <w:p w14:paraId="710920AC" w14:textId="77777777" w:rsidR="00020552" w:rsidRDefault="00F506DE" w:rsidP="00F506DE">
      <w:pPr>
        <w:pStyle w:val="F2"/>
      </w:pPr>
      <w:r w:rsidRPr="00F506DE">
        <w:t>Industrie</w:t>
      </w:r>
      <w:r w:rsidR="00B615DC">
        <w:br/>
      </w:r>
      <w:r w:rsidR="00B615DC">
        <w:br/>
      </w:r>
      <w:r w:rsidR="00B615DC" w:rsidRPr="009F7D72">
        <w:rPr>
          <w:b w:val="0"/>
          <w:bCs/>
          <w:color w:val="auto"/>
          <w:sz w:val="22"/>
          <w:szCs w:val="22"/>
        </w:rPr>
        <w:t xml:space="preserve">capteur de vibration pour voir quand est-ce que ça va péter et prévoir un changement de pièces avant ça se casse. Intègre </w:t>
      </w:r>
      <w:r w:rsidR="00B615DC" w:rsidRPr="009F7D72">
        <w:rPr>
          <w:b w:val="0"/>
          <w:bCs/>
          <w:color w:val="auto"/>
          <w:sz w:val="22"/>
          <w:szCs w:val="22"/>
        </w:rPr>
        <w:br/>
      </w:r>
    </w:p>
    <w:p w14:paraId="595B8DA9" w14:textId="77777777" w:rsidR="00020552" w:rsidRDefault="00020552" w:rsidP="00020552">
      <w:pPr>
        <w:rPr>
          <w:lang w:val="fr-CH"/>
        </w:rPr>
      </w:pPr>
    </w:p>
    <w:p w14:paraId="165D74CF" w14:textId="77777777" w:rsidR="00020552" w:rsidRDefault="00020552" w:rsidP="00020552">
      <w:pPr>
        <w:rPr>
          <w:lang w:val="fr-CH"/>
        </w:rPr>
      </w:pPr>
    </w:p>
    <w:p w14:paraId="1029185C" w14:textId="77777777" w:rsidR="00020552" w:rsidRPr="00020552" w:rsidRDefault="00020552" w:rsidP="00020552">
      <w:pPr>
        <w:rPr>
          <w:lang w:val="fr-CH"/>
        </w:rPr>
      </w:pPr>
    </w:p>
    <w:p w14:paraId="13D30216" w14:textId="063750D0" w:rsidR="00F506DE" w:rsidRPr="00020552" w:rsidRDefault="00020552" w:rsidP="00020552">
      <w:pPr>
        <w:pStyle w:val="F1"/>
      </w:pPr>
      <w:r w:rsidRPr="00020552">
        <w:lastRenderedPageBreak/>
        <w:t>Pratiquer l’IOT et IOE</w:t>
      </w:r>
    </w:p>
    <w:p w14:paraId="58093BA4" w14:textId="72EE0E73" w:rsidR="00CC21B3" w:rsidRDefault="00020552">
      <w:pPr>
        <w:spacing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Home assistant ou serveur web sur un Raspberry pi </w:t>
      </w:r>
    </w:p>
    <w:p w14:paraId="53C797CF" w14:textId="6F637F79" w:rsidR="001174B7" w:rsidRPr="00681957" w:rsidRDefault="00C551CE" w:rsidP="00E7501E">
      <w:pPr>
        <w:pStyle w:val="F3"/>
      </w:pPr>
      <w:bookmarkStart w:id="4" w:name="_Toc102870095"/>
      <w:bookmarkStart w:id="5" w:name="_Toc206406706"/>
      <w:r w:rsidRPr="00F66548">
        <w:t>S’informer</w:t>
      </w:r>
      <w:bookmarkEnd w:id="4"/>
      <w:bookmarkEnd w:id="5"/>
    </w:p>
    <w:p w14:paraId="47434F13" w14:textId="54CB8EDB" w:rsidR="001174B7" w:rsidRPr="00D86C8A" w:rsidRDefault="00DA1DAF" w:rsidP="006F68EA">
      <w:pPr>
        <w:ind w:left="426" w:firstLine="708"/>
        <w:rPr>
          <w:sz w:val="24"/>
          <w:szCs w:val="24"/>
        </w:rPr>
      </w:pPr>
      <w:r>
        <w:rPr>
          <w:sz w:val="24"/>
          <w:szCs w:val="24"/>
        </w:rPr>
        <w:t>Que veut dire s’</w:t>
      </w:r>
      <w:proofErr w:type="spellStart"/>
      <w:r>
        <w:rPr>
          <w:sz w:val="24"/>
          <w:szCs w:val="24"/>
        </w:rPr>
        <w:t>inforer</w:t>
      </w:r>
      <w:proofErr w:type="spellEnd"/>
    </w:p>
    <w:p w14:paraId="0902975B" w14:textId="77777777" w:rsidR="00C551CE" w:rsidRPr="00F66548" w:rsidRDefault="00C551CE" w:rsidP="00E7501E">
      <w:pPr>
        <w:pStyle w:val="F3"/>
      </w:pPr>
      <w:bookmarkStart w:id="6" w:name="_Toc102870096"/>
      <w:bookmarkStart w:id="7" w:name="_Toc206406707"/>
      <w:r w:rsidRPr="00F66548">
        <w:t>Planifier</w:t>
      </w:r>
      <w:bookmarkEnd w:id="6"/>
      <w:bookmarkEnd w:id="7"/>
    </w:p>
    <w:p w14:paraId="03199983" w14:textId="77777777" w:rsidR="00C551CE" w:rsidRPr="000F08CE" w:rsidRDefault="00C551CE" w:rsidP="00C551CE">
      <w:pPr>
        <w:rPr>
          <w:sz w:val="24"/>
          <w:szCs w:val="24"/>
        </w:rPr>
      </w:pPr>
    </w:p>
    <w:p w14:paraId="0822F383" w14:textId="22C166D7" w:rsidR="00C551CE" w:rsidRPr="00F66548" w:rsidRDefault="001C3C70" w:rsidP="00E7501E">
      <w:pPr>
        <w:pStyle w:val="F3"/>
      </w:pPr>
      <w:bookmarkStart w:id="8" w:name="_Toc206406708"/>
      <w:r>
        <w:t>Décider</w:t>
      </w:r>
      <w:bookmarkEnd w:id="8"/>
    </w:p>
    <w:p w14:paraId="3E641670" w14:textId="77777777" w:rsidR="00C551CE" w:rsidRPr="000F08CE" w:rsidRDefault="00C551CE" w:rsidP="00C551CE">
      <w:pPr>
        <w:rPr>
          <w:sz w:val="24"/>
          <w:szCs w:val="24"/>
        </w:rPr>
      </w:pPr>
    </w:p>
    <w:p w14:paraId="20BDABC5" w14:textId="5932C8A8" w:rsidR="00C551CE" w:rsidRPr="00F66548" w:rsidRDefault="006A0C2F" w:rsidP="00E7501E">
      <w:pPr>
        <w:pStyle w:val="F3"/>
      </w:pPr>
      <w:bookmarkStart w:id="9" w:name="_Toc206406709"/>
      <w:r>
        <w:t>Réaliser</w:t>
      </w:r>
      <w:bookmarkEnd w:id="9"/>
    </w:p>
    <w:p w14:paraId="0F364D79" w14:textId="77777777" w:rsidR="00C551CE" w:rsidRPr="000F08CE" w:rsidRDefault="00C551CE" w:rsidP="00C551CE">
      <w:pPr>
        <w:rPr>
          <w:sz w:val="24"/>
          <w:szCs w:val="24"/>
        </w:rPr>
      </w:pPr>
    </w:p>
    <w:p w14:paraId="0558DF44" w14:textId="50572908" w:rsidR="00C551CE" w:rsidRPr="00681957" w:rsidRDefault="006A0C2F" w:rsidP="00E7501E">
      <w:pPr>
        <w:pStyle w:val="F3"/>
      </w:pPr>
      <w:bookmarkStart w:id="10" w:name="_Toc206406710"/>
      <w:r>
        <w:t>Contrôler</w:t>
      </w:r>
      <w:bookmarkEnd w:id="10"/>
    </w:p>
    <w:p w14:paraId="3D79E9F4" w14:textId="77777777" w:rsidR="00C551CE" w:rsidRPr="000F08CE" w:rsidRDefault="00C551CE" w:rsidP="00C551CE">
      <w:pPr>
        <w:rPr>
          <w:sz w:val="24"/>
          <w:szCs w:val="24"/>
        </w:rPr>
      </w:pPr>
    </w:p>
    <w:p w14:paraId="0910FC9A" w14:textId="5E15838B" w:rsidR="00C551CE" w:rsidRDefault="006A0C2F" w:rsidP="00E7501E">
      <w:pPr>
        <w:pStyle w:val="F3"/>
      </w:pPr>
      <w:bookmarkStart w:id="11" w:name="_Toc206406711"/>
      <w:r>
        <w:t>Evaluer</w:t>
      </w:r>
      <w:bookmarkEnd w:id="11"/>
    </w:p>
    <w:p w14:paraId="7A644854" w14:textId="7437C0BD" w:rsidR="00846FE7" w:rsidRDefault="00846FE7" w:rsidP="00846FE7">
      <w:pPr>
        <w:rPr>
          <w:lang w:val="fr-CH"/>
        </w:rPr>
      </w:pPr>
    </w:p>
    <w:p w14:paraId="4B332205" w14:textId="5710E164" w:rsidR="006F68EA" w:rsidRDefault="006F68EA" w:rsidP="006F68EA">
      <w:pPr>
        <w:pStyle w:val="F2"/>
      </w:pPr>
      <w:bookmarkStart w:id="12" w:name="_Toc206406712"/>
      <w:r>
        <w:t>Les outils pour un travail professionnelle</w:t>
      </w:r>
      <w:bookmarkEnd w:id="12"/>
      <w:r>
        <w:t xml:space="preserve"> </w:t>
      </w:r>
    </w:p>
    <w:p w14:paraId="281DD0A4" w14:textId="77777777" w:rsidR="0068580F" w:rsidRPr="0068580F" w:rsidRDefault="0068580F" w:rsidP="0068580F">
      <w:pPr>
        <w:rPr>
          <w:lang w:val="fr-CH"/>
        </w:rPr>
      </w:pPr>
    </w:p>
    <w:p w14:paraId="19EA072D" w14:textId="570712D9" w:rsidR="00846FE7" w:rsidRDefault="006F68EA" w:rsidP="006F68EA">
      <w:pPr>
        <w:pStyle w:val="F3"/>
      </w:pPr>
      <w:bookmarkStart w:id="13" w:name="_Toc206406713"/>
      <w:r>
        <w:t>Prise de note</w:t>
      </w:r>
      <w:bookmarkEnd w:id="13"/>
    </w:p>
    <w:p w14:paraId="456AEF90" w14:textId="1E452E1A" w:rsidR="004E465E" w:rsidRPr="004E465E" w:rsidRDefault="004E465E" w:rsidP="004E465E">
      <w:pPr>
        <w:ind w:left="1134"/>
        <w:rPr>
          <w:lang w:val="fr-CH"/>
        </w:rPr>
      </w:pPr>
      <w:r>
        <w:rPr>
          <w:lang w:val="fr-CH"/>
        </w:rPr>
        <w:t xml:space="preserve">La prise de note </w:t>
      </w:r>
      <w:proofErr w:type="spellStart"/>
      <w:r>
        <w:rPr>
          <w:lang w:val="fr-CH"/>
        </w:rPr>
        <w:t>à</w:t>
      </w:r>
      <w:proofErr w:type="spellEnd"/>
      <w:r>
        <w:rPr>
          <w:lang w:val="fr-CH"/>
        </w:rPr>
        <w:t xml:space="preserve"> été décrite au chapitre 2, pour les raisons de</w:t>
      </w:r>
      <w:r w:rsidR="001F613B">
        <w:rPr>
          <w:lang w:val="fr-CH"/>
        </w:rPr>
        <w:t xml:space="preserve"> compréhension de la nécessité de la prise de note</w:t>
      </w:r>
    </w:p>
    <w:p w14:paraId="1B68AEBD" w14:textId="77777777" w:rsidR="006F68EA" w:rsidRPr="006F68EA" w:rsidRDefault="006F68EA" w:rsidP="006F68EA">
      <w:pPr>
        <w:rPr>
          <w:lang w:val="fr-CH"/>
        </w:rPr>
      </w:pPr>
    </w:p>
    <w:p w14:paraId="171D7C8A" w14:textId="4BE5E5A3" w:rsidR="006F68EA" w:rsidRDefault="006F68EA" w:rsidP="006F68EA">
      <w:pPr>
        <w:pStyle w:val="F3"/>
        <w:rPr>
          <w:shd w:val="clear" w:color="auto" w:fill="FFFFFF"/>
        </w:rPr>
      </w:pPr>
      <w:bookmarkStart w:id="14" w:name="_Toc206406714"/>
      <w:r>
        <w:rPr>
          <w:shd w:val="clear" w:color="auto" w:fill="FFFFFF"/>
        </w:rPr>
        <w:t xml:space="preserve">Développer sa créativité - </w:t>
      </w:r>
      <w:proofErr w:type="spellStart"/>
      <w:r>
        <w:rPr>
          <w:shd w:val="clear" w:color="auto" w:fill="FFFFFF"/>
        </w:rPr>
        <w:t>mind</w:t>
      </w:r>
      <w:proofErr w:type="spellEnd"/>
      <w:r>
        <w:rPr>
          <w:shd w:val="clear" w:color="auto" w:fill="FFFFFF"/>
        </w:rPr>
        <w:t xml:space="preserve"> mapping</w:t>
      </w:r>
      <w:bookmarkEnd w:id="14"/>
    </w:p>
    <w:p w14:paraId="4DA78518" w14:textId="77777777" w:rsidR="006F68EA" w:rsidRPr="006F68EA" w:rsidRDefault="006F68EA" w:rsidP="006F68EA">
      <w:pPr>
        <w:rPr>
          <w:lang w:val="fr-CH"/>
        </w:rPr>
      </w:pPr>
    </w:p>
    <w:p w14:paraId="3E7CD800" w14:textId="200E1AB1" w:rsidR="006F68EA" w:rsidRDefault="006F68EA" w:rsidP="006F68EA">
      <w:pPr>
        <w:pStyle w:val="F3"/>
        <w:rPr>
          <w:rStyle w:val="autolink"/>
          <w:rFonts w:cs="Arial"/>
          <w:color w:val="1D2125"/>
          <w:sz w:val="23"/>
          <w:szCs w:val="23"/>
          <w:shd w:val="clear" w:color="auto" w:fill="FFFFFF"/>
        </w:rPr>
      </w:pPr>
      <w:bookmarkStart w:id="15" w:name="_Toc206406715"/>
      <w:r w:rsidRPr="006F68EA">
        <w:rPr>
          <w:shd w:val="clear" w:color="auto" w:fill="FFFFFF"/>
        </w:rPr>
        <w:t xml:space="preserve">Planifier des tâches avec le </w:t>
      </w:r>
      <w:r w:rsidRPr="006F68EA">
        <w:rPr>
          <w:rStyle w:val="autolink"/>
          <w:rFonts w:cs="Arial"/>
          <w:color w:val="1D2125"/>
          <w:sz w:val="23"/>
          <w:szCs w:val="23"/>
          <w:shd w:val="clear" w:color="auto" w:fill="FFFFFF"/>
        </w:rPr>
        <w:t>diagramme de Gantt</w:t>
      </w:r>
      <w:bookmarkEnd w:id="15"/>
    </w:p>
    <w:p w14:paraId="5822C51A" w14:textId="77777777" w:rsidR="006F68EA" w:rsidRPr="006F68EA" w:rsidRDefault="006F68EA" w:rsidP="006F68EA">
      <w:pPr>
        <w:rPr>
          <w:lang w:val="fr-CH"/>
        </w:rPr>
      </w:pPr>
    </w:p>
    <w:p w14:paraId="579DF22F" w14:textId="26A0F23E" w:rsidR="006F68EA" w:rsidRPr="0068580F" w:rsidRDefault="00424749" w:rsidP="00424749">
      <w:pPr>
        <w:pStyle w:val="F1"/>
        <w:rPr>
          <w:rStyle w:val="autolink"/>
        </w:rPr>
      </w:pPr>
      <w:r>
        <w:rPr>
          <w:rStyle w:val="autolink"/>
        </w:rPr>
        <w:t>Sujet</w:t>
      </w:r>
    </w:p>
    <w:p w14:paraId="69864D54" w14:textId="722592C2" w:rsidR="006F68EA" w:rsidRPr="008D383D" w:rsidRDefault="006F68EA" w:rsidP="00846FE7">
      <w:pPr>
        <w:rPr>
          <w:rFonts w:cs="Arial"/>
          <w:lang w:val="fr-CH"/>
        </w:rPr>
      </w:pPr>
      <w:proofErr w:type="spellStart"/>
      <w:r w:rsidRPr="008D383D">
        <w:rPr>
          <w:rStyle w:val="autolink"/>
          <w:rFonts w:cs="Arial"/>
          <w:color w:val="1D2125"/>
          <w:shd w:val="clear" w:color="auto" w:fill="FFFFFF"/>
        </w:rPr>
        <w:t>Flowchart</w:t>
      </w:r>
      <w:proofErr w:type="spellEnd"/>
    </w:p>
    <w:p w14:paraId="314AEF32" w14:textId="77777777" w:rsidR="00846FE7" w:rsidRPr="00846FE7" w:rsidRDefault="00846FE7" w:rsidP="00846FE7">
      <w:pPr>
        <w:rPr>
          <w:lang w:val="fr-CH"/>
        </w:rPr>
      </w:pPr>
    </w:p>
    <w:p w14:paraId="1B7EF673" w14:textId="02E88846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3BAB2793" w14:textId="65829326" w:rsidR="003E43E3" w:rsidRDefault="003E43E3" w:rsidP="00DC3812">
      <w:pPr>
        <w:pStyle w:val="F1"/>
      </w:pPr>
      <w:bookmarkStart w:id="16" w:name="_Toc206406717"/>
      <w:r>
        <w:lastRenderedPageBreak/>
        <w:t>Prochain sujet</w:t>
      </w:r>
      <w:bookmarkEnd w:id="16"/>
      <w:r>
        <w:t xml:space="preserve"> </w:t>
      </w:r>
    </w:p>
    <w:p w14:paraId="5D540034" w14:textId="5701BF41" w:rsidR="003E43E3" w:rsidRDefault="003E43E3" w:rsidP="003E43E3">
      <w:pPr>
        <w:rPr>
          <w:lang w:val="fr-CH"/>
        </w:rPr>
      </w:pPr>
      <w:r>
        <w:rPr>
          <w:lang w:val="fr-CH"/>
        </w:rPr>
        <w:t xml:space="preserve">Et </w:t>
      </w:r>
      <w:r w:rsidR="00101299">
        <w:rPr>
          <w:lang w:val="fr-CH"/>
        </w:rPr>
        <w:t>on</w:t>
      </w:r>
      <w:r>
        <w:rPr>
          <w:lang w:val="fr-CH"/>
        </w:rPr>
        <w:t xml:space="preserve"> continue</w:t>
      </w:r>
    </w:p>
    <w:p w14:paraId="0740EFE9" w14:textId="02034DA6" w:rsidR="00424749" w:rsidRDefault="00424749">
      <w:pPr>
        <w:spacing w:before="0" w:after="200"/>
        <w:jc w:val="left"/>
        <w:rPr>
          <w:lang w:val="fr-CH"/>
        </w:rPr>
      </w:pPr>
      <w:r>
        <w:rPr>
          <w:lang w:val="fr-CH"/>
        </w:rPr>
        <w:br w:type="page"/>
      </w:r>
    </w:p>
    <w:p w14:paraId="59A355B8" w14:textId="1F9BEBA0" w:rsidR="00DC3812" w:rsidRPr="005C2F3A" w:rsidRDefault="00DC3812" w:rsidP="00DC3812">
      <w:pPr>
        <w:pStyle w:val="F1"/>
      </w:pPr>
      <w:bookmarkStart w:id="17" w:name="_Toc206406718"/>
      <w:r w:rsidRPr="005C2F3A">
        <w:lastRenderedPageBreak/>
        <w:t>Conclusion</w:t>
      </w:r>
      <w:r w:rsidR="00743F1A">
        <w:t xml:space="preserve"> du rapport</w:t>
      </w:r>
      <w:bookmarkEnd w:id="17"/>
    </w:p>
    <w:p w14:paraId="7E42B098" w14:textId="1EFFD64F" w:rsidR="00DF6E08" w:rsidRDefault="00451F16" w:rsidP="00FE6CCC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Ecrivez ce que vous avez appris et retenue</w:t>
      </w:r>
    </w:p>
    <w:p w14:paraId="78E5264B" w14:textId="0A3DBDB6" w:rsidR="00DF6E08" w:rsidRDefault="00DF6E08" w:rsidP="00FE6CCC">
      <w:pPr>
        <w:rPr>
          <w:sz w:val="24"/>
          <w:szCs w:val="24"/>
          <w:lang w:val="fr-CH"/>
        </w:rPr>
      </w:pPr>
    </w:p>
    <w:p w14:paraId="7DA39301" w14:textId="16B2BE23" w:rsidR="00DF6E08" w:rsidRDefault="00DF6E08" w:rsidP="00FE6CCC">
      <w:pPr>
        <w:rPr>
          <w:sz w:val="24"/>
          <w:szCs w:val="24"/>
          <w:lang w:val="fr-CH"/>
        </w:rPr>
      </w:pPr>
    </w:p>
    <w:p w14:paraId="62350BF8" w14:textId="66321216" w:rsidR="00DF6E08" w:rsidRDefault="00DF6E08" w:rsidP="00FE6CCC">
      <w:pPr>
        <w:rPr>
          <w:sz w:val="24"/>
          <w:szCs w:val="24"/>
          <w:lang w:val="fr-CH"/>
        </w:rPr>
      </w:pPr>
    </w:p>
    <w:p w14:paraId="29ECBF1E" w14:textId="1A89FC34" w:rsidR="00DF6E08" w:rsidRDefault="00DF6E08" w:rsidP="00FE6CCC">
      <w:pPr>
        <w:rPr>
          <w:sz w:val="24"/>
          <w:szCs w:val="24"/>
          <w:lang w:val="fr-CH"/>
        </w:rPr>
      </w:pPr>
    </w:p>
    <w:p w14:paraId="3A9D0DBD" w14:textId="333BF890" w:rsidR="00DF6E08" w:rsidRDefault="00DF6E08" w:rsidP="00FE6CCC">
      <w:pPr>
        <w:rPr>
          <w:sz w:val="24"/>
          <w:szCs w:val="24"/>
          <w:lang w:val="fr-CH"/>
        </w:rPr>
      </w:pPr>
    </w:p>
    <w:p w14:paraId="1EBB730C" w14:textId="0DC66EA9" w:rsidR="00DF6E08" w:rsidRDefault="00DF6E08" w:rsidP="00FE6CCC">
      <w:pPr>
        <w:rPr>
          <w:sz w:val="24"/>
          <w:szCs w:val="24"/>
          <w:lang w:val="fr-CH"/>
        </w:rPr>
      </w:pPr>
    </w:p>
    <w:p w14:paraId="108FFE86" w14:textId="4EE7487E" w:rsidR="00DF6E08" w:rsidRDefault="00DF6E08" w:rsidP="00FE6CCC">
      <w:pPr>
        <w:rPr>
          <w:sz w:val="24"/>
          <w:szCs w:val="24"/>
          <w:lang w:val="fr-CH"/>
        </w:rPr>
      </w:pPr>
    </w:p>
    <w:p w14:paraId="19D4DBBF" w14:textId="45427060" w:rsidR="00DF6E08" w:rsidRDefault="00DF6E08" w:rsidP="00FE6CCC">
      <w:pPr>
        <w:rPr>
          <w:sz w:val="24"/>
          <w:szCs w:val="24"/>
          <w:lang w:val="fr-CH"/>
        </w:rPr>
      </w:pPr>
    </w:p>
    <w:p w14:paraId="20DDF735" w14:textId="5802AFA3" w:rsidR="00DF6E08" w:rsidRDefault="00DF6E08" w:rsidP="00FE6CCC">
      <w:pPr>
        <w:rPr>
          <w:sz w:val="24"/>
          <w:szCs w:val="24"/>
          <w:lang w:val="fr-CH"/>
        </w:rPr>
      </w:pPr>
    </w:p>
    <w:p w14:paraId="7A18D8B4" w14:textId="4930CA39" w:rsidR="00DF6E08" w:rsidRDefault="00DF6E08" w:rsidP="00FE6CCC">
      <w:pPr>
        <w:rPr>
          <w:sz w:val="24"/>
          <w:szCs w:val="24"/>
          <w:lang w:val="fr-CH"/>
        </w:rPr>
      </w:pPr>
    </w:p>
    <w:p w14:paraId="6FCAD17C" w14:textId="072A39F1" w:rsidR="00DF6E08" w:rsidRDefault="00DF6E08" w:rsidP="00FE6CCC">
      <w:pPr>
        <w:rPr>
          <w:sz w:val="24"/>
          <w:szCs w:val="24"/>
          <w:lang w:val="fr-CH"/>
        </w:rPr>
      </w:pPr>
    </w:p>
    <w:p w14:paraId="79FD8EDD" w14:textId="19C849AA" w:rsidR="00DF6E08" w:rsidRDefault="00DF6E08" w:rsidP="00FE6CCC">
      <w:pPr>
        <w:rPr>
          <w:sz w:val="24"/>
          <w:szCs w:val="24"/>
          <w:lang w:val="fr-CH"/>
        </w:rPr>
      </w:pPr>
    </w:p>
    <w:p w14:paraId="7984230A" w14:textId="23698EC1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7396AE50" w14:textId="1A440020" w:rsidR="00110659" w:rsidRPr="00DC631D" w:rsidRDefault="000F419F" w:rsidP="00486578">
      <w:pPr>
        <w:pStyle w:val="F1"/>
      </w:pPr>
      <w:bookmarkStart w:id="18" w:name="_Toc206406719"/>
      <w:r>
        <w:lastRenderedPageBreak/>
        <w:t>Sources</w:t>
      </w:r>
      <w:bookmarkEnd w:id="18"/>
    </w:p>
    <w:p w14:paraId="3936F242" w14:textId="527DF8B2" w:rsidR="00D1794F" w:rsidRDefault="004A1B85" w:rsidP="00FE6CCC">
      <w:pPr>
        <w:rPr>
          <w:sz w:val="24"/>
          <w:szCs w:val="24"/>
          <w:lang w:val="fr-CH"/>
        </w:rPr>
      </w:pPr>
      <w:r>
        <w:rPr>
          <w:b/>
          <w:bCs/>
          <w:sz w:val="24"/>
          <w:szCs w:val="24"/>
          <w:lang w:val="fr-CH"/>
        </w:rPr>
        <w:t>IOE</w:t>
      </w:r>
      <w:r>
        <w:rPr>
          <w:b/>
          <w:bCs/>
          <w:sz w:val="24"/>
          <w:szCs w:val="24"/>
          <w:lang w:val="fr-CH"/>
        </w:rPr>
        <w:br/>
      </w:r>
      <w:hyperlink r:id="rId14" w:history="1">
        <w:r w:rsidRPr="00DF1239">
          <w:rPr>
            <w:rStyle w:val="Hyperlink"/>
            <w:sz w:val="24"/>
            <w:szCs w:val="24"/>
            <w:lang w:val="fr-CH"/>
          </w:rPr>
          <w:t>https://savoir.plus/definition/ioe/</w:t>
        </w:r>
      </w:hyperlink>
    </w:p>
    <w:p w14:paraId="28799B6B" w14:textId="3C8309BC" w:rsidR="004A1B85" w:rsidRPr="004A1B85" w:rsidRDefault="004A1B85" w:rsidP="00FE6CCC">
      <w:pPr>
        <w:rPr>
          <w:b/>
          <w:bCs/>
          <w:sz w:val="24"/>
          <w:szCs w:val="24"/>
          <w:lang w:val="fr-CH"/>
        </w:rPr>
      </w:pPr>
      <w:r w:rsidRPr="004A1B85">
        <w:rPr>
          <w:b/>
          <w:bCs/>
          <w:sz w:val="24"/>
          <w:szCs w:val="24"/>
          <w:lang w:val="fr-CH"/>
        </w:rPr>
        <w:t>IOT</w:t>
      </w:r>
    </w:p>
    <w:p w14:paraId="08E85DEE" w14:textId="6A2442D4" w:rsidR="004A1B85" w:rsidRDefault="004A1B85" w:rsidP="00FE6CCC">
      <w:pPr>
        <w:rPr>
          <w:sz w:val="24"/>
          <w:szCs w:val="24"/>
          <w:lang w:val="fr-CH"/>
        </w:rPr>
      </w:pPr>
      <w:hyperlink r:id="rId15" w:history="1">
        <w:r w:rsidRPr="00DF1239">
          <w:rPr>
            <w:rStyle w:val="Hyperlink"/>
            <w:sz w:val="24"/>
            <w:szCs w:val="24"/>
            <w:lang w:val="fr-CH"/>
          </w:rPr>
          <w:t>https://savoir.plus/definition/iot/</w:t>
        </w:r>
      </w:hyperlink>
    </w:p>
    <w:p w14:paraId="51314505" w14:textId="77777777" w:rsidR="004A1B85" w:rsidRDefault="004A1B85" w:rsidP="00FE6CCC">
      <w:pPr>
        <w:rPr>
          <w:sz w:val="24"/>
          <w:szCs w:val="24"/>
          <w:lang w:val="fr-CH"/>
        </w:rPr>
      </w:pPr>
    </w:p>
    <w:p w14:paraId="4F87E39A" w14:textId="2FA61D3F" w:rsidR="005519FA" w:rsidRDefault="005519FA" w:rsidP="00FE6CCC">
      <w:pPr>
        <w:rPr>
          <w:sz w:val="24"/>
          <w:szCs w:val="24"/>
          <w:lang w:val="fr-CH"/>
        </w:rPr>
      </w:pPr>
    </w:p>
    <w:p w14:paraId="12BCD0E2" w14:textId="7640C69A" w:rsidR="00613761" w:rsidRDefault="00613761" w:rsidP="00FE6CCC">
      <w:pPr>
        <w:rPr>
          <w:sz w:val="24"/>
          <w:szCs w:val="24"/>
          <w:lang w:val="fr-CH"/>
        </w:rPr>
      </w:pPr>
    </w:p>
    <w:p w14:paraId="2E0FE766" w14:textId="0E9DF1BD" w:rsidR="00613761" w:rsidRDefault="00613761" w:rsidP="00FE6CCC">
      <w:pPr>
        <w:rPr>
          <w:sz w:val="24"/>
          <w:szCs w:val="24"/>
          <w:lang w:val="fr-CH"/>
        </w:rPr>
      </w:pPr>
    </w:p>
    <w:p w14:paraId="5C4FA365" w14:textId="04376F70" w:rsidR="00613761" w:rsidRDefault="00613761" w:rsidP="00FE6CCC">
      <w:pPr>
        <w:rPr>
          <w:sz w:val="24"/>
          <w:szCs w:val="24"/>
          <w:lang w:val="fr-CH"/>
        </w:rPr>
      </w:pPr>
    </w:p>
    <w:p w14:paraId="5DBAD229" w14:textId="47EEE81C" w:rsidR="00424749" w:rsidRDefault="00424749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16DA7556" w14:textId="77777777" w:rsidR="00E03320" w:rsidRDefault="00E03320" w:rsidP="00E03320">
      <w:pPr>
        <w:pStyle w:val="F1"/>
      </w:pPr>
      <w:bookmarkStart w:id="19" w:name="_Toc206406720"/>
      <w:r>
        <w:lastRenderedPageBreak/>
        <w:t>Glossaire</w:t>
      </w:r>
      <w:bookmarkEnd w:id="19"/>
    </w:p>
    <w:tbl>
      <w:tblPr>
        <w:tblW w:w="96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E03320" w:rsidRPr="0030738A" w14:paraId="7E144AD5" w14:textId="77777777" w:rsidTr="008E479C">
        <w:tc>
          <w:tcPr>
            <w:tcW w:w="2770" w:type="dxa"/>
            <w:tcBorders>
              <w:bottom w:val="dotted" w:sz="4" w:space="0" w:color="auto"/>
            </w:tcBorders>
            <w:shd w:val="clear" w:color="auto" w:fill="E6E6E6"/>
            <w:tcMar>
              <w:top w:w="85" w:type="dxa"/>
              <w:bottom w:w="85" w:type="dxa"/>
            </w:tcMar>
          </w:tcPr>
          <w:p w14:paraId="55D43502" w14:textId="77777777" w:rsidR="00E03320" w:rsidRPr="0030738A" w:rsidRDefault="00E03320" w:rsidP="008E479C">
            <w:pPr>
              <w:pStyle w:val="BITTabellentitel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Terme</w:t>
            </w:r>
          </w:p>
        </w:tc>
        <w:tc>
          <w:tcPr>
            <w:tcW w:w="6840" w:type="dxa"/>
            <w:tcBorders>
              <w:bottom w:val="dotted" w:sz="4" w:space="0" w:color="auto"/>
            </w:tcBorders>
            <w:shd w:val="clear" w:color="auto" w:fill="E6E6E6"/>
            <w:tcMar>
              <w:top w:w="85" w:type="dxa"/>
              <w:bottom w:w="85" w:type="dxa"/>
            </w:tcMar>
          </w:tcPr>
          <w:p w14:paraId="49027376" w14:textId="77777777" w:rsidR="00E03320" w:rsidRPr="0030738A" w:rsidRDefault="00E03320" w:rsidP="008E479C">
            <w:pPr>
              <w:pStyle w:val="BITTabellentitel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Signification</w:t>
            </w:r>
          </w:p>
        </w:tc>
      </w:tr>
      <w:tr w:rsidR="00E03320" w:rsidRPr="0030738A" w14:paraId="02A9B4E8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6B87CCD4" w14:textId="002581F5" w:rsidR="00E03320" w:rsidRPr="0030738A" w:rsidRDefault="001A0232" w:rsidP="008E479C">
            <w:pPr>
              <w:pStyle w:val="BITTabel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IOT</w:t>
            </w: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53C9E02B" w14:textId="77777777" w:rsidR="00E03320" w:rsidRPr="0030738A" w:rsidRDefault="00E03320" w:rsidP="008E479C">
            <w:pPr>
              <w:pStyle w:val="BITTabelle"/>
              <w:rPr>
                <w:sz w:val="22"/>
                <w:szCs w:val="22"/>
              </w:rPr>
            </w:pPr>
          </w:p>
        </w:tc>
      </w:tr>
      <w:tr w:rsidR="00E03320" w:rsidRPr="00926B9B" w14:paraId="6B435574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438DCF3E" w14:textId="49C17D02" w:rsidR="00E03320" w:rsidRDefault="001A0232" w:rsidP="008E479C">
            <w:pPr>
              <w:pStyle w:val="BITTabelle"/>
              <w:rPr>
                <w:sz w:val="22"/>
                <w:szCs w:val="22"/>
                <w:lang w:val="fr-CH"/>
              </w:rPr>
            </w:pPr>
            <w:r>
              <w:rPr>
                <w:sz w:val="22"/>
                <w:szCs w:val="22"/>
                <w:lang w:val="fr-CH"/>
              </w:rPr>
              <w:t>IOE</w:t>
            </w: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325468C0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  <w:tr w:rsidR="00E03320" w:rsidRPr="00926B9B" w14:paraId="6EBD687A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11323CD4" w14:textId="5541393A" w:rsidR="00E03320" w:rsidRDefault="00F506DE" w:rsidP="008E479C">
            <w:pPr>
              <w:pStyle w:val="BITTabelle"/>
              <w:rPr>
                <w:sz w:val="22"/>
                <w:szCs w:val="22"/>
                <w:lang w:val="fr-CH"/>
              </w:rPr>
            </w:pPr>
            <w:r>
              <w:rPr>
                <w:sz w:val="22"/>
                <w:szCs w:val="22"/>
                <w:lang w:val="fr-CH"/>
              </w:rPr>
              <w:t>Technologie NFC</w:t>
            </w: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4F5443E4" w14:textId="77777777" w:rsidR="00E03320" w:rsidRDefault="00E03320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  <w:tr w:rsidR="00E03320" w:rsidRPr="00926B9B" w14:paraId="356B108F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735E0AAD" w14:textId="490409A3" w:rsidR="00E03320" w:rsidRDefault="009F7D72" w:rsidP="008E479C">
            <w:pPr>
              <w:pStyle w:val="BITTabelle"/>
              <w:rPr>
                <w:sz w:val="22"/>
                <w:szCs w:val="22"/>
                <w:lang w:val="fr-CH"/>
              </w:rPr>
            </w:pPr>
            <w:r>
              <w:rPr>
                <w:sz w:val="22"/>
                <w:szCs w:val="22"/>
                <w:lang w:val="fr-CH"/>
              </w:rPr>
              <w:t>Wake online</w:t>
            </w: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79CC8083" w14:textId="77777777" w:rsidR="0020518C" w:rsidRDefault="0020518C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  <w:tr w:rsidR="0020518C" w:rsidRPr="00926B9B" w14:paraId="1E784B0E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6DD13745" w14:textId="2370B073" w:rsidR="0020518C" w:rsidRDefault="00933F43" w:rsidP="008E479C">
            <w:pPr>
              <w:pStyle w:val="BITTabelle"/>
              <w:rPr>
                <w:sz w:val="22"/>
                <w:szCs w:val="22"/>
                <w:lang w:val="fr-CH"/>
              </w:rPr>
            </w:pPr>
            <w:proofErr w:type="spellStart"/>
            <w:r w:rsidRPr="00933F43">
              <w:rPr>
                <w:sz w:val="22"/>
                <w:szCs w:val="22"/>
                <w:lang w:val="fr-CH"/>
              </w:rPr>
              <w:t>zigbee</w:t>
            </w:r>
            <w:proofErr w:type="spellEnd"/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0E423F05" w14:textId="77777777" w:rsidR="0020518C" w:rsidRDefault="0020518C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  <w:tr w:rsidR="00933F43" w:rsidRPr="00926B9B" w14:paraId="093DB782" w14:textId="77777777" w:rsidTr="008E479C">
        <w:tc>
          <w:tcPr>
            <w:tcW w:w="2770" w:type="dxa"/>
            <w:tcMar>
              <w:top w:w="85" w:type="dxa"/>
              <w:bottom w:w="85" w:type="dxa"/>
            </w:tcMar>
          </w:tcPr>
          <w:p w14:paraId="71B1199C" w14:textId="64AD5D2A" w:rsidR="00933F43" w:rsidRPr="00933F43" w:rsidRDefault="00933F43" w:rsidP="008E479C">
            <w:pPr>
              <w:pStyle w:val="BITTabelle"/>
              <w:rPr>
                <w:sz w:val="22"/>
                <w:szCs w:val="22"/>
                <w:lang w:val="fr-CH"/>
              </w:rPr>
            </w:pPr>
            <w:r>
              <w:rPr>
                <w:sz w:val="22"/>
                <w:szCs w:val="22"/>
                <w:lang w:val="fr-CH"/>
              </w:rPr>
              <w:t>Lora One</w:t>
            </w: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32307D25" w14:textId="77777777" w:rsidR="00933F43" w:rsidRDefault="00933F43" w:rsidP="008E479C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</w:tbl>
    <w:p w14:paraId="6767183C" w14:textId="77777777" w:rsidR="00E03320" w:rsidRPr="00926B9B" w:rsidRDefault="00E03320" w:rsidP="00E03320">
      <w:pPr>
        <w:rPr>
          <w:sz w:val="24"/>
          <w:szCs w:val="24"/>
          <w:lang w:val="fr-CH"/>
        </w:rPr>
      </w:pPr>
    </w:p>
    <w:p w14:paraId="7919B147" w14:textId="77777777" w:rsidR="00E03320" w:rsidRDefault="00E03320" w:rsidP="00E03320">
      <w:pPr>
        <w:rPr>
          <w:sz w:val="24"/>
          <w:szCs w:val="24"/>
          <w:lang w:val="fr-CH"/>
        </w:rPr>
      </w:pPr>
    </w:p>
    <w:p w14:paraId="5E7398D1" w14:textId="6A6F8EAF" w:rsidR="00466E85" w:rsidRDefault="00466E85" w:rsidP="00FE6CCC">
      <w:pPr>
        <w:rPr>
          <w:sz w:val="24"/>
          <w:szCs w:val="24"/>
          <w:lang w:val="fr-CH"/>
        </w:rPr>
      </w:pPr>
    </w:p>
    <w:p w14:paraId="54C1BE64" w14:textId="376CECE4" w:rsidR="00466E85" w:rsidRDefault="00466E85" w:rsidP="00FE6CCC">
      <w:pPr>
        <w:rPr>
          <w:sz w:val="24"/>
          <w:szCs w:val="24"/>
          <w:lang w:val="fr-CH"/>
        </w:rPr>
      </w:pPr>
    </w:p>
    <w:p w14:paraId="68C8BCB2" w14:textId="77FBD8A5" w:rsidR="00613761" w:rsidRDefault="00613761" w:rsidP="00FE6CCC">
      <w:pPr>
        <w:rPr>
          <w:sz w:val="24"/>
          <w:szCs w:val="24"/>
          <w:lang w:val="fr-CH"/>
        </w:rPr>
      </w:pPr>
    </w:p>
    <w:p w14:paraId="13B325EF" w14:textId="2EC20D46" w:rsidR="00613761" w:rsidRDefault="00613761" w:rsidP="00FE6CCC">
      <w:pPr>
        <w:rPr>
          <w:sz w:val="24"/>
          <w:szCs w:val="24"/>
          <w:lang w:val="fr-CH"/>
        </w:rPr>
      </w:pPr>
    </w:p>
    <w:p w14:paraId="658400C2" w14:textId="78A19AF9" w:rsidR="00613761" w:rsidRDefault="00613761" w:rsidP="00FE6CCC">
      <w:pPr>
        <w:rPr>
          <w:sz w:val="24"/>
          <w:szCs w:val="24"/>
          <w:lang w:val="fr-CH"/>
        </w:rPr>
      </w:pPr>
    </w:p>
    <w:p w14:paraId="6AC334A5" w14:textId="6C9DFAFB" w:rsidR="00613761" w:rsidRDefault="00613761" w:rsidP="00FE6CCC">
      <w:pPr>
        <w:rPr>
          <w:sz w:val="24"/>
          <w:szCs w:val="24"/>
          <w:lang w:val="fr-CH"/>
        </w:rPr>
      </w:pPr>
    </w:p>
    <w:p w14:paraId="03B267AC" w14:textId="6E937BCC" w:rsidR="00613761" w:rsidRDefault="00613761" w:rsidP="00FE6CCC">
      <w:pPr>
        <w:rPr>
          <w:sz w:val="24"/>
          <w:szCs w:val="24"/>
          <w:lang w:val="fr-CH"/>
        </w:rPr>
      </w:pPr>
    </w:p>
    <w:p w14:paraId="2B012C42" w14:textId="2D3DD120" w:rsidR="00E03320" w:rsidRDefault="00E03320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7C18ECB1" w14:textId="03070486" w:rsidR="00E03320" w:rsidRDefault="00E03320" w:rsidP="00E03320">
      <w:pPr>
        <w:pStyle w:val="F1"/>
      </w:pPr>
      <w:bookmarkStart w:id="20" w:name="_Toc206406721"/>
      <w:r>
        <w:lastRenderedPageBreak/>
        <w:t>Table des illustrations</w:t>
      </w:r>
      <w:bookmarkEnd w:id="20"/>
    </w:p>
    <w:p w14:paraId="5E1BDC76" w14:textId="064E85C4" w:rsidR="00E03320" w:rsidRDefault="00827F2D" w:rsidP="00E03320">
      <w:pPr>
        <w:rPr>
          <w:lang w:val="fr-CH"/>
        </w:rPr>
      </w:pPr>
      <w:hyperlink r:id="rId16" w:history="1">
        <w:r w:rsidRPr="00091F5D">
          <w:rPr>
            <w:rStyle w:val="Hyperlink"/>
            <w:lang w:val="fr-CH"/>
          </w:rPr>
          <w:t>https://www.google.com/url?sa=i&amp;url=https%3A%2F%2Fkineis.com%2Fiot-explique-simplement%2F&amp;psig=AOvVaw2Tau1E2EQLpVyqpRvY0yMg&amp;ust=1757080788321000&amp;source=images&amp;cd=vfe&amp;opi=89978449&amp;ved=0CBUQjRxqFwoTCIDzlpiiv48DFQAAAAAdAAAAABAL</w:t>
        </w:r>
      </w:hyperlink>
    </w:p>
    <w:p w14:paraId="45027C7E" w14:textId="77777777" w:rsidR="00827F2D" w:rsidRPr="00E03320" w:rsidRDefault="00827F2D" w:rsidP="00E03320">
      <w:pPr>
        <w:rPr>
          <w:lang w:val="fr-CH"/>
        </w:rPr>
      </w:pPr>
    </w:p>
    <w:p w14:paraId="32A02D37" w14:textId="25D10628" w:rsidR="00613761" w:rsidRDefault="00613761" w:rsidP="00FE6CCC">
      <w:pPr>
        <w:rPr>
          <w:sz w:val="24"/>
          <w:szCs w:val="24"/>
          <w:lang w:val="fr-CH"/>
        </w:rPr>
      </w:pPr>
    </w:p>
    <w:p w14:paraId="5EE6022C" w14:textId="61410819" w:rsidR="00613761" w:rsidRDefault="00613761" w:rsidP="00FE6CCC">
      <w:pPr>
        <w:rPr>
          <w:sz w:val="24"/>
          <w:szCs w:val="24"/>
          <w:lang w:val="fr-CH"/>
        </w:rPr>
      </w:pPr>
    </w:p>
    <w:p w14:paraId="16E09E98" w14:textId="19D83082" w:rsidR="00613761" w:rsidRDefault="00613761" w:rsidP="00FE6CCC">
      <w:pPr>
        <w:rPr>
          <w:sz w:val="24"/>
          <w:szCs w:val="24"/>
          <w:lang w:val="fr-CH"/>
        </w:rPr>
      </w:pPr>
    </w:p>
    <w:p w14:paraId="15C9A97F" w14:textId="60631263" w:rsidR="00613761" w:rsidRDefault="00613761" w:rsidP="00FE6CCC">
      <w:pPr>
        <w:rPr>
          <w:sz w:val="24"/>
          <w:szCs w:val="24"/>
          <w:lang w:val="fr-CH"/>
        </w:rPr>
      </w:pPr>
    </w:p>
    <w:p w14:paraId="53C550A8" w14:textId="48E5DA78" w:rsidR="00613761" w:rsidRDefault="00613761" w:rsidP="00FE6CCC">
      <w:pPr>
        <w:rPr>
          <w:sz w:val="24"/>
          <w:szCs w:val="24"/>
          <w:lang w:val="fr-CH"/>
        </w:rPr>
      </w:pPr>
    </w:p>
    <w:p w14:paraId="34FAF96C" w14:textId="6DE59380" w:rsidR="00E03320" w:rsidRDefault="00E03320">
      <w:pPr>
        <w:spacing w:before="0" w:after="200"/>
        <w:jc w:val="left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br w:type="page"/>
      </w:r>
    </w:p>
    <w:p w14:paraId="2BE7C9B2" w14:textId="5B1901BF" w:rsidR="00DD282C" w:rsidRPr="000B660A" w:rsidRDefault="000F419F" w:rsidP="00486578">
      <w:pPr>
        <w:pStyle w:val="F1"/>
      </w:pPr>
      <w:bookmarkStart w:id="21" w:name="_Toc206406722"/>
      <w:r>
        <w:lastRenderedPageBreak/>
        <w:t>Annexes</w:t>
      </w:r>
      <w:bookmarkEnd w:id="21"/>
    </w:p>
    <w:p w14:paraId="77F4B296" w14:textId="7FDD913C" w:rsidR="007748C7" w:rsidRPr="0016242E" w:rsidRDefault="00613761" w:rsidP="0016242E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Décrire</w:t>
      </w:r>
      <w:r w:rsidR="0016242E">
        <w:rPr>
          <w:sz w:val="24"/>
          <w:szCs w:val="24"/>
          <w:lang w:val="fr-CH"/>
        </w:rPr>
        <w:t xml:space="preserve"> les documents annexes </w:t>
      </w:r>
      <w:r>
        <w:rPr>
          <w:sz w:val="24"/>
          <w:szCs w:val="24"/>
          <w:lang w:val="fr-CH"/>
        </w:rPr>
        <w:t>éventuelle lors de la remise du</w:t>
      </w:r>
      <w:r w:rsidR="006A61DD">
        <w:rPr>
          <w:sz w:val="24"/>
          <w:szCs w:val="24"/>
          <w:lang w:val="fr-CH"/>
        </w:rPr>
        <w:t xml:space="preserve"> rapport de travail technique.</w:t>
      </w:r>
    </w:p>
    <w:p w14:paraId="39660F4C" w14:textId="77777777" w:rsidR="00E851C5" w:rsidRPr="00E851C5" w:rsidRDefault="00E851C5" w:rsidP="00E851C5">
      <w:pPr>
        <w:rPr>
          <w:sz w:val="24"/>
          <w:szCs w:val="24"/>
          <w:lang w:val="fr-CH"/>
        </w:rPr>
      </w:pPr>
    </w:p>
    <w:p w14:paraId="5B9F690E" w14:textId="40E94AC0" w:rsidR="00110659" w:rsidRPr="00110659" w:rsidRDefault="00110659" w:rsidP="00273873"/>
    <w:sectPr w:rsidR="00110659" w:rsidRPr="00110659" w:rsidSect="00FF1445">
      <w:headerReference w:type="default" r:id="rId17"/>
      <w:footerReference w:type="default" r:id="rId18"/>
      <w:pgSz w:w="11906" w:h="16838"/>
      <w:pgMar w:top="1843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9FD45" w14:textId="77777777" w:rsidR="00C37FAC" w:rsidRDefault="00C37FAC" w:rsidP="0020454A">
      <w:pPr>
        <w:spacing w:after="0" w:line="240" w:lineRule="auto"/>
      </w:pPr>
      <w:r>
        <w:separator/>
      </w:r>
    </w:p>
    <w:p w14:paraId="45E638A0" w14:textId="77777777" w:rsidR="00C37FAC" w:rsidRDefault="00C37FAC"/>
    <w:p w14:paraId="2C1735EE" w14:textId="77777777" w:rsidR="00C37FAC" w:rsidRDefault="00C37FAC"/>
  </w:endnote>
  <w:endnote w:type="continuationSeparator" w:id="0">
    <w:p w14:paraId="7A597043" w14:textId="77777777" w:rsidR="00C37FAC" w:rsidRDefault="00C37FAC" w:rsidP="0020454A">
      <w:pPr>
        <w:spacing w:after="0" w:line="240" w:lineRule="auto"/>
      </w:pPr>
      <w:r>
        <w:continuationSeparator/>
      </w:r>
    </w:p>
    <w:p w14:paraId="5434BA64" w14:textId="77777777" w:rsidR="00C37FAC" w:rsidRDefault="00C37FAC"/>
    <w:p w14:paraId="05DF7881" w14:textId="77777777" w:rsidR="00C37FAC" w:rsidRDefault="00C37FAC"/>
  </w:endnote>
  <w:endnote w:type="continuationNotice" w:id="1">
    <w:p w14:paraId="593041CD" w14:textId="77777777" w:rsidR="00C37FAC" w:rsidRDefault="00C37F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2017560"/>
      <w:docPartObj>
        <w:docPartGallery w:val="Page Numbers (Bottom of Page)"/>
        <w:docPartUnique/>
      </w:docPartObj>
    </w:sdtPr>
    <w:sdtContent>
      <w:p w14:paraId="068B3BC4" w14:textId="133F02AF" w:rsidR="005A73E0" w:rsidRDefault="00EA2C51">
        <w:pPr>
          <w:pStyle w:val="Footer"/>
          <w:jc w:val="center"/>
        </w:pPr>
        <w:r w:rsidRPr="00EA2C51">
          <w:rPr>
            <w:noProof/>
          </w:rPr>
          <w:drawing>
            <wp:anchor distT="0" distB="0" distL="114300" distR="114300" simplePos="0" relativeHeight="251659264" behindDoc="1" locked="0" layoutInCell="1" allowOverlap="1" wp14:anchorId="1F47D198" wp14:editId="3A660A62">
              <wp:simplePos x="0" y="0"/>
              <wp:positionH relativeFrom="margin">
                <wp:posOffset>-3938270</wp:posOffset>
              </wp:positionH>
              <wp:positionV relativeFrom="paragraph">
                <wp:posOffset>-139065</wp:posOffset>
              </wp:positionV>
              <wp:extent cx="13861680" cy="1047750"/>
              <wp:effectExtent l="0" t="0" r="6985" b="0"/>
              <wp:wrapNone/>
              <wp:docPr id="129318385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3183859" name="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06953" cy="10587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A73E0">
          <w:fldChar w:fldCharType="begin"/>
        </w:r>
        <w:r w:rsidR="005A73E0">
          <w:instrText xml:space="preserve"> PAGE  \* Arabic  \* MERGEFORMAT </w:instrText>
        </w:r>
        <w:r w:rsidR="005A73E0">
          <w:fldChar w:fldCharType="separate"/>
        </w:r>
        <w:r w:rsidR="005A73E0">
          <w:rPr>
            <w:noProof/>
          </w:rPr>
          <w:t>14</w:t>
        </w:r>
        <w:r w:rsidR="005A73E0">
          <w:fldChar w:fldCharType="end"/>
        </w:r>
        <w:r w:rsidR="005A73E0">
          <w:t xml:space="preserve"> / </w:t>
        </w:r>
        <w:fldSimple w:instr="NUMPAGES  \* Arabic  \* MERGEFORMAT">
          <w:r w:rsidR="00A8275F">
            <w:rPr>
              <w:noProof/>
            </w:rPr>
            <w:t>14</w:t>
          </w:r>
        </w:fldSimple>
      </w:p>
    </w:sdtContent>
  </w:sdt>
  <w:p w14:paraId="26807CCF" w14:textId="0FC2C818" w:rsidR="005A73E0" w:rsidRPr="00EA2C51" w:rsidRDefault="00EA2C51" w:rsidP="00682D81">
    <w:pPr>
      <w:pStyle w:val="Footer"/>
      <w:rPr>
        <w:noProof/>
      </w:rPr>
    </w:pPr>
    <w:r>
      <w:rPr>
        <w:noProof/>
      </w:rPr>
      <w:t>Godel Loré</w:t>
    </w:r>
    <w:r w:rsidR="0022476C">
      <w:rPr>
        <w:noProof/>
      </w:rPr>
      <w:t> </w:t>
    </w:r>
    <w:r w:rsidR="000F419F">
      <w:rPr>
        <w:noProof/>
      </w:rPr>
      <w:t xml:space="preserve"> </w:t>
    </w:r>
    <w:r w:rsidR="005A73E0">
      <w:ptab w:relativeTo="margin" w:alignment="center" w:leader="none"/>
    </w:r>
    <w:r w:rsidR="005A73E0">
      <w:rPr>
        <w:lang w:val="fr-CH"/>
      </w:rPr>
      <w:tab/>
    </w:r>
    <w:r w:rsidR="005A73E0">
      <w:rPr>
        <w:lang w:val="fr-CH"/>
      </w:rPr>
      <w:tab/>
    </w:r>
    <w:r w:rsidR="005A73E0">
      <w:rPr>
        <w:lang w:val="fr-CH"/>
      </w:rPr>
      <w:fldChar w:fldCharType="begin"/>
    </w:r>
    <w:r w:rsidR="005A73E0">
      <w:rPr>
        <w:lang w:val="fr-CH"/>
      </w:rPr>
      <w:instrText xml:space="preserve"> DATE  \@ "d MMMM yyyy"  \* MERGEFORMAT </w:instrText>
    </w:r>
    <w:r w:rsidR="005A73E0">
      <w:rPr>
        <w:lang w:val="fr-CH"/>
      </w:rPr>
      <w:fldChar w:fldCharType="separate"/>
    </w:r>
    <w:r w:rsidR="00C37D36">
      <w:rPr>
        <w:noProof/>
        <w:lang w:val="fr-CH"/>
      </w:rPr>
      <w:t>4 septembre 2025</w:t>
    </w:r>
    <w:r w:rsidR="005A73E0">
      <w:rPr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7EE52" w14:textId="77777777" w:rsidR="00C37FAC" w:rsidRDefault="00C37FAC" w:rsidP="0020454A">
      <w:pPr>
        <w:spacing w:after="0" w:line="240" w:lineRule="auto"/>
      </w:pPr>
      <w:r>
        <w:separator/>
      </w:r>
    </w:p>
    <w:p w14:paraId="55EE96A1" w14:textId="77777777" w:rsidR="00C37FAC" w:rsidRDefault="00C37FAC"/>
    <w:p w14:paraId="3D158C55" w14:textId="77777777" w:rsidR="00C37FAC" w:rsidRDefault="00C37FAC"/>
  </w:footnote>
  <w:footnote w:type="continuationSeparator" w:id="0">
    <w:p w14:paraId="13A27BA3" w14:textId="77777777" w:rsidR="00C37FAC" w:rsidRDefault="00C37FAC" w:rsidP="0020454A">
      <w:pPr>
        <w:spacing w:after="0" w:line="240" w:lineRule="auto"/>
      </w:pPr>
      <w:r>
        <w:continuationSeparator/>
      </w:r>
    </w:p>
    <w:p w14:paraId="5B6DDB61" w14:textId="77777777" w:rsidR="00C37FAC" w:rsidRDefault="00C37FAC"/>
    <w:p w14:paraId="2085F6CD" w14:textId="77777777" w:rsidR="00C37FAC" w:rsidRDefault="00C37FAC"/>
  </w:footnote>
  <w:footnote w:type="continuationNotice" w:id="1">
    <w:p w14:paraId="66F871B0" w14:textId="77777777" w:rsidR="00C37FAC" w:rsidRDefault="00C37FA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136AF" w14:textId="67DF1B50" w:rsidR="005A73E0" w:rsidRPr="002918A7" w:rsidRDefault="00F13E66">
    <w:pPr>
      <w:pStyle w:val="Header"/>
      <w:rPr>
        <w:lang w:val="fr-CH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C94B30" wp14:editId="3093A536">
          <wp:simplePos x="0" y="0"/>
          <wp:positionH relativeFrom="margin">
            <wp:align>right</wp:align>
          </wp:positionH>
          <wp:positionV relativeFrom="paragraph">
            <wp:posOffset>-12065</wp:posOffset>
          </wp:positionV>
          <wp:extent cx="1483995" cy="267970"/>
          <wp:effectExtent l="0" t="0" r="1905" b="0"/>
          <wp:wrapThrough wrapText="bothSides">
            <wp:wrapPolygon edited="0">
              <wp:start x="0" y="0"/>
              <wp:lineTo x="0" y="19962"/>
              <wp:lineTo x="10537" y="19962"/>
              <wp:lineTo x="21350" y="19962"/>
              <wp:lineTo x="21350" y="6142"/>
              <wp:lineTo x="10537" y="0"/>
              <wp:lineTo x="0" y="0"/>
            </wp:wrapPolygon>
          </wp:wrapThrough>
          <wp:docPr id="1467172154" name="Picture 2" descr="Parker Meggitt Defense Systems Division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ker Meggitt Defense Systems Division -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399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01C4">
      <w:rPr>
        <w:lang w:val="fr-CH"/>
      </w:rPr>
      <w:t xml:space="preserve">ICT-FR : </w:t>
    </w:r>
    <w:r w:rsidR="009F6684">
      <w:rPr>
        <w:lang w:val="fr-CH"/>
      </w:rPr>
      <w:t>216</w:t>
    </w:r>
  </w:p>
  <w:p w14:paraId="744BC6FD" w14:textId="77777777" w:rsidR="005A73E0" w:rsidRPr="002918A7" w:rsidRDefault="005A73E0" w:rsidP="005A6E12">
    <w:pPr>
      <w:pStyle w:val="Header"/>
      <w:pBdr>
        <w:bottom w:val="single" w:sz="4" w:space="1" w:color="auto"/>
      </w:pBd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4EA"/>
    <w:multiLevelType w:val="hybridMultilevel"/>
    <w:tmpl w:val="5F36FC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7EF7"/>
    <w:multiLevelType w:val="hybridMultilevel"/>
    <w:tmpl w:val="80FCA78A"/>
    <w:lvl w:ilvl="0" w:tplc="533A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32B59"/>
    <w:multiLevelType w:val="hybridMultilevel"/>
    <w:tmpl w:val="7076E93E"/>
    <w:lvl w:ilvl="0" w:tplc="137A9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22E4"/>
    <w:multiLevelType w:val="hybridMultilevel"/>
    <w:tmpl w:val="4D7CF0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F0043"/>
    <w:multiLevelType w:val="hybridMultilevel"/>
    <w:tmpl w:val="7F8A5E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A13EB"/>
    <w:multiLevelType w:val="hybridMultilevel"/>
    <w:tmpl w:val="B008AE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0DF7"/>
    <w:multiLevelType w:val="hybridMultilevel"/>
    <w:tmpl w:val="48740A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715B4"/>
    <w:multiLevelType w:val="hybridMultilevel"/>
    <w:tmpl w:val="9C0884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B3BDA"/>
    <w:multiLevelType w:val="hybridMultilevel"/>
    <w:tmpl w:val="C3145B90"/>
    <w:lvl w:ilvl="0" w:tplc="A14E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B5850"/>
    <w:multiLevelType w:val="hybridMultilevel"/>
    <w:tmpl w:val="70E437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53E93"/>
    <w:multiLevelType w:val="hybridMultilevel"/>
    <w:tmpl w:val="AC0615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C2509"/>
    <w:multiLevelType w:val="hybridMultilevel"/>
    <w:tmpl w:val="FF48F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C6EE2"/>
    <w:multiLevelType w:val="multilevel"/>
    <w:tmpl w:val="6CBAAE78"/>
    <w:styleLink w:val="EPAI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1F497D" w:themeColor="text2"/>
        <w:sz w:val="4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Arial" w:hAnsi="Arial" w:hint="default"/>
        <w:b/>
        <w:i w:val="0"/>
        <w:color w:val="1F497D" w:themeColor="text2"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hint="default"/>
        <w:b/>
        <w:i w:val="0"/>
        <w:color w:val="1F497D" w:themeColor="text2"/>
        <w:sz w:val="28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Arial" w:hAnsi="Arial" w:hint="default"/>
        <w:b/>
        <w:i w:val="0"/>
        <w:color w:val="1F497D" w:themeColor="text2"/>
        <w:sz w:val="26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ascii="Arial" w:hAnsi="Arial" w:hint="default"/>
        <w:b/>
        <w:i w:val="0"/>
        <w:color w:val="1F497D" w:themeColor="text2"/>
        <w:sz w:val="26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ascii="Arial" w:hAnsi="Arial" w:hint="default"/>
        <w:b/>
        <w:i w:val="0"/>
        <w:color w:val="1F497D" w:themeColor="text2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1358B3"/>
    <w:multiLevelType w:val="hybridMultilevel"/>
    <w:tmpl w:val="7F72B194"/>
    <w:lvl w:ilvl="0" w:tplc="5E9CE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057BC"/>
    <w:multiLevelType w:val="hybridMultilevel"/>
    <w:tmpl w:val="B158FD06"/>
    <w:lvl w:ilvl="0" w:tplc="EDB28E32">
      <w:numFmt w:val="bullet"/>
      <w:lvlText w:val=""/>
      <w:lvlJc w:val="left"/>
      <w:pPr>
        <w:ind w:left="720" w:hanging="360"/>
      </w:pPr>
      <w:rPr>
        <w:rFonts w:ascii="Symbol" w:eastAsia="+mn-e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76761"/>
    <w:multiLevelType w:val="hybridMultilevel"/>
    <w:tmpl w:val="FBF8F7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115D8C"/>
    <w:multiLevelType w:val="hybridMultilevel"/>
    <w:tmpl w:val="3226257A"/>
    <w:lvl w:ilvl="0" w:tplc="3EB4D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D7D2D"/>
    <w:multiLevelType w:val="hybridMultilevel"/>
    <w:tmpl w:val="A51A7A0A"/>
    <w:lvl w:ilvl="0" w:tplc="C49C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4326F"/>
    <w:multiLevelType w:val="hybridMultilevel"/>
    <w:tmpl w:val="255C9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E64B3"/>
    <w:multiLevelType w:val="hybridMultilevel"/>
    <w:tmpl w:val="518CF15C"/>
    <w:lvl w:ilvl="0" w:tplc="A4E09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071626"/>
    <w:multiLevelType w:val="multilevel"/>
    <w:tmpl w:val="DEEE0608"/>
    <w:lvl w:ilvl="0">
      <w:start w:val="1"/>
      <w:numFmt w:val="decimal"/>
      <w:pStyle w:val="F1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44"/>
      </w:rPr>
    </w:lvl>
    <w:lvl w:ilvl="1">
      <w:start w:val="1"/>
      <w:numFmt w:val="decimal"/>
      <w:pStyle w:val="F2"/>
      <w:lvlText w:val="%1.%2"/>
      <w:lvlJc w:val="left"/>
      <w:pPr>
        <w:ind w:left="576" w:hanging="576"/>
      </w:pPr>
      <w:rPr>
        <w:rFonts w:ascii="Arial" w:hAnsi="Arial" w:hint="default"/>
        <w:b/>
        <w:i w:val="0"/>
        <w:color w:val="auto"/>
        <w:sz w:val="30"/>
      </w:rPr>
    </w:lvl>
    <w:lvl w:ilvl="2">
      <w:start w:val="1"/>
      <w:numFmt w:val="decimal"/>
      <w:pStyle w:val="F3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28"/>
      </w:rPr>
    </w:lvl>
    <w:lvl w:ilvl="3">
      <w:start w:val="1"/>
      <w:numFmt w:val="decimal"/>
      <w:pStyle w:val="F4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olor w:val="auto"/>
        <w:sz w:val="26"/>
      </w:rPr>
    </w:lvl>
    <w:lvl w:ilvl="4">
      <w:start w:val="1"/>
      <w:numFmt w:val="decimal"/>
      <w:pStyle w:val="F5"/>
      <w:lvlText w:val="%1.%2.%3.%4.%5"/>
      <w:lvlJc w:val="left"/>
      <w:pPr>
        <w:ind w:left="1008" w:hanging="1008"/>
      </w:pPr>
      <w:rPr>
        <w:rFonts w:ascii="Arial" w:hAnsi="Arial" w:hint="default"/>
        <w:b/>
        <w:i w:val="0"/>
        <w:color w:val="auto"/>
        <w:sz w:val="26"/>
      </w:rPr>
    </w:lvl>
    <w:lvl w:ilvl="5">
      <w:start w:val="1"/>
      <w:numFmt w:val="decimal"/>
      <w:pStyle w:val="F6"/>
      <w:lvlText w:val="%1.%2.%3.%4.%5.%6"/>
      <w:lvlJc w:val="left"/>
      <w:pPr>
        <w:ind w:left="1152" w:hanging="1152"/>
      </w:pPr>
      <w:rPr>
        <w:rFonts w:ascii="Arial" w:hAnsi="Arial" w:hint="default"/>
        <w:b/>
        <w:i w:val="0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DD174B7"/>
    <w:multiLevelType w:val="hybridMultilevel"/>
    <w:tmpl w:val="EF2AE394"/>
    <w:lvl w:ilvl="0" w:tplc="113C7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91880"/>
    <w:multiLevelType w:val="hybridMultilevel"/>
    <w:tmpl w:val="FF96AC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81AA1"/>
    <w:multiLevelType w:val="hybridMultilevel"/>
    <w:tmpl w:val="C3E499CC"/>
    <w:lvl w:ilvl="0" w:tplc="06C4D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9248D"/>
    <w:multiLevelType w:val="hybridMultilevel"/>
    <w:tmpl w:val="81F03626"/>
    <w:lvl w:ilvl="0" w:tplc="83943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941E1E"/>
    <w:multiLevelType w:val="hybridMultilevel"/>
    <w:tmpl w:val="AB2C4A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2E2B36"/>
    <w:multiLevelType w:val="hybridMultilevel"/>
    <w:tmpl w:val="7EFC0836"/>
    <w:lvl w:ilvl="0" w:tplc="2000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7" w15:restartNumberingAfterBreak="0">
    <w:nsid w:val="33760048"/>
    <w:multiLevelType w:val="hybridMultilevel"/>
    <w:tmpl w:val="11A2D9A6"/>
    <w:lvl w:ilvl="0" w:tplc="08807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65497A"/>
    <w:multiLevelType w:val="hybridMultilevel"/>
    <w:tmpl w:val="14A66E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6225D1"/>
    <w:multiLevelType w:val="hybridMultilevel"/>
    <w:tmpl w:val="66902A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25F59"/>
    <w:multiLevelType w:val="hybridMultilevel"/>
    <w:tmpl w:val="6A84E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642C28"/>
    <w:multiLevelType w:val="hybridMultilevel"/>
    <w:tmpl w:val="A80C5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0538B2"/>
    <w:multiLevelType w:val="multilevel"/>
    <w:tmpl w:val="10A4AC38"/>
    <w:styleLink w:val="EPAI2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i w:val="0"/>
        <w:color w:val="auto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Arial" w:hAnsi="Arial" w:hint="default"/>
        <w:b/>
        <w:i w:val="0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Arial" w:hAnsi="Arial" w:hint="default"/>
        <w:b/>
        <w:i w:val="0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0664C8A"/>
    <w:multiLevelType w:val="hybridMultilevel"/>
    <w:tmpl w:val="0E5AE9D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562083F"/>
    <w:multiLevelType w:val="hybridMultilevel"/>
    <w:tmpl w:val="DA7A1526"/>
    <w:lvl w:ilvl="0" w:tplc="77989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B94E51"/>
    <w:multiLevelType w:val="hybridMultilevel"/>
    <w:tmpl w:val="8D8E2C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D4E40"/>
    <w:multiLevelType w:val="hybridMultilevel"/>
    <w:tmpl w:val="FD066A18"/>
    <w:lvl w:ilvl="0" w:tplc="D902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986ABB"/>
    <w:multiLevelType w:val="multilevel"/>
    <w:tmpl w:val="383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93745F"/>
    <w:multiLevelType w:val="hybridMultilevel"/>
    <w:tmpl w:val="77B4C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A94702"/>
    <w:multiLevelType w:val="hybridMultilevel"/>
    <w:tmpl w:val="10947984"/>
    <w:lvl w:ilvl="0" w:tplc="27E87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617A61"/>
    <w:multiLevelType w:val="hybridMultilevel"/>
    <w:tmpl w:val="4B2E7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984523"/>
    <w:multiLevelType w:val="hybridMultilevel"/>
    <w:tmpl w:val="11EE3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E80F71"/>
    <w:multiLevelType w:val="hybridMultilevel"/>
    <w:tmpl w:val="0A6646C8"/>
    <w:lvl w:ilvl="0" w:tplc="12768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E61968"/>
    <w:multiLevelType w:val="multilevel"/>
    <w:tmpl w:val="93C0B224"/>
    <w:lvl w:ilvl="0">
      <w:numFmt w:val="none"/>
      <w:pStyle w:val="Heading1"/>
      <w:lvlText w:val=""/>
      <w:lvlJc w:val="left"/>
      <w:pPr>
        <w:tabs>
          <w:tab w:val="num" w:pos="360"/>
        </w:tabs>
      </w:pPr>
    </w:lvl>
    <w:lvl w:ilvl="1">
      <w:numFmt w:val="none"/>
      <w:pStyle w:val="Heading2"/>
      <w:lvlText w:val=""/>
      <w:lvlJc w:val="left"/>
      <w:pPr>
        <w:tabs>
          <w:tab w:val="num" w:pos="360"/>
        </w:tabs>
      </w:pPr>
    </w:lvl>
    <w:lvl w:ilvl="2">
      <w:numFmt w:val="none"/>
      <w:pStyle w:val="Heading3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6D030B6"/>
    <w:multiLevelType w:val="hybridMultilevel"/>
    <w:tmpl w:val="D4EE41A8"/>
    <w:lvl w:ilvl="0" w:tplc="849EFFE6">
      <w:numFmt w:val="decimal"/>
      <w:pStyle w:val="Style3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45" w15:restartNumberingAfterBreak="0">
    <w:nsid w:val="58870333"/>
    <w:multiLevelType w:val="hybridMultilevel"/>
    <w:tmpl w:val="C2DE3AD0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46" w15:restartNumberingAfterBreak="0">
    <w:nsid w:val="5AA53C6A"/>
    <w:multiLevelType w:val="hybridMultilevel"/>
    <w:tmpl w:val="77E293BC"/>
    <w:lvl w:ilvl="0" w:tplc="32FE8EC4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47" w15:restartNumberingAfterBreak="0">
    <w:nsid w:val="62D6091B"/>
    <w:multiLevelType w:val="hybridMultilevel"/>
    <w:tmpl w:val="1DC2216C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48" w15:restartNumberingAfterBreak="0">
    <w:nsid w:val="62F46705"/>
    <w:multiLevelType w:val="hybridMultilevel"/>
    <w:tmpl w:val="2844378C"/>
    <w:lvl w:ilvl="0" w:tplc="3AD45452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9" w15:restartNumberingAfterBreak="0">
    <w:nsid w:val="69215796"/>
    <w:multiLevelType w:val="hybridMultilevel"/>
    <w:tmpl w:val="C01ED1AC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0" w15:restartNumberingAfterBreak="0">
    <w:nsid w:val="6A7E2398"/>
    <w:multiLevelType w:val="hybridMultilevel"/>
    <w:tmpl w:val="D6CA7D14"/>
    <w:lvl w:ilvl="0" w:tplc="B24814E4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51" w15:restartNumberingAfterBreak="0">
    <w:nsid w:val="6AA2148B"/>
    <w:multiLevelType w:val="hybridMultilevel"/>
    <w:tmpl w:val="507AB234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2" w15:restartNumberingAfterBreak="0">
    <w:nsid w:val="6AB72B1C"/>
    <w:multiLevelType w:val="hybridMultilevel"/>
    <w:tmpl w:val="0F0A30B6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3" w15:restartNumberingAfterBreak="0">
    <w:nsid w:val="6B560CB8"/>
    <w:multiLevelType w:val="hybridMultilevel"/>
    <w:tmpl w:val="52A88490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4" w15:restartNumberingAfterBreak="0">
    <w:nsid w:val="6F695D6E"/>
    <w:multiLevelType w:val="hybridMultilevel"/>
    <w:tmpl w:val="345044A0"/>
    <w:lvl w:ilvl="0" w:tplc="9C8E81AA">
      <w:numFmt w:val="decimal"/>
      <w:pStyle w:val="Style2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55" w15:restartNumberingAfterBreak="0">
    <w:nsid w:val="7144130A"/>
    <w:multiLevelType w:val="hybridMultilevel"/>
    <w:tmpl w:val="3348C738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6" w15:restartNumberingAfterBreak="0">
    <w:nsid w:val="731000F5"/>
    <w:multiLevelType w:val="hybridMultilevel"/>
    <w:tmpl w:val="E18C6C64"/>
    <w:lvl w:ilvl="0" w:tplc="9BD23C34">
      <w:numFmt w:val="bullet"/>
      <w:lvlText w:val="-"/>
      <w:lvlJc w:val="left"/>
      <w:pPr>
        <w:ind w:left="1505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7" w15:restartNumberingAfterBreak="0">
    <w:nsid w:val="73DF7E3B"/>
    <w:multiLevelType w:val="hybridMultilevel"/>
    <w:tmpl w:val="0066B1A6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58" w15:restartNumberingAfterBreak="0">
    <w:nsid w:val="76A975D7"/>
    <w:multiLevelType w:val="hybridMultilevel"/>
    <w:tmpl w:val="6B3AFF9E"/>
    <w:lvl w:ilvl="0" w:tplc="100C000F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abstractNum w:abstractNumId="59" w15:restartNumberingAfterBreak="0">
    <w:nsid w:val="77431B26"/>
    <w:multiLevelType w:val="hybridMultilevel"/>
    <w:tmpl w:val="8E8C2F8E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60" w15:restartNumberingAfterBreak="0">
    <w:nsid w:val="787F7794"/>
    <w:multiLevelType w:val="hybridMultilevel"/>
    <w:tmpl w:val="8E5A914A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61" w15:restartNumberingAfterBreak="0">
    <w:nsid w:val="7AC11263"/>
    <w:multiLevelType w:val="hybridMultilevel"/>
    <w:tmpl w:val="3568265C"/>
    <w:lvl w:ilvl="0" w:tplc="100C0001">
      <w:numFmt w:val="decimal"/>
      <w:lvlText w:val=""/>
      <w:lvlJc w:val="left"/>
    </w:lvl>
    <w:lvl w:ilvl="1" w:tplc="100C0003">
      <w:numFmt w:val="decimal"/>
      <w:lvlText w:val=""/>
      <w:lvlJc w:val="left"/>
    </w:lvl>
    <w:lvl w:ilvl="2" w:tplc="100C0005">
      <w:numFmt w:val="decimal"/>
      <w:lvlText w:val=""/>
      <w:lvlJc w:val="left"/>
    </w:lvl>
    <w:lvl w:ilvl="3" w:tplc="100C0001">
      <w:numFmt w:val="decimal"/>
      <w:lvlText w:val=""/>
      <w:lvlJc w:val="left"/>
    </w:lvl>
    <w:lvl w:ilvl="4" w:tplc="100C0003">
      <w:numFmt w:val="decimal"/>
      <w:lvlText w:val=""/>
      <w:lvlJc w:val="left"/>
    </w:lvl>
    <w:lvl w:ilvl="5" w:tplc="100C0005">
      <w:numFmt w:val="decimal"/>
      <w:lvlText w:val=""/>
      <w:lvlJc w:val="left"/>
    </w:lvl>
    <w:lvl w:ilvl="6" w:tplc="100C0001">
      <w:numFmt w:val="decimal"/>
      <w:lvlText w:val=""/>
      <w:lvlJc w:val="left"/>
    </w:lvl>
    <w:lvl w:ilvl="7" w:tplc="100C0003">
      <w:numFmt w:val="decimal"/>
      <w:lvlText w:val=""/>
      <w:lvlJc w:val="left"/>
    </w:lvl>
    <w:lvl w:ilvl="8" w:tplc="100C0005">
      <w:numFmt w:val="decimal"/>
      <w:lvlText w:val=""/>
      <w:lvlJc w:val="left"/>
    </w:lvl>
  </w:abstractNum>
  <w:abstractNum w:abstractNumId="62" w15:restartNumberingAfterBreak="0">
    <w:nsid w:val="7B3A3343"/>
    <w:multiLevelType w:val="hybridMultilevel"/>
    <w:tmpl w:val="5FEEA0C6"/>
    <w:lvl w:ilvl="0" w:tplc="7E842F14">
      <w:numFmt w:val="decimal"/>
      <w:lvlText w:val=""/>
      <w:lvlJc w:val="left"/>
    </w:lvl>
    <w:lvl w:ilvl="1" w:tplc="100C0019">
      <w:numFmt w:val="decimal"/>
      <w:lvlText w:val=""/>
      <w:lvlJc w:val="left"/>
    </w:lvl>
    <w:lvl w:ilvl="2" w:tplc="100C001B">
      <w:numFmt w:val="decimal"/>
      <w:lvlText w:val=""/>
      <w:lvlJc w:val="left"/>
    </w:lvl>
    <w:lvl w:ilvl="3" w:tplc="100C000F">
      <w:numFmt w:val="decimal"/>
      <w:lvlText w:val=""/>
      <w:lvlJc w:val="left"/>
    </w:lvl>
    <w:lvl w:ilvl="4" w:tplc="100C0019">
      <w:numFmt w:val="decimal"/>
      <w:lvlText w:val=""/>
      <w:lvlJc w:val="left"/>
    </w:lvl>
    <w:lvl w:ilvl="5" w:tplc="100C001B">
      <w:numFmt w:val="decimal"/>
      <w:lvlText w:val=""/>
      <w:lvlJc w:val="left"/>
    </w:lvl>
    <w:lvl w:ilvl="6" w:tplc="100C000F">
      <w:numFmt w:val="decimal"/>
      <w:lvlText w:val=""/>
      <w:lvlJc w:val="left"/>
    </w:lvl>
    <w:lvl w:ilvl="7" w:tplc="100C0019">
      <w:numFmt w:val="decimal"/>
      <w:lvlText w:val=""/>
      <w:lvlJc w:val="left"/>
    </w:lvl>
    <w:lvl w:ilvl="8" w:tplc="100C001B">
      <w:numFmt w:val="decimal"/>
      <w:lvlText w:val=""/>
      <w:lvlJc w:val="left"/>
    </w:lvl>
  </w:abstractNum>
  <w:num w:numId="1" w16cid:durableId="190387612">
    <w:abstractNumId w:val="43"/>
  </w:num>
  <w:num w:numId="2" w16cid:durableId="1912303201">
    <w:abstractNumId w:val="12"/>
  </w:num>
  <w:num w:numId="3" w16cid:durableId="1813595563">
    <w:abstractNumId w:val="54"/>
  </w:num>
  <w:num w:numId="4" w16cid:durableId="1265849005">
    <w:abstractNumId w:val="44"/>
  </w:num>
  <w:num w:numId="5" w16cid:durableId="488326091">
    <w:abstractNumId w:val="32"/>
  </w:num>
  <w:num w:numId="6" w16cid:durableId="2113163939">
    <w:abstractNumId w:val="20"/>
  </w:num>
  <w:num w:numId="7" w16cid:durableId="1672830504">
    <w:abstractNumId w:val="59"/>
  </w:num>
  <w:num w:numId="8" w16cid:durableId="716201877">
    <w:abstractNumId w:val="9"/>
  </w:num>
  <w:num w:numId="9" w16cid:durableId="1315260093">
    <w:abstractNumId w:val="57"/>
  </w:num>
  <w:num w:numId="10" w16cid:durableId="754203907">
    <w:abstractNumId w:val="40"/>
  </w:num>
  <w:num w:numId="11" w16cid:durableId="1410233930">
    <w:abstractNumId w:val="28"/>
  </w:num>
  <w:num w:numId="12" w16cid:durableId="1505126149">
    <w:abstractNumId w:val="49"/>
  </w:num>
  <w:num w:numId="13" w16cid:durableId="1202938575">
    <w:abstractNumId w:val="47"/>
  </w:num>
  <w:num w:numId="14" w16cid:durableId="814488662">
    <w:abstractNumId w:val="33"/>
  </w:num>
  <w:num w:numId="15" w16cid:durableId="1318268867">
    <w:abstractNumId w:val="37"/>
  </w:num>
  <w:num w:numId="16" w16cid:durableId="1111515567">
    <w:abstractNumId w:val="35"/>
  </w:num>
  <w:num w:numId="17" w16cid:durableId="419764114">
    <w:abstractNumId w:val="61"/>
  </w:num>
  <w:num w:numId="18" w16cid:durableId="1147210155">
    <w:abstractNumId w:val="10"/>
  </w:num>
  <w:num w:numId="19" w16cid:durableId="271403221">
    <w:abstractNumId w:val="45"/>
  </w:num>
  <w:num w:numId="20" w16cid:durableId="959609068">
    <w:abstractNumId w:val="29"/>
  </w:num>
  <w:num w:numId="21" w16cid:durableId="633484202">
    <w:abstractNumId w:val="38"/>
  </w:num>
  <w:num w:numId="22" w16cid:durableId="323555889">
    <w:abstractNumId w:val="11"/>
  </w:num>
  <w:num w:numId="23" w16cid:durableId="1492716186">
    <w:abstractNumId w:val="60"/>
  </w:num>
  <w:num w:numId="24" w16cid:durableId="42485096">
    <w:abstractNumId w:val="51"/>
  </w:num>
  <w:num w:numId="25" w16cid:durableId="47923087">
    <w:abstractNumId w:val="5"/>
  </w:num>
  <w:num w:numId="26" w16cid:durableId="1491405357">
    <w:abstractNumId w:val="4"/>
  </w:num>
  <w:num w:numId="27" w16cid:durableId="684863170">
    <w:abstractNumId w:val="58"/>
  </w:num>
  <w:num w:numId="28" w16cid:durableId="1757091121">
    <w:abstractNumId w:val="30"/>
  </w:num>
  <w:num w:numId="29" w16cid:durableId="1921133951">
    <w:abstractNumId w:val="15"/>
  </w:num>
  <w:num w:numId="30" w16cid:durableId="390542073">
    <w:abstractNumId w:val="25"/>
  </w:num>
  <w:num w:numId="31" w16cid:durableId="876308986">
    <w:abstractNumId w:val="31"/>
  </w:num>
  <w:num w:numId="32" w16cid:durableId="1641381236">
    <w:abstractNumId w:val="18"/>
  </w:num>
  <w:num w:numId="33" w16cid:durableId="1959876284">
    <w:abstractNumId w:val="22"/>
  </w:num>
  <w:num w:numId="34" w16cid:durableId="1905483511">
    <w:abstractNumId w:val="52"/>
  </w:num>
  <w:num w:numId="35" w16cid:durableId="1585147477">
    <w:abstractNumId w:val="7"/>
  </w:num>
  <w:num w:numId="36" w16cid:durableId="658507711">
    <w:abstractNumId w:val="41"/>
  </w:num>
  <w:num w:numId="37" w16cid:durableId="704982645">
    <w:abstractNumId w:val="3"/>
  </w:num>
  <w:num w:numId="38" w16cid:durableId="1643732270">
    <w:abstractNumId w:val="53"/>
  </w:num>
  <w:num w:numId="39" w16cid:durableId="374429108">
    <w:abstractNumId w:val="16"/>
  </w:num>
  <w:num w:numId="40" w16cid:durableId="343482641">
    <w:abstractNumId w:val="34"/>
  </w:num>
  <w:num w:numId="41" w16cid:durableId="1274022803">
    <w:abstractNumId w:val="24"/>
  </w:num>
  <w:num w:numId="42" w16cid:durableId="48383624">
    <w:abstractNumId w:val="27"/>
  </w:num>
  <w:num w:numId="43" w16cid:durableId="1714766195">
    <w:abstractNumId w:val="21"/>
  </w:num>
  <w:num w:numId="44" w16cid:durableId="929385900">
    <w:abstractNumId w:val="39"/>
  </w:num>
  <w:num w:numId="45" w16cid:durableId="1002120504">
    <w:abstractNumId w:val="23"/>
  </w:num>
  <w:num w:numId="46" w16cid:durableId="3751645">
    <w:abstractNumId w:val="55"/>
  </w:num>
  <w:num w:numId="47" w16cid:durableId="1423380420">
    <w:abstractNumId w:val="0"/>
  </w:num>
  <w:num w:numId="48" w16cid:durableId="686298429">
    <w:abstractNumId w:val="6"/>
  </w:num>
  <w:num w:numId="49" w16cid:durableId="1636983863">
    <w:abstractNumId w:val="50"/>
  </w:num>
  <w:num w:numId="50" w16cid:durableId="1603024801">
    <w:abstractNumId w:val="36"/>
  </w:num>
  <w:num w:numId="51" w16cid:durableId="1650208974">
    <w:abstractNumId w:val="46"/>
  </w:num>
  <w:num w:numId="52" w16cid:durableId="482502362">
    <w:abstractNumId w:val="42"/>
  </w:num>
  <w:num w:numId="53" w16cid:durableId="1401444486">
    <w:abstractNumId w:val="8"/>
  </w:num>
  <w:num w:numId="54" w16cid:durableId="2071615159">
    <w:abstractNumId w:val="17"/>
  </w:num>
  <w:num w:numId="55" w16cid:durableId="239675802">
    <w:abstractNumId w:val="62"/>
  </w:num>
  <w:num w:numId="56" w16cid:durableId="1865051014">
    <w:abstractNumId w:val="13"/>
  </w:num>
  <w:num w:numId="57" w16cid:durableId="335109063">
    <w:abstractNumId w:val="1"/>
  </w:num>
  <w:num w:numId="58" w16cid:durableId="292491526">
    <w:abstractNumId w:val="19"/>
  </w:num>
  <w:num w:numId="59" w16cid:durableId="22174552">
    <w:abstractNumId w:val="2"/>
  </w:num>
  <w:num w:numId="60" w16cid:durableId="353307878">
    <w:abstractNumId w:val="14"/>
  </w:num>
  <w:num w:numId="61" w16cid:durableId="1587108143">
    <w:abstractNumId w:val="48"/>
  </w:num>
  <w:num w:numId="62" w16cid:durableId="303967372">
    <w:abstractNumId w:val="26"/>
  </w:num>
  <w:num w:numId="63" w16cid:durableId="786463774">
    <w:abstractNumId w:val="5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D1"/>
    <w:rsid w:val="00000E62"/>
    <w:rsid w:val="00001A46"/>
    <w:rsid w:val="00001D38"/>
    <w:rsid w:val="0000246A"/>
    <w:rsid w:val="0000487A"/>
    <w:rsid w:val="00004959"/>
    <w:rsid w:val="0000559B"/>
    <w:rsid w:val="0000575D"/>
    <w:rsid w:val="0000635A"/>
    <w:rsid w:val="00006647"/>
    <w:rsid w:val="00006C76"/>
    <w:rsid w:val="0000752F"/>
    <w:rsid w:val="000078A7"/>
    <w:rsid w:val="00007C44"/>
    <w:rsid w:val="000112F9"/>
    <w:rsid w:val="000121D6"/>
    <w:rsid w:val="000123AD"/>
    <w:rsid w:val="000124A6"/>
    <w:rsid w:val="00012AD2"/>
    <w:rsid w:val="0001306D"/>
    <w:rsid w:val="00013311"/>
    <w:rsid w:val="00013DB5"/>
    <w:rsid w:val="000142BA"/>
    <w:rsid w:val="00014572"/>
    <w:rsid w:val="000147DE"/>
    <w:rsid w:val="00014931"/>
    <w:rsid w:val="00014A0E"/>
    <w:rsid w:val="00014F04"/>
    <w:rsid w:val="000152BD"/>
    <w:rsid w:val="0001592F"/>
    <w:rsid w:val="00017760"/>
    <w:rsid w:val="0001780C"/>
    <w:rsid w:val="000178A5"/>
    <w:rsid w:val="000201D4"/>
    <w:rsid w:val="00020552"/>
    <w:rsid w:val="00020FC8"/>
    <w:rsid w:val="000217CA"/>
    <w:rsid w:val="00021A78"/>
    <w:rsid w:val="000224A9"/>
    <w:rsid w:val="000229A6"/>
    <w:rsid w:val="0002329D"/>
    <w:rsid w:val="0002364D"/>
    <w:rsid w:val="0002470A"/>
    <w:rsid w:val="000248F3"/>
    <w:rsid w:val="000249DB"/>
    <w:rsid w:val="00024E67"/>
    <w:rsid w:val="00024EAF"/>
    <w:rsid w:val="000251C6"/>
    <w:rsid w:val="00025709"/>
    <w:rsid w:val="00025C7E"/>
    <w:rsid w:val="00025D3C"/>
    <w:rsid w:val="00027DBE"/>
    <w:rsid w:val="0003012C"/>
    <w:rsid w:val="00030BE1"/>
    <w:rsid w:val="000314C6"/>
    <w:rsid w:val="00031523"/>
    <w:rsid w:val="00031DF9"/>
    <w:rsid w:val="0003271B"/>
    <w:rsid w:val="00032866"/>
    <w:rsid w:val="000332B3"/>
    <w:rsid w:val="000335E0"/>
    <w:rsid w:val="00033C0C"/>
    <w:rsid w:val="00033C84"/>
    <w:rsid w:val="00034B3C"/>
    <w:rsid w:val="0003532F"/>
    <w:rsid w:val="00035FE7"/>
    <w:rsid w:val="0003661F"/>
    <w:rsid w:val="00036711"/>
    <w:rsid w:val="00036A16"/>
    <w:rsid w:val="00036C39"/>
    <w:rsid w:val="00037B06"/>
    <w:rsid w:val="00037CD3"/>
    <w:rsid w:val="000407AA"/>
    <w:rsid w:val="00041270"/>
    <w:rsid w:val="00042207"/>
    <w:rsid w:val="000425B9"/>
    <w:rsid w:val="00042627"/>
    <w:rsid w:val="00043314"/>
    <w:rsid w:val="000433A3"/>
    <w:rsid w:val="000433D2"/>
    <w:rsid w:val="00044159"/>
    <w:rsid w:val="000446EB"/>
    <w:rsid w:val="00044DC6"/>
    <w:rsid w:val="00044DEB"/>
    <w:rsid w:val="00045FDF"/>
    <w:rsid w:val="0004623B"/>
    <w:rsid w:val="000464C7"/>
    <w:rsid w:val="00046F99"/>
    <w:rsid w:val="0004755D"/>
    <w:rsid w:val="00050D95"/>
    <w:rsid w:val="00050FCF"/>
    <w:rsid w:val="00052547"/>
    <w:rsid w:val="00052549"/>
    <w:rsid w:val="00052920"/>
    <w:rsid w:val="00053027"/>
    <w:rsid w:val="00053C33"/>
    <w:rsid w:val="00054A30"/>
    <w:rsid w:val="00054ADB"/>
    <w:rsid w:val="00054FA2"/>
    <w:rsid w:val="00055353"/>
    <w:rsid w:val="00055711"/>
    <w:rsid w:val="00055ED0"/>
    <w:rsid w:val="00056B80"/>
    <w:rsid w:val="00056FD7"/>
    <w:rsid w:val="000570DF"/>
    <w:rsid w:val="00057E43"/>
    <w:rsid w:val="0006020A"/>
    <w:rsid w:val="0006157B"/>
    <w:rsid w:val="00061FBF"/>
    <w:rsid w:val="000623A5"/>
    <w:rsid w:val="00062F09"/>
    <w:rsid w:val="00062F83"/>
    <w:rsid w:val="000634BD"/>
    <w:rsid w:val="0006383E"/>
    <w:rsid w:val="00063CFF"/>
    <w:rsid w:val="00063E67"/>
    <w:rsid w:val="00063E8D"/>
    <w:rsid w:val="00064637"/>
    <w:rsid w:val="00064AD4"/>
    <w:rsid w:val="00065EF7"/>
    <w:rsid w:val="00066489"/>
    <w:rsid w:val="000665DC"/>
    <w:rsid w:val="00066F0F"/>
    <w:rsid w:val="00067B36"/>
    <w:rsid w:val="00071260"/>
    <w:rsid w:val="00073519"/>
    <w:rsid w:val="00073B8E"/>
    <w:rsid w:val="00073DA9"/>
    <w:rsid w:val="000761F7"/>
    <w:rsid w:val="0007688B"/>
    <w:rsid w:val="00080F1F"/>
    <w:rsid w:val="00081011"/>
    <w:rsid w:val="000812E1"/>
    <w:rsid w:val="000815C3"/>
    <w:rsid w:val="000834A1"/>
    <w:rsid w:val="00084161"/>
    <w:rsid w:val="00084A82"/>
    <w:rsid w:val="00084FB4"/>
    <w:rsid w:val="00085A42"/>
    <w:rsid w:val="000860FA"/>
    <w:rsid w:val="0008644E"/>
    <w:rsid w:val="0008657F"/>
    <w:rsid w:val="000875F3"/>
    <w:rsid w:val="00087CF4"/>
    <w:rsid w:val="00090628"/>
    <w:rsid w:val="00092DA5"/>
    <w:rsid w:val="000931E6"/>
    <w:rsid w:val="000934B0"/>
    <w:rsid w:val="00094AB4"/>
    <w:rsid w:val="00094BA5"/>
    <w:rsid w:val="0009679C"/>
    <w:rsid w:val="0009706F"/>
    <w:rsid w:val="00097C74"/>
    <w:rsid w:val="000A0B7D"/>
    <w:rsid w:val="000A0E54"/>
    <w:rsid w:val="000A1B5D"/>
    <w:rsid w:val="000A1F87"/>
    <w:rsid w:val="000A25A0"/>
    <w:rsid w:val="000A2A27"/>
    <w:rsid w:val="000A3147"/>
    <w:rsid w:val="000A4FBE"/>
    <w:rsid w:val="000A53A6"/>
    <w:rsid w:val="000A5575"/>
    <w:rsid w:val="000A5EFC"/>
    <w:rsid w:val="000A6B21"/>
    <w:rsid w:val="000A729D"/>
    <w:rsid w:val="000A7616"/>
    <w:rsid w:val="000A771C"/>
    <w:rsid w:val="000A78D8"/>
    <w:rsid w:val="000B0031"/>
    <w:rsid w:val="000B1797"/>
    <w:rsid w:val="000B1DF4"/>
    <w:rsid w:val="000B1E32"/>
    <w:rsid w:val="000B2476"/>
    <w:rsid w:val="000B2694"/>
    <w:rsid w:val="000B2943"/>
    <w:rsid w:val="000B30BB"/>
    <w:rsid w:val="000B353B"/>
    <w:rsid w:val="000B3A64"/>
    <w:rsid w:val="000B3F9D"/>
    <w:rsid w:val="000B418A"/>
    <w:rsid w:val="000B4FE4"/>
    <w:rsid w:val="000B6003"/>
    <w:rsid w:val="000B660A"/>
    <w:rsid w:val="000B670E"/>
    <w:rsid w:val="000B7194"/>
    <w:rsid w:val="000B7469"/>
    <w:rsid w:val="000B7A5C"/>
    <w:rsid w:val="000B7B43"/>
    <w:rsid w:val="000C0936"/>
    <w:rsid w:val="000C1DD1"/>
    <w:rsid w:val="000C270B"/>
    <w:rsid w:val="000C2954"/>
    <w:rsid w:val="000C3A14"/>
    <w:rsid w:val="000C41BA"/>
    <w:rsid w:val="000C4836"/>
    <w:rsid w:val="000C4907"/>
    <w:rsid w:val="000C5406"/>
    <w:rsid w:val="000C5619"/>
    <w:rsid w:val="000C60A5"/>
    <w:rsid w:val="000C6C4E"/>
    <w:rsid w:val="000C7243"/>
    <w:rsid w:val="000C7D26"/>
    <w:rsid w:val="000D0460"/>
    <w:rsid w:val="000D0A5B"/>
    <w:rsid w:val="000D0F28"/>
    <w:rsid w:val="000D1134"/>
    <w:rsid w:val="000D1280"/>
    <w:rsid w:val="000D1ACB"/>
    <w:rsid w:val="000D1ED7"/>
    <w:rsid w:val="000D1FB6"/>
    <w:rsid w:val="000D2464"/>
    <w:rsid w:val="000D3CA2"/>
    <w:rsid w:val="000D4D84"/>
    <w:rsid w:val="000D5F59"/>
    <w:rsid w:val="000D726A"/>
    <w:rsid w:val="000E0344"/>
    <w:rsid w:val="000E071F"/>
    <w:rsid w:val="000E11A5"/>
    <w:rsid w:val="000E1633"/>
    <w:rsid w:val="000E2466"/>
    <w:rsid w:val="000E271E"/>
    <w:rsid w:val="000E2E06"/>
    <w:rsid w:val="000E439E"/>
    <w:rsid w:val="000E443B"/>
    <w:rsid w:val="000E4D53"/>
    <w:rsid w:val="000E4D72"/>
    <w:rsid w:val="000E4ECC"/>
    <w:rsid w:val="000E4FF3"/>
    <w:rsid w:val="000E5D7D"/>
    <w:rsid w:val="000E6541"/>
    <w:rsid w:val="000E6553"/>
    <w:rsid w:val="000E7197"/>
    <w:rsid w:val="000F0DE1"/>
    <w:rsid w:val="000F0ED6"/>
    <w:rsid w:val="000F102B"/>
    <w:rsid w:val="000F1D91"/>
    <w:rsid w:val="000F2239"/>
    <w:rsid w:val="000F35F1"/>
    <w:rsid w:val="000F3F50"/>
    <w:rsid w:val="000F3FBB"/>
    <w:rsid w:val="000F419F"/>
    <w:rsid w:val="000F5331"/>
    <w:rsid w:val="000F5D23"/>
    <w:rsid w:val="001000E9"/>
    <w:rsid w:val="001009EB"/>
    <w:rsid w:val="00100B5B"/>
    <w:rsid w:val="001011F5"/>
    <w:rsid w:val="00101241"/>
    <w:rsid w:val="00101299"/>
    <w:rsid w:val="001024BA"/>
    <w:rsid w:val="00102ACD"/>
    <w:rsid w:val="00103046"/>
    <w:rsid w:val="00103A3A"/>
    <w:rsid w:val="001041A5"/>
    <w:rsid w:val="001042A2"/>
    <w:rsid w:val="001047A2"/>
    <w:rsid w:val="00104892"/>
    <w:rsid w:val="00105420"/>
    <w:rsid w:val="0010660B"/>
    <w:rsid w:val="00106724"/>
    <w:rsid w:val="00106B65"/>
    <w:rsid w:val="00107571"/>
    <w:rsid w:val="001102F5"/>
    <w:rsid w:val="00110659"/>
    <w:rsid w:val="001109DC"/>
    <w:rsid w:val="00110AD5"/>
    <w:rsid w:val="00111068"/>
    <w:rsid w:val="0011116B"/>
    <w:rsid w:val="00111F4E"/>
    <w:rsid w:val="001124E2"/>
    <w:rsid w:val="00112861"/>
    <w:rsid w:val="00113243"/>
    <w:rsid w:val="00113E7A"/>
    <w:rsid w:val="00113FDB"/>
    <w:rsid w:val="001141F5"/>
    <w:rsid w:val="001146FC"/>
    <w:rsid w:val="001149C0"/>
    <w:rsid w:val="00117050"/>
    <w:rsid w:val="00117105"/>
    <w:rsid w:val="001174B7"/>
    <w:rsid w:val="001174CC"/>
    <w:rsid w:val="0012089F"/>
    <w:rsid w:val="00120C73"/>
    <w:rsid w:val="001211D8"/>
    <w:rsid w:val="0012146A"/>
    <w:rsid w:val="0012198A"/>
    <w:rsid w:val="001230D8"/>
    <w:rsid w:val="00123836"/>
    <w:rsid w:val="00124862"/>
    <w:rsid w:val="001250A1"/>
    <w:rsid w:val="00125CB5"/>
    <w:rsid w:val="0012604E"/>
    <w:rsid w:val="0012677E"/>
    <w:rsid w:val="00127659"/>
    <w:rsid w:val="00127862"/>
    <w:rsid w:val="00127D8C"/>
    <w:rsid w:val="0013101A"/>
    <w:rsid w:val="00131327"/>
    <w:rsid w:val="00134354"/>
    <w:rsid w:val="00136359"/>
    <w:rsid w:val="00136FF6"/>
    <w:rsid w:val="0013715B"/>
    <w:rsid w:val="0013792F"/>
    <w:rsid w:val="00137FD3"/>
    <w:rsid w:val="00140D15"/>
    <w:rsid w:val="00140D19"/>
    <w:rsid w:val="00140DDD"/>
    <w:rsid w:val="00140EFF"/>
    <w:rsid w:val="00141A4C"/>
    <w:rsid w:val="00141BE2"/>
    <w:rsid w:val="00141FF9"/>
    <w:rsid w:val="001420E5"/>
    <w:rsid w:val="00142926"/>
    <w:rsid w:val="00142C41"/>
    <w:rsid w:val="00143303"/>
    <w:rsid w:val="00145684"/>
    <w:rsid w:val="00145E60"/>
    <w:rsid w:val="00145E8B"/>
    <w:rsid w:val="00146010"/>
    <w:rsid w:val="00146350"/>
    <w:rsid w:val="0014664D"/>
    <w:rsid w:val="0014745E"/>
    <w:rsid w:val="0014787D"/>
    <w:rsid w:val="001504FD"/>
    <w:rsid w:val="0015093E"/>
    <w:rsid w:val="00150958"/>
    <w:rsid w:val="00151F7B"/>
    <w:rsid w:val="0015279A"/>
    <w:rsid w:val="001528AD"/>
    <w:rsid w:val="001535BA"/>
    <w:rsid w:val="00153A40"/>
    <w:rsid w:val="001540EB"/>
    <w:rsid w:val="00154923"/>
    <w:rsid w:val="00154FF8"/>
    <w:rsid w:val="001556D6"/>
    <w:rsid w:val="00156651"/>
    <w:rsid w:val="00156B21"/>
    <w:rsid w:val="00160379"/>
    <w:rsid w:val="00160967"/>
    <w:rsid w:val="001609A0"/>
    <w:rsid w:val="001610D3"/>
    <w:rsid w:val="001617A9"/>
    <w:rsid w:val="00161D1A"/>
    <w:rsid w:val="0016242E"/>
    <w:rsid w:val="00162C0B"/>
    <w:rsid w:val="00162F34"/>
    <w:rsid w:val="001634F9"/>
    <w:rsid w:val="00163917"/>
    <w:rsid w:val="00163D1A"/>
    <w:rsid w:val="00163FBC"/>
    <w:rsid w:val="0016502F"/>
    <w:rsid w:val="00165C0F"/>
    <w:rsid w:val="00165D1F"/>
    <w:rsid w:val="00165FE1"/>
    <w:rsid w:val="0016624B"/>
    <w:rsid w:val="001674DE"/>
    <w:rsid w:val="001676B3"/>
    <w:rsid w:val="00172FD7"/>
    <w:rsid w:val="0017377C"/>
    <w:rsid w:val="001741B3"/>
    <w:rsid w:val="00174C8F"/>
    <w:rsid w:val="0017610D"/>
    <w:rsid w:val="00176C86"/>
    <w:rsid w:val="001776B5"/>
    <w:rsid w:val="00177A49"/>
    <w:rsid w:val="00180132"/>
    <w:rsid w:val="00180389"/>
    <w:rsid w:val="001806A0"/>
    <w:rsid w:val="00181EF2"/>
    <w:rsid w:val="00182805"/>
    <w:rsid w:val="00184892"/>
    <w:rsid w:val="001862FD"/>
    <w:rsid w:val="00186A0B"/>
    <w:rsid w:val="00186C86"/>
    <w:rsid w:val="00186D38"/>
    <w:rsid w:val="00187150"/>
    <w:rsid w:val="0019048B"/>
    <w:rsid w:val="00191378"/>
    <w:rsid w:val="00191ADB"/>
    <w:rsid w:val="00192424"/>
    <w:rsid w:val="001929FB"/>
    <w:rsid w:val="00192CB8"/>
    <w:rsid w:val="00194DEC"/>
    <w:rsid w:val="00195907"/>
    <w:rsid w:val="00195F26"/>
    <w:rsid w:val="00195FBA"/>
    <w:rsid w:val="00196F16"/>
    <w:rsid w:val="001971FB"/>
    <w:rsid w:val="0019722E"/>
    <w:rsid w:val="001A0109"/>
    <w:rsid w:val="001A0232"/>
    <w:rsid w:val="001A1A56"/>
    <w:rsid w:val="001A2BDD"/>
    <w:rsid w:val="001A2CB5"/>
    <w:rsid w:val="001A2CE8"/>
    <w:rsid w:val="001A3379"/>
    <w:rsid w:val="001A3B07"/>
    <w:rsid w:val="001A458D"/>
    <w:rsid w:val="001A5081"/>
    <w:rsid w:val="001A668B"/>
    <w:rsid w:val="001A66BD"/>
    <w:rsid w:val="001B03F8"/>
    <w:rsid w:val="001B0881"/>
    <w:rsid w:val="001B1275"/>
    <w:rsid w:val="001B2D3F"/>
    <w:rsid w:val="001B3954"/>
    <w:rsid w:val="001B4235"/>
    <w:rsid w:val="001B549A"/>
    <w:rsid w:val="001B62A3"/>
    <w:rsid w:val="001B6595"/>
    <w:rsid w:val="001B6F38"/>
    <w:rsid w:val="001B7F5C"/>
    <w:rsid w:val="001C00F0"/>
    <w:rsid w:val="001C08B2"/>
    <w:rsid w:val="001C0DDF"/>
    <w:rsid w:val="001C14B5"/>
    <w:rsid w:val="001C239E"/>
    <w:rsid w:val="001C272B"/>
    <w:rsid w:val="001C2750"/>
    <w:rsid w:val="001C2CA3"/>
    <w:rsid w:val="001C3156"/>
    <w:rsid w:val="001C33A0"/>
    <w:rsid w:val="001C3564"/>
    <w:rsid w:val="001C37F4"/>
    <w:rsid w:val="001C3C70"/>
    <w:rsid w:val="001C3CDB"/>
    <w:rsid w:val="001C4E4C"/>
    <w:rsid w:val="001C4E5D"/>
    <w:rsid w:val="001C5306"/>
    <w:rsid w:val="001C5654"/>
    <w:rsid w:val="001C5D9B"/>
    <w:rsid w:val="001C621F"/>
    <w:rsid w:val="001C7DB9"/>
    <w:rsid w:val="001D081D"/>
    <w:rsid w:val="001D237B"/>
    <w:rsid w:val="001D26A3"/>
    <w:rsid w:val="001D29E5"/>
    <w:rsid w:val="001D2FA7"/>
    <w:rsid w:val="001D33B9"/>
    <w:rsid w:val="001D49A5"/>
    <w:rsid w:val="001D4A54"/>
    <w:rsid w:val="001D4FAE"/>
    <w:rsid w:val="001D54BC"/>
    <w:rsid w:val="001D596D"/>
    <w:rsid w:val="001D5DCA"/>
    <w:rsid w:val="001D7776"/>
    <w:rsid w:val="001D7E76"/>
    <w:rsid w:val="001E00CE"/>
    <w:rsid w:val="001E0362"/>
    <w:rsid w:val="001E1265"/>
    <w:rsid w:val="001E392E"/>
    <w:rsid w:val="001E4574"/>
    <w:rsid w:val="001E5446"/>
    <w:rsid w:val="001E559B"/>
    <w:rsid w:val="001E5667"/>
    <w:rsid w:val="001E5A8D"/>
    <w:rsid w:val="001E5B39"/>
    <w:rsid w:val="001E5B76"/>
    <w:rsid w:val="001E5EC3"/>
    <w:rsid w:val="001E6ED6"/>
    <w:rsid w:val="001E77C9"/>
    <w:rsid w:val="001E7AF3"/>
    <w:rsid w:val="001F0071"/>
    <w:rsid w:val="001F03AD"/>
    <w:rsid w:val="001F040A"/>
    <w:rsid w:val="001F207B"/>
    <w:rsid w:val="001F213C"/>
    <w:rsid w:val="001F268B"/>
    <w:rsid w:val="001F2AC8"/>
    <w:rsid w:val="001F2D96"/>
    <w:rsid w:val="001F3880"/>
    <w:rsid w:val="001F4984"/>
    <w:rsid w:val="001F4D35"/>
    <w:rsid w:val="001F4D4B"/>
    <w:rsid w:val="001F58E1"/>
    <w:rsid w:val="001F5DD0"/>
    <w:rsid w:val="001F5E87"/>
    <w:rsid w:val="001F5F5A"/>
    <w:rsid w:val="001F613B"/>
    <w:rsid w:val="001F6E16"/>
    <w:rsid w:val="001F7C21"/>
    <w:rsid w:val="0020113E"/>
    <w:rsid w:val="002011E2"/>
    <w:rsid w:val="0020189E"/>
    <w:rsid w:val="00201964"/>
    <w:rsid w:val="00202533"/>
    <w:rsid w:val="002027DF"/>
    <w:rsid w:val="00202A0C"/>
    <w:rsid w:val="00203790"/>
    <w:rsid w:val="00203CED"/>
    <w:rsid w:val="00203DC6"/>
    <w:rsid w:val="0020454A"/>
    <w:rsid w:val="00204769"/>
    <w:rsid w:val="0020518C"/>
    <w:rsid w:val="00205931"/>
    <w:rsid w:val="002103F7"/>
    <w:rsid w:val="00210480"/>
    <w:rsid w:val="0021064D"/>
    <w:rsid w:val="00211E28"/>
    <w:rsid w:val="00212B52"/>
    <w:rsid w:val="002138E8"/>
    <w:rsid w:val="0021493E"/>
    <w:rsid w:val="0021496E"/>
    <w:rsid w:val="00215062"/>
    <w:rsid w:val="002151B6"/>
    <w:rsid w:val="00215955"/>
    <w:rsid w:val="00215EAA"/>
    <w:rsid w:val="00216533"/>
    <w:rsid w:val="00216CDC"/>
    <w:rsid w:val="002173C8"/>
    <w:rsid w:val="00217CF3"/>
    <w:rsid w:val="002207E8"/>
    <w:rsid w:val="00220BA2"/>
    <w:rsid w:val="00222465"/>
    <w:rsid w:val="00222F8A"/>
    <w:rsid w:val="0022397C"/>
    <w:rsid w:val="00223A91"/>
    <w:rsid w:val="0022476C"/>
    <w:rsid w:val="002259C9"/>
    <w:rsid w:val="00226386"/>
    <w:rsid w:val="002265AF"/>
    <w:rsid w:val="0022746B"/>
    <w:rsid w:val="00227B36"/>
    <w:rsid w:val="00227E0D"/>
    <w:rsid w:val="00231BA9"/>
    <w:rsid w:val="00232277"/>
    <w:rsid w:val="002324EE"/>
    <w:rsid w:val="002328DA"/>
    <w:rsid w:val="002329F7"/>
    <w:rsid w:val="00232D48"/>
    <w:rsid w:val="002330CF"/>
    <w:rsid w:val="00233810"/>
    <w:rsid w:val="002338BB"/>
    <w:rsid w:val="0023419B"/>
    <w:rsid w:val="00234F03"/>
    <w:rsid w:val="00235B77"/>
    <w:rsid w:val="002364C7"/>
    <w:rsid w:val="002379C7"/>
    <w:rsid w:val="00237F35"/>
    <w:rsid w:val="0024019A"/>
    <w:rsid w:val="00240447"/>
    <w:rsid w:val="002406B6"/>
    <w:rsid w:val="00240D75"/>
    <w:rsid w:val="002412DE"/>
    <w:rsid w:val="00241F19"/>
    <w:rsid w:val="0024324B"/>
    <w:rsid w:val="00243FBF"/>
    <w:rsid w:val="00244185"/>
    <w:rsid w:val="002456A8"/>
    <w:rsid w:val="0024683C"/>
    <w:rsid w:val="00246C86"/>
    <w:rsid w:val="00246EC0"/>
    <w:rsid w:val="00247CEB"/>
    <w:rsid w:val="00247DB5"/>
    <w:rsid w:val="00247F25"/>
    <w:rsid w:val="00250CD0"/>
    <w:rsid w:val="00251031"/>
    <w:rsid w:val="0025151B"/>
    <w:rsid w:val="00251554"/>
    <w:rsid w:val="00252AEA"/>
    <w:rsid w:val="00252F30"/>
    <w:rsid w:val="00253218"/>
    <w:rsid w:val="00254078"/>
    <w:rsid w:val="00254DC2"/>
    <w:rsid w:val="0025504E"/>
    <w:rsid w:val="0025553D"/>
    <w:rsid w:val="0025778C"/>
    <w:rsid w:val="00260E56"/>
    <w:rsid w:val="00261661"/>
    <w:rsid w:val="00261808"/>
    <w:rsid w:val="00262224"/>
    <w:rsid w:val="00262C55"/>
    <w:rsid w:val="002638A3"/>
    <w:rsid w:val="0026444D"/>
    <w:rsid w:val="00264531"/>
    <w:rsid w:val="00265588"/>
    <w:rsid w:val="00265EF9"/>
    <w:rsid w:val="002665D4"/>
    <w:rsid w:val="00266972"/>
    <w:rsid w:val="00270E70"/>
    <w:rsid w:val="00271998"/>
    <w:rsid w:val="0027217A"/>
    <w:rsid w:val="00272597"/>
    <w:rsid w:val="002728A9"/>
    <w:rsid w:val="00272A4B"/>
    <w:rsid w:val="00273873"/>
    <w:rsid w:val="00273917"/>
    <w:rsid w:val="00273B4A"/>
    <w:rsid w:val="002741A7"/>
    <w:rsid w:val="00274B5B"/>
    <w:rsid w:val="00274DC7"/>
    <w:rsid w:val="0027659B"/>
    <w:rsid w:val="00276DA4"/>
    <w:rsid w:val="00277706"/>
    <w:rsid w:val="002777AD"/>
    <w:rsid w:val="0027799E"/>
    <w:rsid w:val="00277E1B"/>
    <w:rsid w:val="0028003F"/>
    <w:rsid w:val="002801C4"/>
    <w:rsid w:val="00280CE4"/>
    <w:rsid w:val="00283051"/>
    <w:rsid w:val="00283093"/>
    <w:rsid w:val="002835D7"/>
    <w:rsid w:val="0028380D"/>
    <w:rsid w:val="002842F5"/>
    <w:rsid w:val="00284E87"/>
    <w:rsid w:val="00285A12"/>
    <w:rsid w:val="00285C5C"/>
    <w:rsid w:val="00285CDE"/>
    <w:rsid w:val="00286129"/>
    <w:rsid w:val="002863C0"/>
    <w:rsid w:val="00286501"/>
    <w:rsid w:val="0028690F"/>
    <w:rsid w:val="00290035"/>
    <w:rsid w:val="00291342"/>
    <w:rsid w:val="00291640"/>
    <w:rsid w:val="002918A7"/>
    <w:rsid w:val="00291D93"/>
    <w:rsid w:val="0029268B"/>
    <w:rsid w:val="00292771"/>
    <w:rsid w:val="002937EE"/>
    <w:rsid w:val="00294EC2"/>
    <w:rsid w:val="00295B64"/>
    <w:rsid w:val="00296A85"/>
    <w:rsid w:val="00297C63"/>
    <w:rsid w:val="002A013C"/>
    <w:rsid w:val="002A051A"/>
    <w:rsid w:val="002A2586"/>
    <w:rsid w:val="002A31C3"/>
    <w:rsid w:val="002A3907"/>
    <w:rsid w:val="002A395E"/>
    <w:rsid w:val="002A3B5A"/>
    <w:rsid w:val="002A4516"/>
    <w:rsid w:val="002A4CC8"/>
    <w:rsid w:val="002A5C12"/>
    <w:rsid w:val="002A64C8"/>
    <w:rsid w:val="002A6897"/>
    <w:rsid w:val="002A6BB9"/>
    <w:rsid w:val="002A73CA"/>
    <w:rsid w:val="002B0081"/>
    <w:rsid w:val="002B12C9"/>
    <w:rsid w:val="002B18C6"/>
    <w:rsid w:val="002B1AFE"/>
    <w:rsid w:val="002B2ABE"/>
    <w:rsid w:val="002B4989"/>
    <w:rsid w:val="002B4DAD"/>
    <w:rsid w:val="002B5237"/>
    <w:rsid w:val="002B5C1F"/>
    <w:rsid w:val="002B6A11"/>
    <w:rsid w:val="002B7E2B"/>
    <w:rsid w:val="002B7EE7"/>
    <w:rsid w:val="002C0856"/>
    <w:rsid w:val="002C0868"/>
    <w:rsid w:val="002C18EB"/>
    <w:rsid w:val="002C1D5F"/>
    <w:rsid w:val="002C1E6D"/>
    <w:rsid w:val="002C2AC3"/>
    <w:rsid w:val="002C356B"/>
    <w:rsid w:val="002C3D5A"/>
    <w:rsid w:val="002C3DF3"/>
    <w:rsid w:val="002C3ED6"/>
    <w:rsid w:val="002C45A2"/>
    <w:rsid w:val="002C525A"/>
    <w:rsid w:val="002C5513"/>
    <w:rsid w:val="002C6AD1"/>
    <w:rsid w:val="002C7E14"/>
    <w:rsid w:val="002D022D"/>
    <w:rsid w:val="002D0ABB"/>
    <w:rsid w:val="002D0BE9"/>
    <w:rsid w:val="002D0D97"/>
    <w:rsid w:val="002D0FC4"/>
    <w:rsid w:val="002D2465"/>
    <w:rsid w:val="002D35A9"/>
    <w:rsid w:val="002D3C33"/>
    <w:rsid w:val="002D3DAE"/>
    <w:rsid w:val="002D4039"/>
    <w:rsid w:val="002D441E"/>
    <w:rsid w:val="002D47AD"/>
    <w:rsid w:val="002D4A04"/>
    <w:rsid w:val="002D597E"/>
    <w:rsid w:val="002D668B"/>
    <w:rsid w:val="002D6FE9"/>
    <w:rsid w:val="002E022B"/>
    <w:rsid w:val="002E1761"/>
    <w:rsid w:val="002E1B15"/>
    <w:rsid w:val="002E2222"/>
    <w:rsid w:val="002E3565"/>
    <w:rsid w:val="002E6C4D"/>
    <w:rsid w:val="002E71E3"/>
    <w:rsid w:val="002F00E7"/>
    <w:rsid w:val="002F07C7"/>
    <w:rsid w:val="002F14DF"/>
    <w:rsid w:val="002F14F3"/>
    <w:rsid w:val="002F1810"/>
    <w:rsid w:val="002F2033"/>
    <w:rsid w:val="002F27D9"/>
    <w:rsid w:val="002F2B40"/>
    <w:rsid w:val="002F372C"/>
    <w:rsid w:val="002F4C1B"/>
    <w:rsid w:val="002F54D2"/>
    <w:rsid w:val="002F7FAA"/>
    <w:rsid w:val="00300064"/>
    <w:rsid w:val="0030048D"/>
    <w:rsid w:val="003026B3"/>
    <w:rsid w:val="00302C9F"/>
    <w:rsid w:val="003055FF"/>
    <w:rsid w:val="00306C92"/>
    <w:rsid w:val="003070E8"/>
    <w:rsid w:val="0030725F"/>
    <w:rsid w:val="0030736C"/>
    <w:rsid w:val="00310013"/>
    <w:rsid w:val="00311A7A"/>
    <w:rsid w:val="0031342B"/>
    <w:rsid w:val="00314041"/>
    <w:rsid w:val="00314B42"/>
    <w:rsid w:val="00314EC2"/>
    <w:rsid w:val="00316982"/>
    <w:rsid w:val="003169AE"/>
    <w:rsid w:val="00317370"/>
    <w:rsid w:val="00317F3B"/>
    <w:rsid w:val="003214A4"/>
    <w:rsid w:val="0032167D"/>
    <w:rsid w:val="0032177B"/>
    <w:rsid w:val="003218C2"/>
    <w:rsid w:val="00321F95"/>
    <w:rsid w:val="00322C7F"/>
    <w:rsid w:val="00323865"/>
    <w:rsid w:val="00323B8B"/>
    <w:rsid w:val="00323F1A"/>
    <w:rsid w:val="003245C2"/>
    <w:rsid w:val="0032510F"/>
    <w:rsid w:val="00325537"/>
    <w:rsid w:val="00326174"/>
    <w:rsid w:val="00326592"/>
    <w:rsid w:val="00327673"/>
    <w:rsid w:val="003279BE"/>
    <w:rsid w:val="00327FEC"/>
    <w:rsid w:val="00330532"/>
    <w:rsid w:val="00330985"/>
    <w:rsid w:val="00330A7C"/>
    <w:rsid w:val="00330CB1"/>
    <w:rsid w:val="00330D30"/>
    <w:rsid w:val="0033164E"/>
    <w:rsid w:val="003317B1"/>
    <w:rsid w:val="00331972"/>
    <w:rsid w:val="003324A2"/>
    <w:rsid w:val="00332B9A"/>
    <w:rsid w:val="00332F7D"/>
    <w:rsid w:val="0033440E"/>
    <w:rsid w:val="00334A37"/>
    <w:rsid w:val="00334C57"/>
    <w:rsid w:val="00334F10"/>
    <w:rsid w:val="00334FC6"/>
    <w:rsid w:val="00335452"/>
    <w:rsid w:val="00335A75"/>
    <w:rsid w:val="00335DF8"/>
    <w:rsid w:val="0033666A"/>
    <w:rsid w:val="003367C2"/>
    <w:rsid w:val="00337BF7"/>
    <w:rsid w:val="00337EEA"/>
    <w:rsid w:val="00341F07"/>
    <w:rsid w:val="003423BE"/>
    <w:rsid w:val="00343536"/>
    <w:rsid w:val="00343CC2"/>
    <w:rsid w:val="00343E3B"/>
    <w:rsid w:val="00343F48"/>
    <w:rsid w:val="003440E7"/>
    <w:rsid w:val="00344400"/>
    <w:rsid w:val="00344A6B"/>
    <w:rsid w:val="00345AB3"/>
    <w:rsid w:val="00346A41"/>
    <w:rsid w:val="00346ABB"/>
    <w:rsid w:val="00347A26"/>
    <w:rsid w:val="003504FE"/>
    <w:rsid w:val="00350F99"/>
    <w:rsid w:val="0035126A"/>
    <w:rsid w:val="00351870"/>
    <w:rsid w:val="00351ADD"/>
    <w:rsid w:val="00351B77"/>
    <w:rsid w:val="003532BC"/>
    <w:rsid w:val="0035351B"/>
    <w:rsid w:val="00354F96"/>
    <w:rsid w:val="0035559B"/>
    <w:rsid w:val="003557F7"/>
    <w:rsid w:val="00355877"/>
    <w:rsid w:val="00355965"/>
    <w:rsid w:val="003567D5"/>
    <w:rsid w:val="003578A7"/>
    <w:rsid w:val="00357B29"/>
    <w:rsid w:val="00357BC9"/>
    <w:rsid w:val="00360B00"/>
    <w:rsid w:val="00360FCA"/>
    <w:rsid w:val="00361628"/>
    <w:rsid w:val="003618A3"/>
    <w:rsid w:val="00361DC8"/>
    <w:rsid w:val="00362004"/>
    <w:rsid w:val="0036219E"/>
    <w:rsid w:val="0036315D"/>
    <w:rsid w:val="00363513"/>
    <w:rsid w:val="00363A78"/>
    <w:rsid w:val="00363D1B"/>
    <w:rsid w:val="00363F2C"/>
    <w:rsid w:val="00365853"/>
    <w:rsid w:val="003658A1"/>
    <w:rsid w:val="00366677"/>
    <w:rsid w:val="00367BA0"/>
    <w:rsid w:val="00367FAD"/>
    <w:rsid w:val="00370922"/>
    <w:rsid w:val="00370EC2"/>
    <w:rsid w:val="00372413"/>
    <w:rsid w:val="003729AB"/>
    <w:rsid w:val="0037438B"/>
    <w:rsid w:val="003747F8"/>
    <w:rsid w:val="00374DC8"/>
    <w:rsid w:val="00374F86"/>
    <w:rsid w:val="0037541E"/>
    <w:rsid w:val="003761C2"/>
    <w:rsid w:val="00376AD0"/>
    <w:rsid w:val="00376D64"/>
    <w:rsid w:val="003801EB"/>
    <w:rsid w:val="00380AD9"/>
    <w:rsid w:val="00382FC3"/>
    <w:rsid w:val="00384704"/>
    <w:rsid w:val="00385218"/>
    <w:rsid w:val="00385E7B"/>
    <w:rsid w:val="00386112"/>
    <w:rsid w:val="0038758C"/>
    <w:rsid w:val="00387773"/>
    <w:rsid w:val="003878D1"/>
    <w:rsid w:val="00387AD4"/>
    <w:rsid w:val="00387BE3"/>
    <w:rsid w:val="00390637"/>
    <w:rsid w:val="00390E9E"/>
    <w:rsid w:val="00390F51"/>
    <w:rsid w:val="00390F6D"/>
    <w:rsid w:val="003915B1"/>
    <w:rsid w:val="003921C9"/>
    <w:rsid w:val="0039255A"/>
    <w:rsid w:val="00393C93"/>
    <w:rsid w:val="003A1181"/>
    <w:rsid w:val="003A13AC"/>
    <w:rsid w:val="003A1483"/>
    <w:rsid w:val="003A1E9B"/>
    <w:rsid w:val="003A2606"/>
    <w:rsid w:val="003A2C9B"/>
    <w:rsid w:val="003A32D0"/>
    <w:rsid w:val="003A3E5C"/>
    <w:rsid w:val="003A4785"/>
    <w:rsid w:val="003A4E35"/>
    <w:rsid w:val="003A5110"/>
    <w:rsid w:val="003A56B9"/>
    <w:rsid w:val="003A5EEB"/>
    <w:rsid w:val="003A6972"/>
    <w:rsid w:val="003A69E3"/>
    <w:rsid w:val="003A69FA"/>
    <w:rsid w:val="003A6E08"/>
    <w:rsid w:val="003A7A4B"/>
    <w:rsid w:val="003A7E00"/>
    <w:rsid w:val="003A7E13"/>
    <w:rsid w:val="003B1507"/>
    <w:rsid w:val="003B1807"/>
    <w:rsid w:val="003B1DE0"/>
    <w:rsid w:val="003B2E31"/>
    <w:rsid w:val="003B4C02"/>
    <w:rsid w:val="003B5169"/>
    <w:rsid w:val="003B5461"/>
    <w:rsid w:val="003B57AF"/>
    <w:rsid w:val="003B5A59"/>
    <w:rsid w:val="003B5B29"/>
    <w:rsid w:val="003C071C"/>
    <w:rsid w:val="003C1BBF"/>
    <w:rsid w:val="003C1D95"/>
    <w:rsid w:val="003C22CA"/>
    <w:rsid w:val="003C23EA"/>
    <w:rsid w:val="003C2F45"/>
    <w:rsid w:val="003C3874"/>
    <w:rsid w:val="003C620E"/>
    <w:rsid w:val="003C6D21"/>
    <w:rsid w:val="003C74F2"/>
    <w:rsid w:val="003C758C"/>
    <w:rsid w:val="003D1C8B"/>
    <w:rsid w:val="003D1EB7"/>
    <w:rsid w:val="003D233D"/>
    <w:rsid w:val="003D27B8"/>
    <w:rsid w:val="003D4193"/>
    <w:rsid w:val="003D4679"/>
    <w:rsid w:val="003D648E"/>
    <w:rsid w:val="003D71AA"/>
    <w:rsid w:val="003D7EB4"/>
    <w:rsid w:val="003E036D"/>
    <w:rsid w:val="003E0446"/>
    <w:rsid w:val="003E1FC7"/>
    <w:rsid w:val="003E2885"/>
    <w:rsid w:val="003E29AE"/>
    <w:rsid w:val="003E43A7"/>
    <w:rsid w:val="003E43E3"/>
    <w:rsid w:val="003E446C"/>
    <w:rsid w:val="003E54B5"/>
    <w:rsid w:val="003E5D46"/>
    <w:rsid w:val="003E6069"/>
    <w:rsid w:val="003E73D1"/>
    <w:rsid w:val="003E7BF7"/>
    <w:rsid w:val="003F0430"/>
    <w:rsid w:val="003F092F"/>
    <w:rsid w:val="003F0A22"/>
    <w:rsid w:val="003F0D95"/>
    <w:rsid w:val="003F0EC1"/>
    <w:rsid w:val="003F168B"/>
    <w:rsid w:val="003F4A30"/>
    <w:rsid w:val="003F57ED"/>
    <w:rsid w:val="003F660D"/>
    <w:rsid w:val="0040047E"/>
    <w:rsid w:val="004012BC"/>
    <w:rsid w:val="004014FB"/>
    <w:rsid w:val="0040153B"/>
    <w:rsid w:val="004018BF"/>
    <w:rsid w:val="00403DBE"/>
    <w:rsid w:val="00403EEE"/>
    <w:rsid w:val="00404CD9"/>
    <w:rsid w:val="004051E0"/>
    <w:rsid w:val="00405D18"/>
    <w:rsid w:val="00406D83"/>
    <w:rsid w:val="00407EB5"/>
    <w:rsid w:val="00410839"/>
    <w:rsid w:val="0041099F"/>
    <w:rsid w:val="004116B8"/>
    <w:rsid w:val="00411A1C"/>
    <w:rsid w:val="00411B8E"/>
    <w:rsid w:val="00411F63"/>
    <w:rsid w:val="0041237A"/>
    <w:rsid w:val="004127C8"/>
    <w:rsid w:val="00412A5E"/>
    <w:rsid w:val="004131C4"/>
    <w:rsid w:val="00413622"/>
    <w:rsid w:val="00414D77"/>
    <w:rsid w:val="004157F7"/>
    <w:rsid w:val="00416038"/>
    <w:rsid w:val="00416070"/>
    <w:rsid w:val="00416DE9"/>
    <w:rsid w:val="00420365"/>
    <w:rsid w:val="00420F1C"/>
    <w:rsid w:val="00421949"/>
    <w:rsid w:val="00422593"/>
    <w:rsid w:val="0042332D"/>
    <w:rsid w:val="00423C51"/>
    <w:rsid w:val="004243E3"/>
    <w:rsid w:val="00424749"/>
    <w:rsid w:val="004247D0"/>
    <w:rsid w:val="004255AE"/>
    <w:rsid w:val="00427429"/>
    <w:rsid w:val="0042776C"/>
    <w:rsid w:val="00431C5C"/>
    <w:rsid w:val="00433940"/>
    <w:rsid w:val="00434765"/>
    <w:rsid w:val="004349CC"/>
    <w:rsid w:val="00434A87"/>
    <w:rsid w:val="00435224"/>
    <w:rsid w:val="004356A1"/>
    <w:rsid w:val="00435B63"/>
    <w:rsid w:val="00435B9E"/>
    <w:rsid w:val="00435FEF"/>
    <w:rsid w:val="004369BC"/>
    <w:rsid w:val="00437A25"/>
    <w:rsid w:val="00437BC0"/>
    <w:rsid w:val="00440756"/>
    <w:rsid w:val="004407BD"/>
    <w:rsid w:val="00440AEE"/>
    <w:rsid w:val="00441851"/>
    <w:rsid w:val="00441FC6"/>
    <w:rsid w:val="004427A6"/>
    <w:rsid w:val="00442CAA"/>
    <w:rsid w:val="00442E2A"/>
    <w:rsid w:val="0044598E"/>
    <w:rsid w:val="00445FBB"/>
    <w:rsid w:val="00446A07"/>
    <w:rsid w:val="00446E10"/>
    <w:rsid w:val="004474E3"/>
    <w:rsid w:val="00447B72"/>
    <w:rsid w:val="00450476"/>
    <w:rsid w:val="00450CBE"/>
    <w:rsid w:val="00450E6A"/>
    <w:rsid w:val="00451F16"/>
    <w:rsid w:val="00452DE5"/>
    <w:rsid w:val="00454196"/>
    <w:rsid w:val="004541DA"/>
    <w:rsid w:val="004543A6"/>
    <w:rsid w:val="004547A0"/>
    <w:rsid w:val="00454A5E"/>
    <w:rsid w:val="00454FBF"/>
    <w:rsid w:val="00455A14"/>
    <w:rsid w:val="00456359"/>
    <w:rsid w:val="0045686D"/>
    <w:rsid w:val="00456B22"/>
    <w:rsid w:val="004576C0"/>
    <w:rsid w:val="0046093F"/>
    <w:rsid w:val="0046120F"/>
    <w:rsid w:val="004615B2"/>
    <w:rsid w:val="00462267"/>
    <w:rsid w:val="00462B06"/>
    <w:rsid w:val="0046313F"/>
    <w:rsid w:val="004635AC"/>
    <w:rsid w:val="00463725"/>
    <w:rsid w:val="00463B83"/>
    <w:rsid w:val="00464D1F"/>
    <w:rsid w:val="004650F9"/>
    <w:rsid w:val="00465873"/>
    <w:rsid w:val="004661D1"/>
    <w:rsid w:val="004661D6"/>
    <w:rsid w:val="00466855"/>
    <w:rsid w:val="00466E85"/>
    <w:rsid w:val="00467328"/>
    <w:rsid w:val="00467570"/>
    <w:rsid w:val="00467575"/>
    <w:rsid w:val="0047019E"/>
    <w:rsid w:val="004713B8"/>
    <w:rsid w:val="004717E1"/>
    <w:rsid w:val="00472E0E"/>
    <w:rsid w:val="00472F57"/>
    <w:rsid w:val="00473ED2"/>
    <w:rsid w:val="00473F8C"/>
    <w:rsid w:val="004742C1"/>
    <w:rsid w:val="004742F9"/>
    <w:rsid w:val="00474317"/>
    <w:rsid w:val="0047620C"/>
    <w:rsid w:val="0047653F"/>
    <w:rsid w:val="004767BF"/>
    <w:rsid w:val="00477202"/>
    <w:rsid w:val="0047723E"/>
    <w:rsid w:val="00477BED"/>
    <w:rsid w:val="004800C6"/>
    <w:rsid w:val="00480479"/>
    <w:rsid w:val="004807F4"/>
    <w:rsid w:val="00483292"/>
    <w:rsid w:val="00483981"/>
    <w:rsid w:val="004840CA"/>
    <w:rsid w:val="00484637"/>
    <w:rsid w:val="00485774"/>
    <w:rsid w:val="00486578"/>
    <w:rsid w:val="00486717"/>
    <w:rsid w:val="0048714E"/>
    <w:rsid w:val="00487FE6"/>
    <w:rsid w:val="004903AA"/>
    <w:rsid w:val="00490578"/>
    <w:rsid w:val="00490798"/>
    <w:rsid w:val="004908D6"/>
    <w:rsid w:val="00490C49"/>
    <w:rsid w:val="00490D05"/>
    <w:rsid w:val="00491044"/>
    <w:rsid w:val="00491AA1"/>
    <w:rsid w:val="004928FB"/>
    <w:rsid w:val="00492F0E"/>
    <w:rsid w:val="00493A6A"/>
    <w:rsid w:val="00494CB6"/>
    <w:rsid w:val="004958E3"/>
    <w:rsid w:val="0049633F"/>
    <w:rsid w:val="00496D92"/>
    <w:rsid w:val="00496EA6"/>
    <w:rsid w:val="00496FAE"/>
    <w:rsid w:val="004979ED"/>
    <w:rsid w:val="004A0609"/>
    <w:rsid w:val="004A0BD8"/>
    <w:rsid w:val="004A1252"/>
    <w:rsid w:val="004A1480"/>
    <w:rsid w:val="004A1B85"/>
    <w:rsid w:val="004A1BD7"/>
    <w:rsid w:val="004A1CD3"/>
    <w:rsid w:val="004A39D8"/>
    <w:rsid w:val="004A427B"/>
    <w:rsid w:val="004A46F1"/>
    <w:rsid w:val="004A51EB"/>
    <w:rsid w:val="004A57A6"/>
    <w:rsid w:val="004A5945"/>
    <w:rsid w:val="004A5CE1"/>
    <w:rsid w:val="004A5D34"/>
    <w:rsid w:val="004A616E"/>
    <w:rsid w:val="004A7651"/>
    <w:rsid w:val="004A778F"/>
    <w:rsid w:val="004A7FA2"/>
    <w:rsid w:val="004B0A9A"/>
    <w:rsid w:val="004B1530"/>
    <w:rsid w:val="004B248A"/>
    <w:rsid w:val="004B29F2"/>
    <w:rsid w:val="004B2E66"/>
    <w:rsid w:val="004B4560"/>
    <w:rsid w:val="004B55BB"/>
    <w:rsid w:val="004B5F8E"/>
    <w:rsid w:val="004B6ABC"/>
    <w:rsid w:val="004B71DC"/>
    <w:rsid w:val="004B7686"/>
    <w:rsid w:val="004B7ECE"/>
    <w:rsid w:val="004C0635"/>
    <w:rsid w:val="004C0D20"/>
    <w:rsid w:val="004C0F07"/>
    <w:rsid w:val="004C3A25"/>
    <w:rsid w:val="004C3C3F"/>
    <w:rsid w:val="004C3EEA"/>
    <w:rsid w:val="004C40C7"/>
    <w:rsid w:val="004C43CA"/>
    <w:rsid w:val="004C51EE"/>
    <w:rsid w:val="004C53E8"/>
    <w:rsid w:val="004C54A5"/>
    <w:rsid w:val="004C5C6F"/>
    <w:rsid w:val="004C6A8F"/>
    <w:rsid w:val="004C7057"/>
    <w:rsid w:val="004C7273"/>
    <w:rsid w:val="004C7A42"/>
    <w:rsid w:val="004C7AF1"/>
    <w:rsid w:val="004D0A0C"/>
    <w:rsid w:val="004D1126"/>
    <w:rsid w:val="004D122F"/>
    <w:rsid w:val="004D132A"/>
    <w:rsid w:val="004D1B9C"/>
    <w:rsid w:val="004D1C30"/>
    <w:rsid w:val="004D1CA7"/>
    <w:rsid w:val="004D1FBF"/>
    <w:rsid w:val="004D26F4"/>
    <w:rsid w:val="004D3629"/>
    <w:rsid w:val="004D3DE0"/>
    <w:rsid w:val="004D44F5"/>
    <w:rsid w:val="004D4EF5"/>
    <w:rsid w:val="004D50E4"/>
    <w:rsid w:val="004D5548"/>
    <w:rsid w:val="004D5589"/>
    <w:rsid w:val="004D597E"/>
    <w:rsid w:val="004D5EB9"/>
    <w:rsid w:val="004D66A9"/>
    <w:rsid w:val="004D6C94"/>
    <w:rsid w:val="004D7C67"/>
    <w:rsid w:val="004E07BB"/>
    <w:rsid w:val="004E105D"/>
    <w:rsid w:val="004E21A7"/>
    <w:rsid w:val="004E3237"/>
    <w:rsid w:val="004E465E"/>
    <w:rsid w:val="004E4876"/>
    <w:rsid w:val="004E50E6"/>
    <w:rsid w:val="004E60CB"/>
    <w:rsid w:val="004E6AD8"/>
    <w:rsid w:val="004E7C27"/>
    <w:rsid w:val="004E7D47"/>
    <w:rsid w:val="004E7EB2"/>
    <w:rsid w:val="004F0E53"/>
    <w:rsid w:val="004F16CA"/>
    <w:rsid w:val="004F2162"/>
    <w:rsid w:val="004F22E0"/>
    <w:rsid w:val="004F2B7B"/>
    <w:rsid w:val="004F2D1A"/>
    <w:rsid w:val="004F343E"/>
    <w:rsid w:val="004F5DE1"/>
    <w:rsid w:val="004F5E40"/>
    <w:rsid w:val="004F60FD"/>
    <w:rsid w:val="004F6965"/>
    <w:rsid w:val="004F6C09"/>
    <w:rsid w:val="004F7CE3"/>
    <w:rsid w:val="005007EF"/>
    <w:rsid w:val="00500920"/>
    <w:rsid w:val="00502267"/>
    <w:rsid w:val="005024A0"/>
    <w:rsid w:val="00502518"/>
    <w:rsid w:val="005039E3"/>
    <w:rsid w:val="005041BC"/>
    <w:rsid w:val="005047A8"/>
    <w:rsid w:val="00505A8C"/>
    <w:rsid w:val="00505B2C"/>
    <w:rsid w:val="00506BB6"/>
    <w:rsid w:val="00506ED4"/>
    <w:rsid w:val="00510064"/>
    <w:rsid w:val="00510AD6"/>
    <w:rsid w:val="00510C28"/>
    <w:rsid w:val="00510FAA"/>
    <w:rsid w:val="00511096"/>
    <w:rsid w:val="00511097"/>
    <w:rsid w:val="0051147C"/>
    <w:rsid w:val="0051205A"/>
    <w:rsid w:val="00512084"/>
    <w:rsid w:val="005123A1"/>
    <w:rsid w:val="00512E33"/>
    <w:rsid w:val="00513162"/>
    <w:rsid w:val="0051319B"/>
    <w:rsid w:val="005134B5"/>
    <w:rsid w:val="00513AC8"/>
    <w:rsid w:val="0051463E"/>
    <w:rsid w:val="005154F3"/>
    <w:rsid w:val="005155CA"/>
    <w:rsid w:val="00516966"/>
    <w:rsid w:val="00516D25"/>
    <w:rsid w:val="00516DE4"/>
    <w:rsid w:val="0051726E"/>
    <w:rsid w:val="00517925"/>
    <w:rsid w:val="00517F5B"/>
    <w:rsid w:val="00520290"/>
    <w:rsid w:val="0052031F"/>
    <w:rsid w:val="005205A4"/>
    <w:rsid w:val="00521C13"/>
    <w:rsid w:val="00521C6E"/>
    <w:rsid w:val="00522028"/>
    <w:rsid w:val="005229A1"/>
    <w:rsid w:val="0052320E"/>
    <w:rsid w:val="0052452F"/>
    <w:rsid w:val="0052477C"/>
    <w:rsid w:val="00524BD8"/>
    <w:rsid w:val="00525D5F"/>
    <w:rsid w:val="0052654B"/>
    <w:rsid w:val="005267BF"/>
    <w:rsid w:val="00530EF5"/>
    <w:rsid w:val="00531A67"/>
    <w:rsid w:val="005322D1"/>
    <w:rsid w:val="00532CC7"/>
    <w:rsid w:val="00532F7C"/>
    <w:rsid w:val="00533700"/>
    <w:rsid w:val="005349BC"/>
    <w:rsid w:val="005351DD"/>
    <w:rsid w:val="005359B3"/>
    <w:rsid w:val="00535CF8"/>
    <w:rsid w:val="00536915"/>
    <w:rsid w:val="00536D82"/>
    <w:rsid w:val="005374B5"/>
    <w:rsid w:val="00540AF0"/>
    <w:rsid w:val="00541D01"/>
    <w:rsid w:val="00541F3A"/>
    <w:rsid w:val="00542AF7"/>
    <w:rsid w:val="00542B52"/>
    <w:rsid w:val="0054369A"/>
    <w:rsid w:val="005450F1"/>
    <w:rsid w:val="005452E5"/>
    <w:rsid w:val="00545320"/>
    <w:rsid w:val="00545B89"/>
    <w:rsid w:val="005472D6"/>
    <w:rsid w:val="005476E5"/>
    <w:rsid w:val="005519FA"/>
    <w:rsid w:val="0055271E"/>
    <w:rsid w:val="00553282"/>
    <w:rsid w:val="00553A2C"/>
    <w:rsid w:val="00554C78"/>
    <w:rsid w:val="00554CB6"/>
    <w:rsid w:val="00556A53"/>
    <w:rsid w:val="00556A7E"/>
    <w:rsid w:val="0055781D"/>
    <w:rsid w:val="00557CF3"/>
    <w:rsid w:val="005604DB"/>
    <w:rsid w:val="00562312"/>
    <w:rsid w:val="005630AC"/>
    <w:rsid w:val="005639A1"/>
    <w:rsid w:val="00563A87"/>
    <w:rsid w:val="00564411"/>
    <w:rsid w:val="005653D4"/>
    <w:rsid w:val="00565633"/>
    <w:rsid w:val="005656F3"/>
    <w:rsid w:val="00565858"/>
    <w:rsid w:val="00565D4E"/>
    <w:rsid w:val="00566118"/>
    <w:rsid w:val="005661CA"/>
    <w:rsid w:val="00567BA6"/>
    <w:rsid w:val="00567C9A"/>
    <w:rsid w:val="005706FE"/>
    <w:rsid w:val="00570BAA"/>
    <w:rsid w:val="00570F8A"/>
    <w:rsid w:val="00572029"/>
    <w:rsid w:val="00572392"/>
    <w:rsid w:val="0057285A"/>
    <w:rsid w:val="00572B94"/>
    <w:rsid w:val="00573ECC"/>
    <w:rsid w:val="0057470E"/>
    <w:rsid w:val="0057483C"/>
    <w:rsid w:val="00574EDE"/>
    <w:rsid w:val="005757B9"/>
    <w:rsid w:val="005761A1"/>
    <w:rsid w:val="00576D41"/>
    <w:rsid w:val="00576DD6"/>
    <w:rsid w:val="00580313"/>
    <w:rsid w:val="00581300"/>
    <w:rsid w:val="00581C22"/>
    <w:rsid w:val="00581D80"/>
    <w:rsid w:val="005822B5"/>
    <w:rsid w:val="00582311"/>
    <w:rsid w:val="00582B00"/>
    <w:rsid w:val="00582BC1"/>
    <w:rsid w:val="00583706"/>
    <w:rsid w:val="00584108"/>
    <w:rsid w:val="0058416B"/>
    <w:rsid w:val="00585E9F"/>
    <w:rsid w:val="00586267"/>
    <w:rsid w:val="00590AE3"/>
    <w:rsid w:val="005920A8"/>
    <w:rsid w:val="00592604"/>
    <w:rsid w:val="00593177"/>
    <w:rsid w:val="00593BA1"/>
    <w:rsid w:val="0059407A"/>
    <w:rsid w:val="00594104"/>
    <w:rsid w:val="005941D4"/>
    <w:rsid w:val="005965B9"/>
    <w:rsid w:val="00596754"/>
    <w:rsid w:val="0059792C"/>
    <w:rsid w:val="0059793E"/>
    <w:rsid w:val="005A10AC"/>
    <w:rsid w:val="005A1298"/>
    <w:rsid w:val="005A1528"/>
    <w:rsid w:val="005A1C55"/>
    <w:rsid w:val="005A257B"/>
    <w:rsid w:val="005A308C"/>
    <w:rsid w:val="005A36E6"/>
    <w:rsid w:val="005A4BAC"/>
    <w:rsid w:val="005A4EA1"/>
    <w:rsid w:val="005A5224"/>
    <w:rsid w:val="005A597D"/>
    <w:rsid w:val="005A628E"/>
    <w:rsid w:val="005A6E12"/>
    <w:rsid w:val="005A73E0"/>
    <w:rsid w:val="005A7720"/>
    <w:rsid w:val="005A7EAF"/>
    <w:rsid w:val="005B252B"/>
    <w:rsid w:val="005B28DA"/>
    <w:rsid w:val="005B2BCE"/>
    <w:rsid w:val="005B3537"/>
    <w:rsid w:val="005B3D91"/>
    <w:rsid w:val="005B41F7"/>
    <w:rsid w:val="005B499D"/>
    <w:rsid w:val="005B579D"/>
    <w:rsid w:val="005B6D48"/>
    <w:rsid w:val="005B7347"/>
    <w:rsid w:val="005B7822"/>
    <w:rsid w:val="005C01D4"/>
    <w:rsid w:val="005C11A6"/>
    <w:rsid w:val="005C2ECA"/>
    <w:rsid w:val="005C2F3A"/>
    <w:rsid w:val="005C3A28"/>
    <w:rsid w:val="005C3D22"/>
    <w:rsid w:val="005C4439"/>
    <w:rsid w:val="005C4B28"/>
    <w:rsid w:val="005C4B2A"/>
    <w:rsid w:val="005C4BC0"/>
    <w:rsid w:val="005C58AE"/>
    <w:rsid w:val="005C64EF"/>
    <w:rsid w:val="005C6DB4"/>
    <w:rsid w:val="005C77FB"/>
    <w:rsid w:val="005C79BA"/>
    <w:rsid w:val="005D016D"/>
    <w:rsid w:val="005D1FEB"/>
    <w:rsid w:val="005D2321"/>
    <w:rsid w:val="005D27FC"/>
    <w:rsid w:val="005D4661"/>
    <w:rsid w:val="005D4890"/>
    <w:rsid w:val="005D5652"/>
    <w:rsid w:val="005D573C"/>
    <w:rsid w:val="005E1983"/>
    <w:rsid w:val="005E22CD"/>
    <w:rsid w:val="005E23EE"/>
    <w:rsid w:val="005E2B4E"/>
    <w:rsid w:val="005E32FE"/>
    <w:rsid w:val="005E3A31"/>
    <w:rsid w:val="005E40CB"/>
    <w:rsid w:val="005E4885"/>
    <w:rsid w:val="005E48F0"/>
    <w:rsid w:val="005E4A32"/>
    <w:rsid w:val="005E4B9E"/>
    <w:rsid w:val="005E4BE2"/>
    <w:rsid w:val="005E54B5"/>
    <w:rsid w:val="005E5D44"/>
    <w:rsid w:val="005E5E2C"/>
    <w:rsid w:val="005E61FB"/>
    <w:rsid w:val="005E7293"/>
    <w:rsid w:val="005E74AB"/>
    <w:rsid w:val="005F0119"/>
    <w:rsid w:val="005F0EBC"/>
    <w:rsid w:val="005F131B"/>
    <w:rsid w:val="005F1722"/>
    <w:rsid w:val="005F1E09"/>
    <w:rsid w:val="005F2B32"/>
    <w:rsid w:val="005F5756"/>
    <w:rsid w:val="005F63E8"/>
    <w:rsid w:val="005F63FD"/>
    <w:rsid w:val="005F644D"/>
    <w:rsid w:val="005F6B31"/>
    <w:rsid w:val="005F6D54"/>
    <w:rsid w:val="005F7734"/>
    <w:rsid w:val="005F7CB0"/>
    <w:rsid w:val="006001BF"/>
    <w:rsid w:val="00600933"/>
    <w:rsid w:val="00600C9C"/>
    <w:rsid w:val="00601677"/>
    <w:rsid w:val="0060240B"/>
    <w:rsid w:val="00602B4D"/>
    <w:rsid w:val="006032B2"/>
    <w:rsid w:val="006032F2"/>
    <w:rsid w:val="00603880"/>
    <w:rsid w:val="00603D62"/>
    <w:rsid w:val="0060536B"/>
    <w:rsid w:val="0060553A"/>
    <w:rsid w:val="006058CE"/>
    <w:rsid w:val="00605C95"/>
    <w:rsid w:val="00605D63"/>
    <w:rsid w:val="00606DD9"/>
    <w:rsid w:val="006079BA"/>
    <w:rsid w:val="006118B0"/>
    <w:rsid w:val="006124E8"/>
    <w:rsid w:val="0061292E"/>
    <w:rsid w:val="00612DCB"/>
    <w:rsid w:val="006133DC"/>
    <w:rsid w:val="00613761"/>
    <w:rsid w:val="0061415E"/>
    <w:rsid w:val="00614250"/>
    <w:rsid w:val="00614603"/>
    <w:rsid w:val="00616077"/>
    <w:rsid w:val="00616129"/>
    <w:rsid w:val="00617EAD"/>
    <w:rsid w:val="00617F98"/>
    <w:rsid w:val="0062000D"/>
    <w:rsid w:val="00620646"/>
    <w:rsid w:val="006209F2"/>
    <w:rsid w:val="00620BC5"/>
    <w:rsid w:val="00620FDA"/>
    <w:rsid w:val="0062132A"/>
    <w:rsid w:val="00621A23"/>
    <w:rsid w:val="00621C1E"/>
    <w:rsid w:val="00623A36"/>
    <w:rsid w:val="00624B12"/>
    <w:rsid w:val="00624EFA"/>
    <w:rsid w:val="006255CB"/>
    <w:rsid w:val="00625765"/>
    <w:rsid w:val="00625DBA"/>
    <w:rsid w:val="006262F0"/>
    <w:rsid w:val="006266B0"/>
    <w:rsid w:val="006304E8"/>
    <w:rsid w:val="006307BA"/>
    <w:rsid w:val="006312F8"/>
    <w:rsid w:val="006317F7"/>
    <w:rsid w:val="0063192A"/>
    <w:rsid w:val="00632541"/>
    <w:rsid w:val="00633CC2"/>
    <w:rsid w:val="0063464B"/>
    <w:rsid w:val="00634990"/>
    <w:rsid w:val="00634E16"/>
    <w:rsid w:val="00634E95"/>
    <w:rsid w:val="006354D6"/>
    <w:rsid w:val="00635E56"/>
    <w:rsid w:val="006363BC"/>
    <w:rsid w:val="00637799"/>
    <w:rsid w:val="00640106"/>
    <w:rsid w:val="00640114"/>
    <w:rsid w:val="00640790"/>
    <w:rsid w:val="006407A2"/>
    <w:rsid w:val="0064266D"/>
    <w:rsid w:val="0064278E"/>
    <w:rsid w:val="00642ABE"/>
    <w:rsid w:val="00643973"/>
    <w:rsid w:val="00643BD3"/>
    <w:rsid w:val="00645022"/>
    <w:rsid w:val="00646A97"/>
    <w:rsid w:val="0064706A"/>
    <w:rsid w:val="006471EC"/>
    <w:rsid w:val="0064778A"/>
    <w:rsid w:val="00651074"/>
    <w:rsid w:val="00652FDB"/>
    <w:rsid w:val="00653819"/>
    <w:rsid w:val="0065399E"/>
    <w:rsid w:val="00653EBA"/>
    <w:rsid w:val="00655603"/>
    <w:rsid w:val="0065610D"/>
    <w:rsid w:val="00656A2C"/>
    <w:rsid w:val="006575CA"/>
    <w:rsid w:val="00657DF9"/>
    <w:rsid w:val="006609E3"/>
    <w:rsid w:val="00660A1B"/>
    <w:rsid w:val="006613D6"/>
    <w:rsid w:val="006615D7"/>
    <w:rsid w:val="00663185"/>
    <w:rsid w:val="00663384"/>
    <w:rsid w:val="006635FA"/>
    <w:rsid w:val="00663F62"/>
    <w:rsid w:val="006647D2"/>
    <w:rsid w:val="0066492B"/>
    <w:rsid w:val="00665F65"/>
    <w:rsid w:val="00666E74"/>
    <w:rsid w:val="00666EC1"/>
    <w:rsid w:val="00667AFE"/>
    <w:rsid w:val="00667E3D"/>
    <w:rsid w:val="00667F83"/>
    <w:rsid w:val="006708C1"/>
    <w:rsid w:val="006711E2"/>
    <w:rsid w:val="00671E49"/>
    <w:rsid w:val="006724C7"/>
    <w:rsid w:val="00672A99"/>
    <w:rsid w:val="00672CF4"/>
    <w:rsid w:val="00672EC4"/>
    <w:rsid w:val="00673AB5"/>
    <w:rsid w:val="00674BE7"/>
    <w:rsid w:val="00675657"/>
    <w:rsid w:val="00675932"/>
    <w:rsid w:val="00675993"/>
    <w:rsid w:val="006759B4"/>
    <w:rsid w:val="006762AD"/>
    <w:rsid w:val="00676305"/>
    <w:rsid w:val="0067663F"/>
    <w:rsid w:val="00677324"/>
    <w:rsid w:val="006776DA"/>
    <w:rsid w:val="006805F3"/>
    <w:rsid w:val="006806A0"/>
    <w:rsid w:val="00680725"/>
    <w:rsid w:val="00680F3B"/>
    <w:rsid w:val="00681957"/>
    <w:rsid w:val="00681BF6"/>
    <w:rsid w:val="00682252"/>
    <w:rsid w:val="00682D63"/>
    <w:rsid w:val="00682D81"/>
    <w:rsid w:val="00683358"/>
    <w:rsid w:val="006836FF"/>
    <w:rsid w:val="00683A7E"/>
    <w:rsid w:val="00684C22"/>
    <w:rsid w:val="0068580F"/>
    <w:rsid w:val="00687C89"/>
    <w:rsid w:val="00691032"/>
    <w:rsid w:val="00691C40"/>
    <w:rsid w:val="0069249E"/>
    <w:rsid w:val="0069279A"/>
    <w:rsid w:val="00693C5E"/>
    <w:rsid w:val="00694223"/>
    <w:rsid w:val="00694334"/>
    <w:rsid w:val="00695220"/>
    <w:rsid w:val="00695A84"/>
    <w:rsid w:val="00697D3E"/>
    <w:rsid w:val="006A084C"/>
    <w:rsid w:val="006A0B5F"/>
    <w:rsid w:val="006A0C2F"/>
    <w:rsid w:val="006A0E0B"/>
    <w:rsid w:val="006A11A8"/>
    <w:rsid w:val="006A1925"/>
    <w:rsid w:val="006A1C98"/>
    <w:rsid w:val="006A215E"/>
    <w:rsid w:val="006A469F"/>
    <w:rsid w:val="006A4910"/>
    <w:rsid w:val="006A4C62"/>
    <w:rsid w:val="006A60A9"/>
    <w:rsid w:val="006A6182"/>
    <w:rsid w:val="006A61DD"/>
    <w:rsid w:val="006A63F0"/>
    <w:rsid w:val="006A727C"/>
    <w:rsid w:val="006A74C1"/>
    <w:rsid w:val="006A7AE5"/>
    <w:rsid w:val="006A7D0F"/>
    <w:rsid w:val="006B0115"/>
    <w:rsid w:val="006B059C"/>
    <w:rsid w:val="006B0D75"/>
    <w:rsid w:val="006B0ECC"/>
    <w:rsid w:val="006B12A4"/>
    <w:rsid w:val="006B1DE1"/>
    <w:rsid w:val="006B1EA8"/>
    <w:rsid w:val="006B1ED2"/>
    <w:rsid w:val="006B2DA9"/>
    <w:rsid w:val="006B36E8"/>
    <w:rsid w:val="006B3E1B"/>
    <w:rsid w:val="006B4D2A"/>
    <w:rsid w:val="006C002D"/>
    <w:rsid w:val="006C0BD7"/>
    <w:rsid w:val="006C1533"/>
    <w:rsid w:val="006C1789"/>
    <w:rsid w:val="006C1AEC"/>
    <w:rsid w:val="006C27D5"/>
    <w:rsid w:val="006C2B64"/>
    <w:rsid w:val="006C2ED4"/>
    <w:rsid w:val="006C3240"/>
    <w:rsid w:val="006C3B9F"/>
    <w:rsid w:val="006C3E88"/>
    <w:rsid w:val="006C4C38"/>
    <w:rsid w:val="006C4D0D"/>
    <w:rsid w:val="006C5796"/>
    <w:rsid w:val="006C57BF"/>
    <w:rsid w:val="006C5FA0"/>
    <w:rsid w:val="006C6245"/>
    <w:rsid w:val="006C6D63"/>
    <w:rsid w:val="006C73A5"/>
    <w:rsid w:val="006D04BB"/>
    <w:rsid w:val="006D05C0"/>
    <w:rsid w:val="006D0841"/>
    <w:rsid w:val="006D0B92"/>
    <w:rsid w:val="006D14D5"/>
    <w:rsid w:val="006D1745"/>
    <w:rsid w:val="006D1C80"/>
    <w:rsid w:val="006D1D6B"/>
    <w:rsid w:val="006D21E0"/>
    <w:rsid w:val="006D2780"/>
    <w:rsid w:val="006D3397"/>
    <w:rsid w:val="006D341D"/>
    <w:rsid w:val="006D3DA5"/>
    <w:rsid w:val="006D3E20"/>
    <w:rsid w:val="006D4F82"/>
    <w:rsid w:val="006D517F"/>
    <w:rsid w:val="006D53FA"/>
    <w:rsid w:val="006D57BD"/>
    <w:rsid w:val="006D615A"/>
    <w:rsid w:val="006D6A7E"/>
    <w:rsid w:val="006D6E51"/>
    <w:rsid w:val="006D78C5"/>
    <w:rsid w:val="006E08B2"/>
    <w:rsid w:val="006E0C4B"/>
    <w:rsid w:val="006E391C"/>
    <w:rsid w:val="006E4285"/>
    <w:rsid w:val="006E450D"/>
    <w:rsid w:val="006E4728"/>
    <w:rsid w:val="006E4A27"/>
    <w:rsid w:val="006E716F"/>
    <w:rsid w:val="006E7C90"/>
    <w:rsid w:val="006E7D21"/>
    <w:rsid w:val="006F06FE"/>
    <w:rsid w:val="006F086C"/>
    <w:rsid w:val="006F08FA"/>
    <w:rsid w:val="006F1498"/>
    <w:rsid w:val="006F1613"/>
    <w:rsid w:val="006F1BAD"/>
    <w:rsid w:val="006F1FEC"/>
    <w:rsid w:val="006F3B4F"/>
    <w:rsid w:val="006F5915"/>
    <w:rsid w:val="006F59F8"/>
    <w:rsid w:val="006F5F9E"/>
    <w:rsid w:val="006F609C"/>
    <w:rsid w:val="006F655D"/>
    <w:rsid w:val="006F68EA"/>
    <w:rsid w:val="0070123E"/>
    <w:rsid w:val="00701941"/>
    <w:rsid w:val="00701A44"/>
    <w:rsid w:val="00701AC4"/>
    <w:rsid w:val="007020F0"/>
    <w:rsid w:val="00703E28"/>
    <w:rsid w:val="00704F63"/>
    <w:rsid w:val="00705B88"/>
    <w:rsid w:val="00705D5B"/>
    <w:rsid w:val="00706E5B"/>
    <w:rsid w:val="00706F87"/>
    <w:rsid w:val="00707157"/>
    <w:rsid w:val="007078A1"/>
    <w:rsid w:val="00707946"/>
    <w:rsid w:val="00707EC5"/>
    <w:rsid w:val="007101C5"/>
    <w:rsid w:val="007104B9"/>
    <w:rsid w:val="00710C7F"/>
    <w:rsid w:val="007116DC"/>
    <w:rsid w:val="007119CF"/>
    <w:rsid w:val="00711C02"/>
    <w:rsid w:val="00711CBB"/>
    <w:rsid w:val="00711E0A"/>
    <w:rsid w:val="00712953"/>
    <w:rsid w:val="007133BE"/>
    <w:rsid w:val="00713AFD"/>
    <w:rsid w:val="0071529D"/>
    <w:rsid w:val="00715F73"/>
    <w:rsid w:val="00716309"/>
    <w:rsid w:val="007166B1"/>
    <w:rsid w:val="00716971"/>
    <w:rsid w:val="007169E2"/>
    <w:rsid w:val="007169FF"/>
    <w:rsid w:val="00716B6D"/>
    <w:rsid w:val="00716E93"/>
    <w:rsid w:val="00716FDF"/>
    <w:rsid w:val="00717A39"/>
    <w:rsid w:val="00717E7A"/>
    <w:rsid w:val="00720475"/>
    <w:rsid w:val="00721BB8"/>
    <w:rsid w:val="00721C74"/>
    <w:rsid w:val="00722754"/>
    <w:rsid w:val="00722BB0"/>
    <w:rsid w:val="00722F48"/>
    <w:rsid w:val="00723086"/>
    <w:rsid w:val="007247EA"/>
    <w:rsid w:val="00724901"/>
    <w:rsid w:val="0072541B"/>
    <w:rsid w:val="00725540"/>
    <w:rsid w:val="0072583D"/>
    <w:rsid w:val="0072613F"/>
    <w:rsid w:val="0072665E"/>
    <w:rsid w:val="007267A2"/>
    <w:rsid w:val="0072730F"/>
    <w:rsid w:val="00727424"/>
    <w:rsid w:val="007277AE"/>
    <w:rsid w:val="0073025D"/>
    <w:rsid w:val="007306CC"/>
    <w:rsid w:val="00730933"/>
    <w:rsid w:val="00730BFF"/>
    <w:rsid w:val="007319C6"/>
    <w:rsid w:val="00731F42"/>
    <w:rsid w:val="00733043"/>
    <w:rsid w:val="007332AD"/>
    <w:rsid w:val="00733689"/>
    <w:rsid w:val="00733709"/>
    <w:rsid w:val="00734A0B"/>
    <w:rsid w:val="007366E8"/>
    <w:rsid w:val="007379F0"/>
    <w:rsid w:val="007401EF"/>
    <w:rsid w:val="00741E1A"/>
    <w:rsid w:val="00742B27"/>
    <w:rsid w:val="00743088"/>
    <w:rsid w:val="0074308F"/>
    <w:rsid w:val="00743284"/>
    <w:rsid w:val="00743651"/>
    <w:rsid w:val="00743F1A"/>
    <w:rsid w:val="0074529D"/>
    <w:rsid w:val="00745FD0"/>
    <w:rsid w:val="0074657C"/>
    <w:rsid w:val="00746633"/>
    <w:rsid w:val="00747917"/>
    <w:rsid w:val="00750109"/>
    <w:rsid w:val="0075068A"/>
    <w:rsid w:val="007506D2"/>
    <w:rsid w:val="007508A6"/>
    <w:rsid w:val="00751484"/>
    <w:rsid w:val="00751AE3"/>
    <w:rsid w:val="00752624"/>
    <w:rsid w:val="00753A5F"/>
    <w:rsid w:val="00753A79"/>
    <w:rsid w:val="0075536D"/>
    <w:rsid w:val="007554E0"/>
    <w:rsid w:val="00757B6E"/>
    <w:rsid w:val="00757E45"/>
    <w:rsid w:val="00760EFF"/>
    <w:rsid w:val="0076179A"/>
    <w:rsid w:val="00761F18"/>
    <w:rsid w:val="007631B0"/>
    <w:rsid w:val="00763AF4"/>
    <w:rsid w:val="00764C82"/>
    <w:rsid w:val="00764D9D"/>
    <w:rsid w:val="00765563"/>
    <w:rsid w:val="00766338"/>
    <w:rsid w:val="00766FD1"/>
    <w:rsid w:val="00767387"/>
    <w:rsid w:val="0077008F"/>
    <w:rsid w:val="007709D0"/>
    <w:rsid w:val="007716E6"/>
    <w:rsid w:val="007718D7"/>
    <w:rsid w:val="00771A80"/>
    <w:rsid w:val="00771D95"/>
    <w:rsid w:val="00772219"/>
    <w:rsid w:val="00772B68"/>
    <w:rsid w:val="00773482"/>
    <w:rsid w:val="0077351A"/>
    <w:rsid w:val="007748C7"/>
    <w:rsid w:val="00774A4B"/>
    <w:rsid w:val="0077507F"/>
    <w:rsid w:val="00775472"/>
    <w:rsid w:val="0077553A"/>
    <w:rsid w:val="007755A6"/>
    <w:rsid w:val="00776B98"/>
    <w:rsid w:val="00777538"/>
    <w:rsid w:val="00780719"/>
    <w:rsid w:val="007819A1"/>
    <w:rsid w:val="00781DD7"/>
    <w:rsid w:val="007821B4"/>
    <w:rsid w:val="0078268A"/>
    <w:rsid w:val="007826B2"/>
    <w:rsid w:val="00784584"/>
    <w:rsid w:val="007851D3"/>
    <w:rsid w:val="00785A3E"/>
    <w:rsid w:val="00785E3B"/>
    <w:rsid w:val="00787BC3"/>
    <w:rsid w:val="00787F71"/>
    <w:rsid w:val="00790873"/>
    <w:rsid w:val="00791E9E"/>
    <w:rsid w:val="00792365"/>
    <w:rsid w:val="007926D4"/>
    <w:rsid w:val="007927A3"/>
    <w:rsid w:val="007927FE"/>
    <w:rsid w:val="0079293A"/>
    <w:rsid w:val="0079311F"/>
    <w:rsid w:val="007933EF"/>
    <w:rsid w:val="007936F3"/>
    <w:rsid w:val="007942D5"/>
    <w:rsid w:val="007943D4"/>
    <w:rsid w:val="00794B42"/>
    <w:rsid w:val="00795037"/>
    <w:rsid w:val="007956B5"/>
    <w:rsid w:val="00795BA2"/>
    <w:rsid w:val="00795D86"/>
    <w:rsid w:val="007960DB"/>
    <w:rsid w:val="007969E2"/>
    <w:rsid w:val="00796A27"/>
    <w:rsid w:val="00797D3B"/>
    <w:rsid w:val="007A015C"/>
    <w:rsid w:val="007A098A"/>
    <w:rsid w:val="007A0D74"/>
    <w:rsid w:val="007A0E9D"/>
    <w:rsid w:val="007A24E3"/>
    <w:rsid w:val="007A2E96"/>
    <w:rsid w:val="007A391C"/>
    <w:rsid w:val="007A3E9B"/>
    <w:rsid w:val="007A44F9"/>
    <w:rsid w:val="007A5F8B"/>
    <w:rsid w:val="007A601E"/>
    <w:rsid w:val="007A6140"/>
    <w:rsid w:val="007A6821"/>
    <w:rsid w:val="007A7409"/>
    <w:rsid w:val="007A7767"/>
    <w:rsid w:val="007A79D1"/>
    <w:rsid w:val="007B043B"/>
    <w:rsid w:val="007B0A64"/>
    <w:rsid w:val="007B0D1A"/>
    <w:rsid w:val="007B1281"/>
    <w:rsid w:val="007B25E8"/>
    <w:rsid w:val="007B2647"/>
    <w:rsid w:val="007B4A3F"/>
    <w:rsid w:val="007B5BCB"/>
    <w:rsid w:val="007B728B"/>
    <w:rsid w:val="007C1150"/>
    <w:rsid w:val="007C17FB"/>
    <w:rsid w:val="007C23EE"/>
    <w:rsid w:val="007C3110"/>
    <w:rsid w:val="007C44A0"/>
    <w:rsid w:val="007C4BE2"/>
    <w:rsid w:val="007C61DC"/>
    <w:rsid w:val="007C6673"/>
    <w:rsid w:val="007C6F1F"/>
    <w:rsid w:val="007C78F8"/>
    <w:rsid w:val="007D0428"/>
    <w:rsid w:val="007D165F"/>
    <w:rsid w:val="007D2198"/>
    <w:rsid w:val="007D34AA"/>
    <w:rsid w:val="007D3A78"/>
    <w:rsid w:val="007D4E5C"/>
    <w:rsid w:val="007D5196"/>
    <w:rsid w:val="007D53CF"/>
    <w:rsid w:val="007D65C2"/>
    <w:rsid w:val="007D6C9C"/>
    <w:rsid w:val="007D6DC0"/>
    <w:rsid w:val="007D6EE9"/>
    <w:rsid w:val="007D7A9A"/>
    <w:rsid w:val="007E0771"/>
    <w:rsid w:val="007E1840"/>
    <w:rsid w:val="007E2E0A"/>
    <w:rsid w:val="007E321A"/>
    <w:rsid w:val="007E3DC8"/>
    <w:rsid w:val="007E3E8E"/>
    <w:rsid w:val="007E4B9A"/>
    <w:rsid w:val="007E4DA7"/>
    <w:rsid w:val="007E582C"/>
    <w:rsid w:val="007E5EA6"/>
    <w:rsid w:val="007E5EEA"/>
    <w:rsid w:val="007E7F54"/>
    <w:rsid w:val="007F0620"/>
    <w:rsid w:val="007F1050"/>
    <w:rsid w:val="007F2648"/>
    <w:rsid w:val="007F2CB3"/>
    <w:rsid w:val="007F315D"/>
    <w:rsid w:val="007F4C22"/>
    <w:rsid w:val="007F541C"/>
    <w:rsid w:val="007F572A"/>
    <w:rsid w:val="007F5CFB"/>
    <w:rsid w:val="007F67C2"/>
    <w:rsid w:val="00800486"/>
    <w:rsid w:val="00801D1F"/>
    <w:rsid w:val="00801DC7"/>
    <w:rsid w:val="0080242F"/>
    <w:rsid w:val="008028C9"/>
    <w:rsid w:val="008028E6"/>
    <w:rsid w:val="00802F93"/>
    <w:rsid w:val="0080324A"/>
    <w:rsid w:val="00803AB6"/>
    <w:rsid w:val="00803D48"/>
    <w:rsid w:val="008051BF"/>
    <w:rsid w:val="00805F8D"/>
    <w:rsid w:val="0080698D"/>
    <w:rsid w:val="0080707A"/>
    <w:rsid w:val="0080727D"/>
    <w:rsid w:val="00807F1C"/>
    <w:rsid w:val="00810776"/>
    <w:rsid w:val="008113FF"/>
    <w:rsid w:val="00811728"/>
    <w:rsid w:val="008123B9"/>
    <w:rsid w:val="00812536"/>
    <w:rsid w:val="00812AE8"/>
    <w:rsid w:val="0081351C"/>
    <w:rsid w:val="00813EF3"/>
    <w:rsid w:val="008149C4"/>
    <w:rsid w:val="00816859"/>
    <w:rsid w:val="00816DC6"/>
    <w:rsid w:val="00817394"/>
    <w:rsid w:val="00817756"/>
    <w:rsid w:val="00817B20"/>
    <w:rsid w:val="00817C62"/>
    <w:rsid w:val="00820F4A"/>
    <w:rsid w:val="00821241"/>
    <w:rsid w:val="008226D9"/>
    <w:rsid w:val="00822CEF"/>
    <w:rsid w:val="00823DFE"/>
    <w:rsid w:val="00824056"/>
    <w:rsid w:val="0082572D"/>
    <w:rsid w:val="00825779"/>
    <w:rsid w:val="008259A5"/>
    <w:rsid w:val="008261B6"/>
    <w:rsid w:val="008262E4"/>
    <w:rsid w:val="00826548"/>
    <w:rsid w:val="0082676E"/>
    <w:rsid w:val="00826EA4"/>
    <w:rsid w:val="00827022"/>
    <w:rsid w:val="00827C6C"/>
    <w:rsid w:val="00827F2D"/>
    <w:rsid w:val="0083013D"/>
    <w:rsid w:val="0083029F"/>
    <w:rsid w:val="008307D6"/>
    <w:rsid w:val="00830FCC"/>
    <w:rsid w:val="0083101E"/>
    <w:rsid w:val="008312BD"/>
    <w:rsid w:val="008312DC"/>
    <w:rsid w:val="00832064"/>
    <w:rsid w:val="0083347B"/>
    <w:rsid w:val="008345B6"/>
    <w:rsid w:val="00835324"/>
    <w:rsid w:val="00836FD2"/>
    <w:rsid w:val="00837B15"/>
    <w:rsid w:val="00840321"/>
    <w:rsid w:val="00840646"/>
    <w:rsid w:val="00840725"/>
    <w:rsid w:val="008407DA"/>
    <w:rsid w:val="0084087A"/>
    <w:rsid w:val="008408D8"/>
    <w:rsid w:val="00840DA6"/>
    <w:rsid w:val="00840FC6"/>
    <w:rsid w:val="00840FDC"/>
    <w:rsid w:val="008416D6"/>
    <w:rsid w:val="00841790"/>
    <w:rsid w:val="0084236F"/>
    <w:rsid w:val="00842AEB"/>
    <w:rsid w:val="00845D38"/>
    <w:rsid w:val="00846366"/>
    <w:rsid w:val="00846FE7"/>
    <w:rsid w:val="00847718"/>
    <w:rsid w:val="00850A3B"/>
    <w:rsid w:val="0085155D"/>
    <w:rsid w:val="00851702"/>
    <w:rsid w:val="008517A8"/>
    <w:rsid w:val="00852649"/>
    <w:rsid w:val="00853CFD"/>
    <w:rsid w:val="00854A29"/>
    <w:rsid w:val="0085503D"/>
    <w:rsid w:val="0085543B"/>
    <w:rsid w:val="00855C27"/>
    <w:rsid w:val="0085633E"/>
    <w:rsid w:val="0085653D"/>
    <w:rsid w:val="00856934"/>
    <w:rsid w:val="008573CB"/>
    <w:rsid w:val="008577F6"/>
    <w:rsid w:val="00857AE6"/>
    <w:rsid w:val="0086049A"/>
    <w:rsid w:val="00860BCA"/>
    <w:rsid w:val="0086133D"/>
    <w:rsid w:val="00861E97"/>
    <w:rsid w:val="0086281C"/>
    <w:rsid w:val="00862847"/>
    <w:rsid w:val="008635BB"/>
    <w:rsid w:val="008637CC"/>
    <w:rsid w:val="00864276"/>
    <w:rsid w:val="008642F6"/>
    <w:rsid w:val="00864763"/>
    <w:rsid w:val="00864C99"/>
    <w:rsid w:val="00864FF4"/>
    <w:rsid w:val="008651D0"/>
    <w:rsid w:val="008651ED"/>
    <w:rsid w:val="00865C85"/>
    <w:rsid w:val="00866201"/>
    <w:rsid w:val="00866C2E"/>
    <w:rsid w:val="00867895"/>
    <w:rsid w:val="00867A4B"/>
    <w:rsid w:val="00867D13"/>
    <w:rsid w:val="00870126"/>
    <w:rsid w:val="00872786"/>
    <w:rsid w:val="00872846"/>
    <w:rsid w:val="008746C3"/>
    <w:rsid w:val="008756BF"/>
    <w:rsid w:val="008763A4"/>
    <w:rsid w:val="00876970"/>
    <w:rsid w:val="00876D7F"/>
    <w:rsid w:val="0087708A"/>
    <w:rsid w:val="00877F98"/>
    <w:rsid w:val="0088032B"/>
    <w:rsid w:val="00880CC9"/>
    <w:rsid w:val="00880CCD"/>
    <w:rsid w:val="00880E77"/>
    <w:rsid w:val="00881E89"/>
    <w:rsid w:val="00883793"/>
    <w:rsid w:val="00885060"/>
    <w:rsid w:val="00885321"/>
    <w:rsid w:val="008860C1"/>
    <w:rsid w:val="008865A0"/>
    <w:rsid w:val="00887417"/>
    <w:rsid w:val="008875FB"/>
    <w:rsid w:val="00887B83"/>
    <w:rsid w:val="00890EA5"/>
    <w:rsid w:val="00891AE6"/>
    <w:rsid w:val="00892124"/>
    <w:rsid w:val="00892205"/>
    <w:rsid w:val="00892483"/>
    <w:rsid w:val="008924B0"/>
    <w:rsid w:val="0089266B"/>
    <w:rsid w:val="008927A3"/>
    <w:rsid w:val="00892FC6"/>
    <w:rsid w:val="00893197"/>
    <w:rsid w:val="00893A90"/>
    <w:rsid w:val="00893C23"/>
    <w:rsid w:val="00893F93"/>
    <w:rsid w:val="008940CA"/>
    <w:rsid w:val="008945A6"/>
    <w:rsid w:val="008946D2"/>
    <w:rsid w:val="00895461"/>
    <w:rsid w:val="00895B52"/>
    <w:rsid w:val="00895B7B"/>
    <w:rsid w:val="008961F5"/>
    <w:rsid w:val="0089654E"/>
    <w:rsid w:val="00897313"/>
    <w:rsid w:val="008975AC"/>
    <w:rsid w:val="008A1259"/>
    <w:rsid w:val="008A18B6"/>
    <w:rsid w:val="008A1F88"/>
    <w:rsid w:val="008A2627"/>
    <w:rsid w:val="008A2DEF"/>
    <w:rsid w:val="008A31E9"/>
    <w:rsid w:val="008A3549"/>
    <w:rsid w:val="008A3746"/>
    <w:rsid w:val="008A38E5"/>
    <w:rsid w:val="008A3D55"/>
    <w:rsid w:val="008A3EFB"/>
    <w:rsid w:val="008A42E6"/>
    <w:rsid w:val="008A447A"/>
    <w:rsid w:val="008A4CAB"/>
    <w:rsid w:val="008A5A21"/>
    <w:rsid w:val="008A7157"/>
    <w:rsid w:val="008A7550"/>
    <w:rsid w:val="008B005A"/>
    <w:rsid w:val="008B0090"/>
    <w:rsid w:val="008B022C"/>
    <w:rsid w:val="008B27EC"/>
    <w:rsid w:val="008B30EE"/>
    <w:rsid w:val="008B31E6"/>
    <w:rsid w:val="008B4C0E"/>
    <w:rsid w:val="008B55A4"/>
    <w:rsid w:val="008B5AF1"/>
    <w:rsid w:val="008B5F53"/>
    <w:rsid w:val="008C0226"/>
    <w:rsid w:val="008C0FA2"/>
    <w:rsid w:val="008C2573"/>
    <w:rsid w:val="008C2FFD"/>
    <w:rsid w:val="008C33DD"/>
    <w:rsid w:val="008C3C95"/>
    <w:rsid w:val="008C4515"/>
    <w:rsid w:val="008C45CB"/>
    <w:rsid w:val="008C4E44"/>
    <w:rsid w:val="008C50D9"/>
    <w:rsid w:val="008C5AC5"/>
    <w:rsid w:val="008C7155"/>
    <w:rsid w:val="008C79D8"/>
    <w:rsid w:val="008D00E2"/>
    <w:rsid w:val="008D0E43"/>
    <w:rsid w:val="008D2061"/>
    <w:rsid w:val="008D2496"/>
    <w:rsid w:val="008D3256"/>
    <w:rsid w:val="008D3454"/>
    <w:rsid w:val="008D3741"/>
    <w:rsid w:val="008D37CE"/>
    <w:rsid w:val="008D383D"/>
    <w:rsid w:val="008D4616"/>
    <w:rsid w:val="008D5809"/>
    <w:rsid w:val="008D6527"/>
    <w:rsid w:val="008D68DC"/>
    <w:rsid w:val="008D6C71"/>
    <w:rsid w:val="008D79FA"/>
    <w:rsid w:val="008D7A40"/>
    <w:rsid w:val="008E05DA"/>
    <w:rsid w:val="008E1109"/>
    <w:rsid w:val="008E1A65"/>
    <w:rsid w:val="008E21AF"/>
    <w:rsid w:val="008E2830"/>
    <w:rsid w:val="008E3244"/>
    <w:rsid w:val="008E413C"/>
    <w:rsid w:val="008E4420"/>
    <w:rsid w:val="008E453C"/>
    <w:rsid w:val="008E4EDB"/>
    <w:rsid w:val="008E56C9"/>
    <w:rsid w:val="008E5FCD"/>
    <w:rsid w:val="008E66C7"/>
    <w:rsid w:val="008E6A84"/>
    <w:rsid w:val="008E72D8"/>
    <w:rsid w:val="008E7C22"/>
    <w:rsid w:val="008F0295"/>
    <w:rsid w:val="008F067B"/>
    <w:rsid w:val="008F0B5D"/>
    <w:rsid w:val="008F2293"/>
    <w:rsid w:val="008F2717"/>
    <w:rsid w:val="008F37B2"/>
    <w:rsid w:val="008F3AC4"/>
    <w:rsid w:val="008F3E1A"/>
    <w:rsid w:val="008F4213"/>
    <w:rsid w:val="008F4408"/>
    <w:rsid w:val="008F591B"/>
    <w:rsid w:val="008F5ED0"/>
    <w:rsid w:val="008F7168"/>
    <w:rsid w:val="008F72A8"/>
    <w:rsid w:val="008F79AD"/>
    <w:rsid w:val="008F79DB"/>
    <w:rsid w:val="008F79E8"/>
    <w:rsid w:val="008F7C39"/>
    <w:rsid w:val="008F7E93"/>
    <w:rsid w:val="00900BA2"/>
    <w:rsid w:val="009012B9"/>
    <w:rsid w:val="00901465"/>
    <w:rsid w:val="0090165E"/>
    <w:rsid w:val="0090194A"/>
    <w:rsid w:val="00902831"/>
    <w:rsid w:val="0090471B"/>
    <w:rsid w:val="00905228"/>
    <w:rsid w:val="009062B1"/>
    <w:rsid w:val="00906A8E"/>
    <w:rsid w:val="00907861"/>
    <w:rsid w:val="00910011"/>
    <w:rsid w:val="009111BD"/>
    <w:rsid w:val="00912398"/>
    <w:rsid w:val="00912A9A"/>
    <w:rsid w:val="00912E54"/>
    <w:rsid w:val="009136EA"/>
    <w:rsid w:val="009145EA"/>
    <w:rsid w:val="00915D2D"/>
    <w:rsid w:val="009165DD"/>
    <w:rsid w:val="009170C9"/>
    <w:rsid w:val="0091777B"/>
    <w:rsid w:val="0091786C"/>
    <w:rsid w:val="00917D3C"/>
    <w:rsid w:val="00920519"/>
    <w:rsid w:val="0092079E"/>
    <w:rsid w:val="00920CC7"/>
    <w:rsid w:val="0092114D"/>
    <w:rsid w:val="0092117B"/>
    <w:rsid w:val="009217E4"/>
    <w:rsid w:val="0092234A"/>
    <w:rsid w:val="00922DE9"/>
    <w:rsid w:val="009242C7"/>
    <w:rsid w:val="00925A7E"/>
    <w:rsid w:val="009265F2"/>
    <w:rsid w:val="009266F7"/>
    <w:rsid w:val="0092675B"/>
    <w:rsid w:val="00926AC1"/>
    <w:rsid w:val="00926B9B"/>
    <w:rsid w:val="009273BD"/>
    <w:rsid w:val="00927528"/>
    <w:rsid w:val="009277D2"/>
    <w:rsid w:val="00930345"/>
    <w:rsid w:val="00930660"/>
    <w:rsid w:val="00930A28"/>
    <w:rsid w:val="00930D3F"/>
    <w:rsid w:val="0093157F"/>
    <w:rsid w:val="009322F6"/>
    <w:rsid w:val="00932503"/>
    <w:rsid w:val="00932B2E"/>
    <w:rsid w:val="00932E97"/>
    <w:rsid w:val="00933139"/>
    <w:rsid w:val="00933162"/>
    <w:rsid w:val="00933908"/>
    <w:rsid w:val="00933F43"/>
    <w:rsid w:val="00933FDA"/>
    <w:rsid w:val="00934609"/>
    <w:rsid w:val="009349FF"/>
    <w:rsid w:val="009367C9"/>
    <w:rsid w:val="00936B9B"/>
    <w:rsid w:val="00937CC5"/>
    <w:rsid w:val="00937F9F"/>
    <w:rsid w:val="00940237"/>
    <w:rsid w:val="009406D3"/>
    <w:rsid w:val="00941A8F"/>
    <w:rsid w:val="009442D1"/>
    <w:rsid w:val="00945429"/>
    <w:rsid w:val="0094587A"/>
    <w:rsid w:val="0094598E"/>
    <w:rsid w:val="0094631F"/>
    <w:rsid w:val="009468C4"/>
    <w:rsid w:val="00947149"/>
    <w:rsid w:val="0094741E"/>
    <w:rsid w:val="00951062"/>
    <w:rsid w:val="009517A3"/>
    <w:rsid w:val="00951A09"/>
    <w:rsid w:val="00952B9D"/>
    <w:rsid w:val="00952F0C"/>
    <w:rsid w:val="00953201"/>
    <w:rsid w:val="00954750"/>
    <w:rsid w:val="009548C4"/>
    <w:rsid w:val="009552F7"/>
    <w:rsid w:val="00955490"/>
    <w:rsid w:val="0095580A"/>
    <w:rsid w:val="00956007"/>
    <w:rsid w:val="00956BAB"/>
    <w:rsid w:val="009574D6"/>
    <w:rsid w:val="009576B5"/>
    <w:rsid w:val="0096001B"/>
    <w:rsid w:val="00961444"/>
    <w:rsid w:val="00961859"/>
    <w:rsid w:val="009622F0"/>
    <w:rsid w:val="009630E5"/>
    <w:rsid w:val="00963191"/>
    <w:rsid w:val="009631CD"/>
    <w:rsid w:val="0096596B"/>
    <w:rsid w:val="0096607D"/>
    <w:rsid w:val="00966271"/>
    <w:rsid w:val="00967DA7"/>
    <w:rsid w:val="00970055"/>
    <w:rsid w:val="00970147"/>
    <w:rsid w:val="00970398"/>
    <w:rsid w:val="00970774"/>
    <w:rsid w:val="00970ADE"/>
    <w:rsid w:val="00970BFF"/>
    <w:rsid w:val="009712C1"/>
    <w:rsid w:val="0097186C"/>
    <w:rsid w:val="009718A3"/>
    <w:rsid w:val="00971F47"/>
    <w:rsid w:val="009720F2"/>
    <w:rsid w:val="00973733"/>
    <w:rsid w:val="0097640D"/>
    <w:rsid w:val="00977704"/>
    <w:rsid w:val="00977A4E"/>
    <w:rsid w:val="00980D8E"/>
    <w:rsid w:val="00980F51"/>
    <w:rsid w:val="00982B20"/>
    <w:rsid w:val="00982CC9"/>
    <w:rsid w:val="00982DA1"/>
    <w:rsid w:val="009840D7"/>
    <w:rsid w:val="0098487F"/>
    <w:rsid w:val="00985114"/>
    <w:rsid w:val="009858F6"/>
    <w:rsid w:val="0098590D"/>
    <w:rsid w:val="00985B3C"/>
    <w:rsid w:val="00986E0B"/>
    <w:rsid w:val="00987B92"/>
    <w:rsid w:val="00990178"/>
    <w:rsid w:val="00990415"/>
    <w:rsid w:val="009907DA"/>
    <w:rsid w:val="009911E3"/>
    <w:rsid w:val="0099218C"/>
    <w:rsid w:val="00993D78"/>
    <w:rsid w:val="009944E6"/>
    <w:rsid w:val="009949A8"/>
    <w:rsid w:val="009950F8"/>
    <w:rsid w:val="009957EA"/>
    <w:rsid w:val="009958AF"/>
    <w:rsid w:val="0099720C"/>
    <w:rsid w:val="009978B3"/>
    <w:rsid w:val="009A0021"/>
    <w:rsid w:val="009A03E1"/>
    <w:rsid w:val="009A0853"/>
    <w:rsid w:val="009A0DD7"/>
    <w:rsid w:val="009A1970"/>
    <w:rsid w:val="009A1DF6"/>
    <w:rsid w:val="009A1E74"/>
    <w:rsid w:val="009A2663"/>
    <w:rsid w:val="009A4525"/>
    <w:rsid w:val="009A4832"/>
    <w:rsid w:val="009A4907"/>
    <w:rsid w:val="009A4A33"/>
    <w:rsid w:val="009A6124"/>
    <w:rsid w:val="009A6D7A"/>
    <w:rsid w:val="009A7559"/>
    <w:rsid w:val="009A75E4"/>
    <w:rsid w:val="009B05F3"/>
    <w:rsid w:val="009B1C31"/>
    <w:rsid w:val="009B1D1A"/>
    <w:rsid w:val="009B20EF"/>
    <w:rsid w:val="009B25F9"/>
    <w:rsid w:val="009B26D0"/>
    <w:rsid w:val="009B2CDA"/>
    <w:rsid w:val="009B46B6"/>
    <w:rsid w:val="009B49FA"/>
    <w:rsid w:val="009B4DEE"/>
    <w:rsid w:val="009B54E2"/>
    <w:rsid w:val="009B58B4"/>
    <w:rsid w:val="009B61D3"/>
    <w:rsid w:val="009B767D"/>
    <w:rsid w:val="009B7967"/>
    <w:rsid w:val="009B7BA6"/>
    <w:rsid w:val="009C0BDD"/>
    <w:rsid w:val="009C1C16"/>
    <w:rsid w:val="009C2196"/>
    <w:rsid w:val="009C2514"/>
    <w:rsid w:val="009C3ED9"/>
    <w:rsid w:val="009C421A"/>
    <w:rsid w:val="009C4B30"/>
    <w:rsid w:val="009C4EE3"/>
    <w:rsid w:val="009C4F77"/>
    <w:rsid w:val="009C524D"/>
    <w:rsid w:val="009C52C7"/>
    <w:rsid w:val="009C5395"/>
    <w:rsid w:val="009C7394"/>
    <w:rsid w:val="009C760B"/>
    <w:rsid w:val="009C7906"/>
    <w:rsid w:val="009D0D95"/>
    <w:rsid w:val="009D21F2"/>
    <w:rsid w:val="009D30FC"/>
    <w:rsid w:val="009D3CD8"/>
    <w:rsid w:val="009D4413"/>
    <w:rsid w:val="009D5A27"/>
    <w:rsid w:val="009D5A89"/>
    <w:rsid w:val="009D5D4E"/>
    <w:rsid w:val="009D7F42"/>
    <w:rsid w:val="009E023B"/>
    <w:rsid w:val="009E0DB1"/>
    <w:rsid w:val="009E166D"/>
    <w:rsid w:val="009E2347"/>
    <w:rsid w:val="009E2ACE"/>
    <w:rsid w:val="009E2DFE"/>
    <w:rsid w:val="009E3339"/>
    <w:rsid w:val="009E4729"/>
    <w:rsid w:val="009E637B"/>
    <w:rsid w:val="009E6BF3"/>
    <w:rsid w:val="009E7203"/>
    <w:rsid w:val="009E7F2F"/>
    <w:rsid w:val="009F0A2D"/>
    <w:rsid w:val="009F14C7"/>
    <w:rsid w:val="009F1A7A"/>
    <w:rsid w:val="009F2CC0"/>
    <w:rsid w:val="009F30D6"/>
    <w:rsid w:val="009F3116"/>
    <w:rsid w:val="009F3336"/>
    <w:rsid w:val="009F3C90"/>
    <w:rsid w:val="009F405A"/>
    <w:rsid w:val="009F41A7"/>
    <w:rsid w:val="009F4298"/>
    <w:rsid w:val="009F432D"/>
    <w:rsid w:val="009F4B5B"/>
    <w:rsid w:val="009F4F93"/>
    <w:rsid w:val="009F519A"/>
    <w:rsid w:val="009F5663"/>
    <w:rsid w:val="009F6684"/>
    <w:rsid w:val="009F6728"/>
    <w:rsid w:val="009F6AC1"/>
    <w:rsid w:val="009F6F2B"/>
    <w:rsid w:val="009F729B"/>
    <w:rsid w:val="009F7CBC"/>
    <w:rsid w:val="009F7D72"/>
    <w:rsid w:val="00A021FA"/>
    <w:rsid w:val="00A02555"/>
    <w:rsid w:val="00A03E1E"/>
    <w:rsid w:val="00A0416F"/>
    <w:rsid w:val="00A04550"/>
    <w:rsid w:val="00A04C06"/>
    <w:rsid w:val="00A05F3F"/>
    <w:rsid w:val="00A0631A"/>
    <w:rsid w:val="00A06D25"/>
    <w:rsid w:val="00A07357"/>
    <w:rsid w:val="00A0793E"/>
    <w:rsid w:val="00A07984"/>
    <w:rsid w:val="00A10E03"/>
    <w:rsid w:val="00A10EA7"/>
    <w:rsid w:val="00A119C6"/>
    <w:rsid w:val="00A11D55"/>
    <w:rsid w:val="00A1208C"/>
    <w:rsid w:val="00A12870"/>
    <w:rsid w:val="00A13208"/>
    <w:rsid w:val="00A13A78"/>
    <w:rsid w:val="00A13CC5"/>
    <w:rsid w:val="00A14607"/>
    <w:rsid w:val="00A148D4"/>
    <w:rsid w:val="00A15804"/>
    <w:rsid w:val="00A15F87"/>
    <w:rsid w:val="00A16478"/>
    <w:rsid w:val="00A16662"/>
    <w:rsid w:val="00A16853"/>
    <w:rsid w:val="00A16E39"/>
    <w:rsid w:val="00A17DE5"/>
    <w:rsid w:val="00A20005"/>
    <w:rsid w:val="00A209FB"/>
    <w:rsid w:val="00A20E0A"/>
    <w:rsid w:val="00A20FA7"/>
    <w:rsid w:val="00A21EBC"/>
    <w:rsid w:val="00A220EA"/>
    <w:rsid w:val="00A22A23"/>
    <w:rsid w:val="00A22B06"/>
    <w:rsid w:val="00A236AA"/>
    <w:rsid w:val="00A23C80"/>
    <w:rsid w:val="00A23FC4"/>
    <w:rsid w:val="00A24AE5"/>
    <w:rsid w:val="00A24ED3"/>
    <w:rsid w:val="00A25C70"/>
    <w:rsid w:val="00A267C4"/>
    <w:rsid w:val="00A27047"/>
    <w:rsid w:val="00A27159"/>
    <w:rsid w:val="00A27230"/>
    <w:rsid w:val="00A2781A"/>
    <w:rsid w:val="00A303DF"/>
    <w:rsid w:val="00A30B47"/>
    <w:rsid w:val="00A314E9"/>
    <w:rsid w:val="00A327EC"/>
    <w:rsid w:val="00A32F9F"/>
    <w:rsid w:val="00A34416"/>
    <w:rsid w:val="00A34808"/>
    <w:rsid w:val="00A35E6D"/>
    <w:rsid w:val="00A36B1C"/>
    <w:rsid w:val="00A36BCB"/>
    <w:rsid w:val="00A377AB"/>
    <w:rsid w:val="00A37B1C"/>
    <w:rsid w:val="00A37E60"/>
    <w:rsid w:val="00A41089"/>
    <w:rsid w:val="00A418D4"/>
    <w:rsid w:val="00A41DCA"/>
    <w:rsid w:val="00A41FD3"/>
    <w:rsid w:val="00A42216"/>
    <w:rsid w:val="00A42A74"/>
    <w:rsid w:val="00A430ED"/>
    <w:rsid w:val="00A43ABF"/>
    <w:rsid w:val="00A43E6F"/>
    <w:rsid w:val="00A44157"/>
    <w:rsid w:val="00A44C5D"/>
    <w:rsid w:val="00A45228"/>
    <w:rsid w:val="00A452AE"/>
    <w:rsid w:val="00A46E0F"/>
    <w:rsid w:val="00A4752D"/>
    <w:rsid w:val="00A4779D"/>
    <w:rsid w:val="00A47A0C"/>
    <w:rsid w:val="00A505E6"/>
    <w:rsid w:val="00A5130B"/>
    <w:rsid w:val="00A514BA"/>
    <w:rsid w:val="00A51E4D"/>
    <w:rsid w:val="00A526F3"/>
    <w:rsid w:val="00A52FC2"/>
    <w:rsid w:val="00A54229"/>
    <w:rsid w:val="00A5569C"/>
    <w:rsid w:val="00A556DD"/>
    <w:rsid w:val="00A5726D"/>
    <w:rsid w:val="00A57677"/>
    <w:rsid w:val="00A57A02"/>
    <w:rsid w:val="00A57A7E"/>
    <w:rsid w:val="00A60033"/>
    <w:rsid w:val="00A601CE"/>
    <w:rsid w:val="00A6088D"/>
    <w:rsid w:val="00A60E48"/>
    <w:rsid w:val="00A61D59"/>
    <w:rsid w:val="00A620A1"/>
    <w:rsid w:val="00A62240"/>
    <w:rsid w:val="00A6252F"/>
    <w:rsid w:val="00A639B4"/>
    <w:rsid w:val="00A63B48"/>
    <w:rsid w:val="00A63F44"/>
    <w:rsid w:val="00A64897"/>
    <w:rsid w:val="00A66CBA"/>
    <w:rsid w:val="00A679E4"/>
    <w:rsid w:val="00A7220C"/>
    <w:rsid w:val="00A728B2"/>
    <w:rsid w:val="00A72D1C"/>
    <w:rsid w:val="00A75C9D"/>
    <w:rsid w:val="00A7603B"/>
    <w:rsid w:val="00A76A83"/>
    <w:rsid w:val="00A77287"/>
    <w:rsid w:val="00A77411"/>
    <w:rsid w:val="00A77A91"/>
    <w:rsid w:val="00A77C2E"/>
    <w:rsid w:val="00A80149"/>
    <w:rsid w:val="00A806A8"/>
    <w:rsid w:val="00A81738"/>
    <w:rsid w:val="00A818F1"/>
    <w:rsid w:val="00A8196E"/>
    <w:rsid w:val="00A81B5C"/>
    <w:rsid w:val="00A8275F"/>
    <w:rsid w:val="00A82D43"/>
    <w:rsid w:val="00A82E77"/>
    <w:rsid w:val="00A839A5"/>
    <w:rsid w:val="00A8444A"/>
    <w:rsid w:val="00A84525"/>
    <w:rsid w:val="00A846BC"/>
    <w:rsid w:val="00A8519A"/>
    <w:rsid w:val="00A85709"/>
    <w:rsid w:val="00A863BF"/>
    <w:rsid w:val="00A86D59"/>
    <w:rsid w:val="00A8756C"/>
    <w:rsid w:val="00A9027F"/>
    <w:rsid w:val="00A902F2"/>
    <w:rsid w:val="00A9060D"/>
    <w:rsid w:val="00A90BA0"/>
    <w:rsid w:val="00A90CE4"/>
    <w:rsid w:val="00A916D3"/>
    <w:rsid w:val="00A92D36"/>
    <w:rsid w:val="00A9342C"/>
    <w:rsid w:val="00A93777"/>
    <w:rsid w:val="00A94B98"/>
    <w:rsid w:val="00A9592C"/>
    <w:rsid w:val="00A95D3E"/>
    <w:rsid w:val="00A96962"/>
    <w:rsid w:val="00A9795D"/>
    <w:rsid w:val="00AA04A3"/>
    <w:rsid w:val="00AA06DC"/>
    <w:rsid w:val="00AA076E"/>
    <w:rsid w:val="00AA1009"/>
    <w:rsid w:val="00AA1EFC"/>
    <w:rsid w:val="00AA1FCB"/>
    <w:rsid w:val="00AA2378"/>
    <w:rsid w:val="00AA24C6"/>
    <w:rsid w:val="00AA2AE3"/>
    <w:rsid w:val="00AA48AE"/>
    <w:rsid w:val="00AA4995"/>
    <w:rsid w:val="00AA50C2"/>
    <w:rsid w:val="00AA547B"/>
    <w:rsid w:val="00AA55FD"/>
    <w:rsid w:val="00AA6237"/>
    <w:rsid w:val="00AA6348"/>
    <w:rsid w:val="00AA64FB"/>
    <w:rsid w:val="00AA6828"/>
    <w:rsid w:val="00AA6ECB"/>
    <w:rsid w:val="00AA7B7C"/>
    <w:rsid w:val="00AA7DA5"/>
    <w:rsid w:val="00AA7E30"/>
    <w:rsid w:val="00AB0270"/>
    <w:rsid w:val="00AB109C"/>
    <w:rsid w:val="00AB1593"/>
    <w:rsid w:val="00AB171B"/>
    <w:rsid w:val="00AB1D4E"/>
    <w:rsid w:val="00AB1E00"/>
    <w:rsid w:val="00AB21BA"/>
    <w:rsid w:val="00AB2328"/>
    <w:rsid w:val="00AB2E43"/>
    <w:rsid w:val="00AB3CA6"/>
    <w:rsid w:val="00AB3D3D"/>
    <w:rsid w:val="00AB3E1A"/>
    <w:rsid w:val="00AB4D91"/>
    <w:rsid w:val="00AB4F83"/>
    <w:rsid w:val="00AB5E16"/>
    <w:rsid w:val="00AB6043"/>
    <w:rsid w:val="00AB605D"/>
    <w:rsid w:val="00AB6B40"/>
    <w:rsid w:val="00AB6D56"/>
    <w:rsid w:val="00AB7164"/>
    <w:rsid w:val="00AB7236"/>
    <w:rsid w:val="00AB78CA"/>
    <w:rsid w:val="00AB7A7E"/>
    <w:rsid w:val="00AB7DB5"/>
    <w:rsid w:val="00AB7ECB"/>
    <w:rsid w:val="00AC0017"/>
    <w:rsid w:val="00AC0094"/>
    <w:rsid w:val="00AC0B50"/>
    <w:rsid w:val="00AC165C"/>
    <w:rsid w:val="00AC26D3"/>
    <w:rsid w:val="00AC3019"/>
    <w:rsid w:val="00AC3821"/>
    <w:rsid w:val="00AC5058"/>
    <w:rsid w:val="00AC561E"/>
    <w:rsid w:val="00AC598F"/>
    <w:rsid w:val="00AC5DAD"/>
    <w:rsid w:val="00AC60A9"/>
    <w:rsid w:val="00AC67E1"/>
    <w:rsid w:val="00AC709B"/>
    <w:rsid w:val="00AD08B4"/>
    <w:rsid w:val="00AD12C5"/>
    <w:rsid w:val="00AD1625"/>
    <w:rsid w:val="00AD1956"/>
    <w:rsid w:val="00AD2114"/>
    <w:rsid w:val="00AD3345"/>
    <w:rsid w:val="00AD393C"/>
    <w:rsid w:val="00AD3DD4"/>
    <w:rsid w:val="00AD46B1"/>
    <w:rsid w:val="00AD506A"/>
    <w:rsid w:val="00AD54E8"/>
    <w:rsid w:val="00AD5AED"/>
    <w:rsid w:val="00AD6069"/>
    <w:rsid w:val="00AD6699"/>
    <w:rsid w:val="00AD6B91"/>
    <w:rsid w:val="00AD6D99"/>
    <w:rsid w:val="00AD6F84"/>
    <w:rsid w:val="00AD704F"/>
    <w:rsid w:val="00AD7FBF"/>
    <w:rsid w:val="00AE02F5"/>
    <w:rsid w:val="00AE0384"/>
    <w:rsid w:val="00AE067F"/>
    <w:rsid w:val="00AE099F"/>
    <w:rsid w:val="00AE0A39"/>
    <w:rsid w:val="00AE0E9A"/>
    <w:rsid w:val="00AE105D"/>
    <w:rsid w:val="00AE147D"/>
    <w:rsid w:val="00AE14F0"/>
    <w:rsid w:val="00AE1A8C"/>
    <w:rsid w:val="00AE1FB1"/>
    <w:rsid w:val="00AE22E4"/>
    <w:rsid w:val="00AE2968"/>
    <w:rsid w:val="00AE3CBE"/>
    <w:rsid w:val="00AE408A"/>
    <w:rsid w:val="00AE68B2"/>
    <w:rsid w:val="00AE6A69"/>
    <w:rsid w:val="00AE6AF5"/>
    <w:rsid w:val="00AE6E58"/>
    <w:rsid w:val="00AE7207"/>
    <w:rsid w:val="00AE7436"/>
    <w:rsid w:val="00AE7466"/>
    <w:rsid w:val="00AE775C"/>
    <w:rsid w:val="00AE78B6"/>
    <w:rsid w:val="00AF0B01"/>
    <w:rsid w:val="00AF28ED"/>
    <w:rsid w:val="00AF2DA8"/>
    <w:rsid w:val="00AF2E1A"/>
    <w:rsid w:val="00AF3162"/>
    <w:rsid w:val="00AF375D"/>
    <w:rsid w:val="00AF3FD0"/>
    <w:rsid w:val="00AF43D1"/>
    <w:rsid w:val="00AF43DC"/>
    <w:rsid w:val="00AF4449"/>
    <w:rsid w:val="00AF4E12"/>
    <w:rsid w:val="00AF4EBB"/>
    <w:rsid w:val="00AF4EF0"/>
    <w:rsid w:val="00AF5811"/>
    <w:rsid w:val="00AF6F02"/>
    <w:rsid w:val="00AF768A"/>
    <w:rsid w:val="00B02DBA"/>
    <w:rsid w:val="00B02F03"/>
    <w:rsid w:val="00B0306A"/>
    <w:rsid w:val="00B0318E"/>
    <w:rsid w:val="00B038C4"/>
    <w:rsid w:val="00B040B1"/>
    <w:rsid w:val="00B041E0"/>
    <w:rsid w:val="00B05CD9"/>
    <w:rsid w:val="00B068ED"/>
    <w:rsid w:val="00B07037"/>
    <w:rsid w:val="00B07105"/>
    <w:rsid w:val="00B1003E"/>
    <w:rsid w:val="00B10823"/>
    <w:rsid w:val="00B10A0B"/>
    <w:rsid w:val="00B11EAA"/>
    <w:rsid w:val="00B120C7"/>
    <w:rsid w:val="00B15E8D"/>
    <w:rsid w:val="00B1621C"/>
    <w:rsid w:val="00B16659"/>
    <w:rsid w:val="00B169B5"/>
    <w:rsid w:val="00B16BE6"/>
    <w:rsid w:val="00B206D9"/>
    <w:rsid w:val="00B2076C"/>
    <w:rsid w:val="00B21678"/>
    <w:rsid w:val="00B23337"/>
    <w:rsid w:val="00B23B49"/>
    <w:rsid w:val="00B243AB"/>
    <w:rsid w:val="00B271FB"/>
    <w:rsid w:val="00B30AB4"/>
    <w:rsid w:val="00B31164"/>
    <w:rsid w:val="00B31843"/>
    <w:rsid w:val="00B31B69"/>
    <w:rsid w:val="00B31F7B"/>
    <w:rsid w:val="00B32659"/>
    <w:rsid w:val="00B327F2"/>
    <w:rsid w:val="00B32A04"/>
    <w:rsid w:val="00B32C05"/>
    <w:rsid w:val="00B32CA8"/>
    <w:rsid w:val="00B33976"/>
    <w:rsid w:val="00B33E00"/>
    <w:rsid w:val="00B33E18"/>
    <w:rsid w:val="00B3589E"/>
    <w:rsid w:val="00B3595C"/>
    <w:rsid w:val="00B35B74"/>
    <w:rsid w:val="00B35C20"/>
    <w:rsid w:val="00B3665F"/>
    <w:rsid w:val="00B36E27"/>
    <w:rsid w:val="00B40A39"/>
    <w:rsid w:val="00B40AB1"/>
    <w:rsid w:val="00B40F5B"/>
    <w:rsid w:val="00B4117E"/>
    <w:rsid w:val="00B417D0"/>
    <w:rsid w:val="00B422D9"/>
    <w:rsid w:val="00B426B7"/>
    <w:rsid w:val="00B429A8"/>
    <w:rsid w:val="00B4457F"/>
    <w:rsid w:val="00B44603"/>
    <w:rsid w:val="00B44689"/>
    <w:rsid w:val="00B446FF"/>
    <w:rsid w:val="00B44FC6"/>
    <w:rsid w:val="00B4527F"/>
    <w:rsid w:val="00B4546A"/>
    <w:rsid w:val="00B45B02"/>
    <w:rsid w:val="00B46D4A"/>
    <w:rsid w:val="00B470D5"/>
    <w:rsid w:val="00B47369"/>
    <w:rsid w:val="00B4792E"/>
    <w:rsid w:val="00B5057A"/>
    <w:rsid w:val="00B50B27"/>
    <w:rsid w:val="00B50DF7"/>
    <w:rsid w:val="00B51322"/>
    <w:rsid w:val="00B52955"/>
    <w:rsid w:val="00B52F68"/>
    <w:rsid w:val="00B536BC"/>
    <w:rsid w:val="00B537FB"/>
    <w:rsid w:val="00B54414"/>
    <w:rsid w:val="00B5459C"/>
    <w:rsid w:val="00B55383"/>
    <w:rsid w:val="00B55BD8"/>
    <w:rsid w:val="00B55F04"/>
    <w:rsid w:val="00B56BE0"/>
    <w:rsid w:val="00B57967"/>
    <w:rsid w:val="00B57E76"/>
    <w:rsid w:val="00B612D6"/>
    <w:rsid w:val="00B615DC"/>
    <w:rsid w:val="00B61F66"/>
    <w:rsid w:val="00B62053"/>
    <w:rsid w:val="00B62631"/>
    <w:rsid w:val="00B628C7"/>
    <w:rsid w:val="00B64500"/>
    <w:rsid w:val="00B6466A"/>
    <w:rsid w:val="00B646AE"/>
    <w:rsid w:val="00B649D9"/>
    <w:rsid w:val="00B64F86"/>
    <w:rsid w:val="00B65DF4"/>
    <w:rsid w:val="00B65F40"/>
    <w:rsid w:val="00B66203"/>
    <w:rsid w:val="00B671BD"/>
    <w:rsid w:val="00B67203"/>
    <w:rsid w:val="00B71385"/>
    <w:rsid w:val="00B71844"/>
    <w:rsid w:val="00B72582"/>
    <w:rsid w:val="00B743D8"/>
    <w:rsid w:val="00B75A8A"/>
    <w:rsid w:val="00B762A3"/>
    <w:rsid w:val="00B76553"/>
    <w:rsid w:val="00B76D37"/>
    <w:rsid w:val="00B77B99"/>
    <w:rsid w:val="00B80B00"/>
    <w:rsid w:val="00B8181D"/>
    <w:rsid w:val="00B81C09"/>
    <w:rsid w:val="00B81D20"/>
    <w:rsid w:val="00B828E6"/>
    <w:rsid w:val="00B82A52"/>
    <w:rsid w:val="00B83262"/>
    <w:rsid w:val="00B83D8D"/>
    <w:rsid w:val="00B850D1"/>
    <w:rsid w:val="00B8570D"/>
    <w:rsid w:val="00B86AAA"/>
    <w:rsid w:val="00B8788A"/>
    <w:rsid w:val="00B90560"/>
    <w:rsid w:val="00B90A64"/>
    <w:rsid w:val="00B910F8"/>
    <w:rsid w:val="00B91B5D"/>
    <w:rsid w:val="00B93BBD"/>
    <w:rsid w:val="00B959D0"/>
    <w:rsid w:val="00B96CA1"/>
    <w:rsid w:val="00BA0658"/>
    <w:rsid w:val="00BA0ADC"/>
    <w:rsid w:val="00BA0D86"/>
    <w:rsid w:val="00BA0E91"/>
    <w:rsid w:val="00BA104C"/>
    <w:rsid w:val="00BA1225"/>
    <w:rsid w:val="00BA1AA9"/>
    <w:rsid w:val="00BA1C82"/>
    <w:rsid w:val="00BA1CDC"/>
    <w:rsid w:val="00BA569B"/>
    <w:rsid w:val="00BA589B"/>
    <w:rsid w:val="00BA696D"/>
    <w:rsid w:val="00BA6B5F"/>
    <w:rsid w:val="00BA6DBC"/>
    <w:rsid w:val="00BA6F8E"/>
    <w:rsid w:val="00BB0290"/>
    <w:rsid w:val="00BB0EC4"/>
    <w:rsid w:val="00BB18A7"/>
    <w:rsid w:val="00BB2A94"/>
    <w:rsid w:val="00BB3762"/>
    <w:rsid w:val="00BB37B1"/>
    <w:rsid w:val="00BB3850"/>
    <w:rsid w:val="00BB7001"/>
    <w:rsid w:val="00BB7120"/>
    <w:rsid w:val="00BB788C"/>
    <w:rsid w:val="00BC0030"/>
    <w:rsid w:val="00BC0673"/>
    <w:rsid w:val="00BC125F"/>
    <w:rsid w:val="00BC153D"/>
    <w:rsid w:val="00BC2428"/>
    <w:rsid w:val="00BC2B1A"/>
    <w:rsid w:val="00BC3344"/>
    <w:rsid w:val="00BC3B41"/>
    <w:rsid w:val="00BC3BEC"/>
    <w:rsid w:val="00BC47B9"/>
    <w:rsid w:val="00BC59B6"/>
    <w:rsid w:val="00BC5D81"/>
    <w:rsid w:val="00BC5E5A"/>
    <w:rsid w:val="00BC6A7F"/>
    <w:rsid w:val="00BC6AE0"/>
    <w:rsid w:val="00BC6CE2"/>
    <w:rsid w:val="00BC7442"/>
    <w:rsid w:val="00BC75F9"/>
    <w:rsid w:val="00BD0E31"/>
    <w:rsid w:val="00BD1419"/>
    <w:rsid w:val="00BD15C5"/>
    <w:rsid w:val="00BD16B3"/>
    <w:rsid w:val="00BD19D0"/>
    <w:rsid w:val="00BD2205"/>
    <w:rsid w:val="00BD25E4"/>
    <w:rsid w:val="00BD2BC6"/>
    <w:rsid w:val="00BD2D9E"/>
    <w:rsid w:val="00BD36CC"/>
    <w:rsid w:val="00BD38CE"/>
    <w:rsid w:val="00BD4CEB"/>
    <w:rsid w:val="00BD530E"/>
    <w:rsid w:val="00BD54D0"/>
    <w:rsid w:val="00BD567B"/>
    <w:rsid w:val="00BD6967"/>
    <w:rsid w:val="00BE02B8"/>
    <w:rsid w:val="00BE02D0"/>
    <w:rsid w:val="00BE0400"/>
    <w:rsid w:val="00BE0963"/>
    <w:rsid w:val="00BE1522"/>
    <w:rsid w:val="00BE1ADE"/>
    <w:rsid w:val="00BE1BB1"/>
    <w:rsid w:val="00BE1EAD"/>
    <w:rsid w:val="00BE21FC"/>
    <w:rsid w:val="00BE2284"/>
    <w:rsid w:val="00BE2367"/>
    <w:rsid w:val="00BE330C"/>
    <w:rsid w:val="00BE34DB"/>
    <w:rsid w:val="00BE40AB"/>
    <w:rsid w:val="00BE4655"/>
    <w:rsid w:val="00BE4A0C"/>
    <w:rsid w:val="00BE6AD3"/>
    <w:rsid w:val="00BE6B38"/>
    <w:rsid w:val="00BE6B67"/>
    <w:rsid w:val="00BF0A5E"/>
    <w:rsid w:val="00BF0C51"/>
    <w:rsid w:val="00BF2F15"/>
    <w:rsid w:val="00BF370D"/>
    <w:rsid w:val="00BF4788"/>
    <w:rsid w:val="00BF4B99"/>
    <w:rsid w:val="00BF5055"/>
    <w:rsid w:val="00BF6500"/>
    <w:rsid w:val="00BF6761"/>
    <w:rsid w:val="00C00344"/>
    <w:rsid w:val="00C00637"/>
    <w:rsid w:val="00C00EB3"/>
    <w:rsid w:val="00C01589"/>
    <w:rsid w:val="00C01AA3"/>
    <w:rsid w:val="00C01E78"/>
    <w:rsid w:val="00C03176"/>
    <w:rsid w:val="00C050F8"/>
    <w:rsid w:val="00C05326"/>
    <w:rsid w:val="00C054D1"/>
    <w:rsid w:val="00C06C69"/>
    <w:rsid w:val="00C073A8"/>
    <w:rsid w:val="00C07595"/>
    <w:rsid w:val="00C10CDC"/>
    <w:rsid w:val="00C11E30"/>
    <w:rsid w:val="00C125C6"/>
    <w:rsid w:val="00C127E4"/>
    <w:rsid w:val="00C12D99"/>
    <w:rsid w:val="00C13A72"/>
    <w:rsid w:val="00C146BF"/>
    <w:rsid w:val="00C14BFF"/>
    <w:rsid w:val="00C16198"/>
    <w:rsid w:val="00C16963"/>
    <w:rsid w:val="00C16A24"/>
    <w:rsid w:val="00C1704E"/>
    <w:rsid w:val="00C17144"/>
    <w:rsid w:val="00C17232"/>
    <w:rsid w:val="00C17A45"/>
    <w:rsid w:val="00C17BFA"/>
    <w:rsid w:val="00C17C92"/>
    <w:rsid w:val="00C200A1"/>
    <w:rsid w:val="00C20922"/>
    <w:rsid w:val="00C2296D"/>
    <w:rsid w:val="00C237C2"/>
    <w:rsid w:val="00C23BA7"/>
    <w:rsid w:val="00C23CD5"/>
    <w:rsid w:val="00C23EA5"/>
    <w:rsid w:val="00C241C1"/>
    <w:rsid w:val="00C24C10"/>
    <w:rsid w:val="00C24D68"/>
    <w:rsid w:val="00C25E27"/>
    <w:rsid w:val="00C26CD6"/>
    <w:rsid w:val="00C272E7"/>
    <w:rsid w:val="00C2769F"/>
    <w:rsid w:val="00C3068C"/>
    <w:rsid w:val="00C306C9"/>
    <w:rsid w:val="00C315A3"/>
    <w:rsid w:val="00C31CBD"/>
    <w:rsid w:val="00C32D7B"/>
    <w:rsid w:val="00C3388E"/>
    <w:rsid w:val="00C339EC"/>
    <w:rsid w:val="00C33CFF"/>
    <w:rsid w:val="00C341DF"/>
    <w:rsid w:val="00C34E4C"/>
    <w:rsid w:val="00C35C65"/>
    <w:rsid w:val="00C35F28"/>
    <w:rsid w:val="00C362B5"/>
    <w:rsid w:val="00C36984"/>
    <w:rsid w:val="00C37D36"/>
    <w:rsid w:val="00C37FAC"/>
    <w:rsid w:val="00C4076D"/>
    <w:rsid w:val="00C40776"/>
    <w:rsid w:val="00C40CC0"/>
    <w:rsid w:val="00C40FE6"/>
    <w:rsid w:val="00C4140C"/>
    <w:rsid w:val="00C415FC"/>
    <w:rsid w:val="00C41622"/>
    <w:rsid w:val="00C417EB"/>
    <w:rsid w:val="00C423E9"/>
    <w:rsid w:val="00C435F1"/>
    <w:rsid w:val="00C44105"/>
    <w:rsid w:val="00C44A12"/>
    <w:rsid w:val="00C45586"/>
    <w:rsid w:val="00C4576D"/>
    <w:rsid w:val="00C46110"/>
    <w:rsid w:val="00C46171"/>
    <w:rsid w:val="00C47E59"/>
    <w:rsid w:val="00C47ECD"/>
    <w:rsid w:val="00C50055"/>
    <w:rsid w:val="00C50841"/>
    <w:rsid w:val="00C512B9"/>
    <w:rsid w:val="00C512D1"/>
    <w:rsid w:val="00C51603"/>
    <w:rsid w:val="00C51947"/>
    <w:rsid w:val="00C52F5B"/>
    <w:rsid w:val="00C530DE"/>
    <w:rsid w:val="00C535A8"/>
    <w:rsid w:val="00C541FC"/>
    <w:rsid w:val="00C54742"/>
    <w:rsid w:val="00C54AD5"/>
    <w:rsid w:val="00C551CE"/>
    <w:rsid w:val="00C57287"/>
    <w:rsid w:val="00C577D3"/>
    <w:rsid w:val="00C607CA"/>
    <w:rsid w:val="00C617EB"/>
    <w:rsid w:val="00C61E5B"/>
    <w:rsid w:val="00C62AC8"/>
    <w:rsid w:val="00C6407E"/>
    <w:rsid w:val="00C65DD1"/>
    <w:rsid w:val="00C666D8"/>
    <w:rsid w:val="00C66FF6"/>
    <w:rsid w:val="00C6774F"/>
    <w:rsid w:val="00C70580"/>
    <w:rsid w:val="00C70AB9"/>
    <w:rsid w:val="00C70E86"/>
    <w:rsid w:val="00C71B73"/>
    <w:rsid w:val="00C7203D"/>
    <w:rsid w:val="00C7376C"/>
    <w:rsid w:val="00C73A6C"/>
    <w:rsid w:val="00C73CD1"/>
    <w:rsid w:val="00C748C1"/>
    <w:rsid w:val="00C75057"/>
    <w:rsid w:val="00C750FF"/>
    <w:rsid w:val="00C75560"/>
    <w:rsid w:val="00C7564E"/>
    <w:rsid w:val="00C76DE3"/>
    <w:rsid w:val="00C77702"/>
    <w:rsid w:val="00C8080C"/>
    <w:rsid w:val="00C80BAC"/>
    <w:rsid w:val="00C80DED"/>
    <w:rsid w:val="00C81B9A"/>
    <w:rsid w:val="00C828F0"/>
    <w:rsid w:val="00C829B8"/>
    <w:rsid w:val="00C82BDE"/>
    <w:rsid w:val="00C83E36"/>
    <w:rsid w:val="00C83EE3"/>
    <w:rsid w:val="00C83F40"/>
    <w:rsid w:val="00C845FE"/>
    <w:rsid w:val="00C85670"/>
    <w:rsid w:val="00C85F4F"/>
    <w:rsid w:val="00C862C8"/>
    <w:rsid w:val="00C86B88"/>
    <w:rsid w:val="00C86D1E"/>
    <w:rsid w:val="00C875F4"/>
    <w:rsid w:val="00C87A3F"/>
    <w:rsid w:val="00C87BC5"/>
    <w:rsid w:val="00C9056F"/>
    <w:rsid w:val="00C905DD"/>
    <w:rsid w:val="00C90606"/>
    <w:rsid w:val="00C90AA8"/>
    <w:rsid w:val="00C91432"/>
    <w:rsid w:val="00C9271C"/>
    <w:rsid w:val="00C93D90"/>
    <w:rsid w:val="00C952BB"/>
    <w:rsid w:val="00C95330"/>
    <w:rsid w:val="00C953EB"/>
    <w:rsid w:val="00C9560F"/>
    <w:rsid w:val="00C95DBD"/>
    <w:rsid w:val="00C966B9"/>
    <w:rsid w:val="00C968AC"/>
    <w:rsid w:val="00C96BE8"/>
    <w:rsid w:val="00C96ED5"/>
    <w:rsid w:val="00C96F92"/>
    <w:rsid w:val="00C970CF"/>
    <w:rsid w:val="00C97193"/>
    <w:rsid w:val="00C97846"/>
    <w:rsid w:val="00C97A2C"/>
    <w:rsid w:val="00C97CAC"/>
    <w:rsid w:val="00CA02ED"/>
    <w:rsid w:val="00CA03E6"/>
    <w:rsid w:val="00CA195E"/>
    <w:rsid w:val="00CA2BB1"/>
    <w:rsid w:val="00CA32D3"/>
    <w:rsid w:val="00CA3667"/>
    <w:rsid w:val="00CA37A2"/>
    <w:rsid w:val="00CA3F13"/>
    <w:rsid w:val="00CA544C"/>
    <w:rsid w:val="00CA54E1"/>
    <w:rsid w:val="00CA5D67"/>
    <w:rsid w:val="00CA6F0C"/>
    <w:rsid w:val="00CA7179"/>
    <w:rsid w:val="00CA7DEC"/>
    <w:rsid w:val="00CB0851"/>
    <w:rsid w:val="00CB0D21"/>
    <w:rsid w:val="00CB1208"/>
    <w:rsid w:val="00CB2883"/>
    <w:rsid w:val="00CB2C34"/>
    <w:rsid w:val="00CB3009"/>
    <w:rsid w:val="00CB34ED"/>
    <w:rsid w:val="00CB38C8"/>
    <w:rsid w:val="00CB3C9D"/>
    <w:rsid w:val="00CB3E27"/>
    <w:rsid w:val="00CB405D"/>
    <w:rsid w:val="00CB4DB1"/>
    <w:rsid w:val="00CB5CA0"/>
    <w:rsid w:val="00CB5D83"/>
    <w:rsid w:val="00CB61DF"/>
    <w:rsid w:val="00CB6317"/>
    <w:rsid w:val="00CB6A61"/>
    <w:rsid w:val="00CB71EE"/>
    <w:rsid w:val="00CB7DF8"/>
    <w:rsid w:val="00CC0B11"/>
    <w:rsid w:val="00CC1666"/>
    <w:rsid w:val="00CC1846"/>
    <w:rsid w:val="00CC21B3"/>
    <w:rsid w:val="00CC2E62"/>
    <w:rsid w:val="00CC358C"/>
    <w:rsid w:val="00CC35F3"/>
    <w:rsid w:val="00CC3670"/>
    <w:rsid w:val="00CC3D48"/>
    <w:rsid w:val="00CC3F45"/>
    <w:rsid w:val="00CC4BB8"/>
    <w:rsid w:val="00CC55E3"/>
    <w:rsid w:val="00CC5937"/>
    <w:rsid w:val="00CC5A51"/>
    <w:rsid w:val="00CC6244"/>
    <w:rsid w:val="00CC658E"/>
    <w:rsid w:val="00CC6616"/>
    <w:rsid w:val="00CC6677"/>
    <w:rsid w:val="00CC7016"/>
    <w:rsid w:val="00CC70E8"/>
    <w:rsid w:val="00CC7114"/>
    <w:rsid w:val="00CC7DA3"/>
    <w:rsid w:val="00CC7ECE"/>
    <w:rsid w:val="00CD07BE"/>
    <w:rsid w:val="00CD0B3D"/>
    <w:rsid w:val="00CD0E58"/>
    <w:rsid w:val="00CD19C6"/>
    <w:rsid w:val="00CD1BEC"/>
    <w:rsid w:val="00CD30CD"/>
    <w:rsid w:val="00CD330C"/>
    <w:rsid w:val="00CD34A7"/>
    <w:rsid w:val="00CD34FD"/>
    <w:rsid w:val="00CD39AF"/>
    <w:rsid w:val="00CD4F97"/>
    <w:rsid w:val="00CD5957"/>
    <w:rsid w:val="00CD5CE6"/>
    <w:rsid w:val="00CD5D74"/>
    <w:rsid w:val="00CD5F06"/>
    <w:rsid w:val="00CD6EB4"/>
    <w:rsid w:val="00CD7990"/>
    <w:rsid w:val="00CE079D"/>
    <w:rsid w:val="00CE08BD"/>
    <w:rsid w:val="00CE09CB"/>
    <w:rsid w:val="00CE1942"/>
    <w:rsid w:val="00CE3228"/>
    <w:rsid w:val="00CE3B92"/>
    <w:rsid w:val="00CE5AA2"/>
    <w:rsid w:val="00CE5BB2"/>
    <w:rsid w:val="00CE7206"/>
    <w:rsid w:val="00CE741C"/>
    <w:rsid w:val="00CE7E3C"/>
    <w:rsid w:val="00CF09D4"/>
    <w:rsid w:val="00CF1B1D"/>
    <w:rsid w:val="00CF1C75"/>
    <w:rsid w:val="00CF20E5"/>
    <w:rsid w:val="00CF29FB"/>
    <w:rsid w:val="00CF40B2"/>
    <w:rsid w:val="00CF47D4"/>
    <w:rsid w:val="00CF5ADA"/>
    <w:rsid w:val="00CF5F35"/>
    <w:rsid w:val="00D007AB"/>
    <w:rsid w:val="00D00F5B"/>
    <w:rsid w:val="00D010F2"/>
    <w:rsid w:val="00D018C6"/>
    <w:rsid w:val="00D0192B"/>
    <w:rsid w:val="00D02408"/>
    <w:rsid w:val="00D02EDC"/>
    <w:rsid w:val="00D02FFA"/>
    <w:rsid w:val="00D031D0"/>
    <w:rsid w:val="00D03B3C"/>
    <w:rsid w:val="00D043A0"/>
    <w:rsid w:val="00D04ACD"/>
    <w:rsid w:val="00D05D90"/>
    <w:rsid w:val="00D06658"/>
    <w:rsid w:val="00D06711"/>
    <w:rsid w:val="00D06AEB"/>
    <w:rsid w:val="00D06EC5"/>
    <w:rsid w:val="00D06F1A"/>
    <w:rsid w:val="00D07803"/>
    <w:rsid w:val="00D103E0"/>
    <w:rsid w:val="00D10CE5"/>
    <w:rsid w:val="00D11AA8"/>
    <w:rsid w:val="00D11DEC"/>
    <w:rsid w:val="00D11E87"/>
    <w:rsid w:val="00D12040"/>
    <w:rsid w:val="00D12525"/>
    <w:rsid w:val="00D12F4D"/>
    <w:rsid w:val="00D1363D"/>
    <w:rsid w:val="00D1365A"/>
    <w:rsid w:val="00D1383D"/>
    <w:rsid w:val="00D13C4B"/>
    <w:rsid w:val="00D13FC5"/>
    <w:rsid w:val="00D142EB"/>
    <w:rsid w:val="00D15750"/>
    <w:rsid w:val="00D1794F"/>
    <w:rsid w:val="00D20325"/>
    <w:rsid w:val="00D217F1"/>
    <w:rsid w:val="00D21F53"/>
    <w:rsid w:val="00D223D2"/>
    <w:rsid w:val="00D23C39"/>
    <w:rsid w:val="00D23D88"/>
    <w:rsid w:val="00D24452"/>
    <w:rsid w:val="00D24B0A"/>
    <w:rsid w:val="00D24D62"/>
    <w:rsid w:val="00D27860"/>
    <w:rsid w:val="00D31C24"/>
    <w:rsid w:val="00D31EEC"/>
    <w:rsid w:val="00D31F65"/>
    <w:rsid w:val="00D320CF"/>
    <w:rsid w:val="00D320D8"/>
    <w:rsid w:val="00D32E82"/>
    <w:rsid w:val="00D33A1A"/>
    <w:rsid w:val="00D340DF"/>
    <w:rsid w:val="00D34982"/>
    <w:rsid w:val="00D34BF0"/>
    <w:rsid w:val="00D3572F"/>
    <w:rsid w:val="00D358DD"/>
    <w:rsid w:val="00D3609A"/>
    <w:rsid w:val="00D3650E"/>
    <w:rsid w:val="00D36A51"/>
    <w:rsid w:val="00D37197"/>
    <w:rsid w:val="00D37471"/>
    <w:rsid w:val="00D37E98"/>
    <w:rsid w:val="00D401AD"/>
    <w:rsid w:val="00D40C73"/>
    <w:rsid w:val="00D42101"/>
    <w:rsid w:val="00D421E8"/>
    <w:rsid w:val="00D4248A"/>
    <w:rsid w:val="00D42559"/>
    <w:rsid w:val="00D4255C"/>
    <w:rsid w:val="00D44D13"/>
    <w:rsid w:val="00D45764"/>
    <w:rsid w:val="00D45BF7"/>
    <w:rsid w:val="00D46220"/>
    <w:rsid w:val="00D46E6A"/>
    <w:rsid w:val="00D4702B"/>
    <w:rsid w:val="00D470C0"/>
    <w:rsid w:val="00D4710A"/>
    <w:rsid w:val="00D47448"/>
    <w:rsid w:val="00D5073C"/>
    <w:rsid w:val="00D50A0D"/>
    <w:rsid w:val="00D50C29"/>
    <w:rsid w:val="00D50D3F"/>
    <w:rsid w:val="00D5140F"/>
    <w:rsid w:val="00D52C93"/>
    <w:rsid w:val="00D52E55"/>
    <w:rsid w:val="00D61104"/>
    <w:rsid w:val="00D6242C"/>
    <w:rsid w:val="00D62435"/>
    <w:rsid w:val="00D6282E"/>
    <w:rsid w:val="00D62D8B"/>
    <w:rsid w:val="00D63763"/>
    <w:rsid w:val="00D64741"/>
    <w:rsid w:val="00D66D96"/>
    <w:rsid w:val="00D71715"/>
    <w:rsid w:val="00D72156"/>
    <w:rsid w:val="00D724B8"/>
    <w:rsid w:val="00D7376D"/>
    <w:rsid w:val="00D73D3C"/>
    <w:rsid w:val="00D73E71"/>
    <w:rsid w:val="00D74586"/>
    <w:rsid w:val="00D749CC"/>
    <w:rsid w:val="00D759FF"/>
    <w:rsid w:val="00D76C18"/>
    <w:rsid w:val="00D773B6"/>
    <w:rsid w:val="00D802ED"/>
    <w:rsid w:val="00D817D1"/>
    <w:rsid w:val="00D82160"/>
    <w:rsid w:val="00D82BE5"/>
    <w:rsid w:val="00D833CC"/>
    <w:rsid w:val="00D838FB"/>
    <w:rsid w:val="00D83A76"/>
    <w:rsid w:val="00D83C67"/>
    <w:rsid w:val="00D8482C"/>
    <w:rsid w:val="00D8512B"/>
    <w:rsid w:val="00D85883"/>
    <w:rsid w:val="00D859F2"/>
    <w:rsid w:val="00D85A74"/>
    <w:rsid w:val="00D86372"/>
    <w:rsid w:val="00D866FE"/>
    <w:rsid w:val="00D86DDB"/>
    <w:rsid w:val="00D8736F"/>
    <w:rsid w:val="00D9046F"/>
    <w:rsid w:val="00D90598"/>
    <w:rsid w:val="00D9156F"/>
    <w:rsid w:val="00D91CE4"/>
    <w:rsid w:val="00D92509"/>
    <w:rsid w:val="00D92DC5"/>
    <w:rsid w:val="00D93360"/>
    <w:rsid w:val="00D9380B"/>
    <w:rsid w:val="00D9385C"/>
    <w:rsid w:val="00D93A30"/>
    <w:rsid w:val="00D96EF5"/>
    <w:rsid w:val="00D9755B"/>
    <w:rsid w:val="00D97765"/>
    <w:rsid w:val="00D97A1B"/>
    <w:rsid w:val="00D97C21"/>
    <w:rsid w:val="00D97E52"/>
    <w:rsid w:val="00DA049B"/>
    <w:rsid w:val="00DA1233"/>
    <w:rsid w:val="00DA1DAF"/>
    <w:rsid w:val="00DA1F8B"/>
    <w:rsid w:val="00DA2E6A"/>
    <w:rsid w:val="00DA2FD5"/>
    <w:rsid w:val="00DA419E"/>
    <w:rsid w:val="00DA4FF2"/>
    <w:rsid w:val="00DA525F"/>
    <w:rsid w:val="00DA6122"/>
    <w:rsid w:val="00DA71D9"/>
    <w:rsid w:val="00DA726C"/>
    <w:rsid w:val="00DA79FF"/>
    <w:rsid w:val="00DB0251"/>
    <w:rsid w:val="00DB0EB3"/>
    <w:rsid w:val="00DB1C73"/>
    <w:rsid w:val="00DB2294"/>
    <w:rsid w:val="00DB256C"/>
    <w:rsid w:val="00DB2574"/>
    <w:rsid w:val="00DB3464"/>
    <w:rsid w:val="00DB51FE"/>
    <w:rsid w:val="00DB543A"/>
    <w:rsid w:val="00DB584D"/>
    <w:rsid w:val="00DB5899"/>
    <w:rsid w:val="00DB6AE6"/>
    <w:rsid w:val="00DB7E62"/>
    <w:rsid w:val="00DC0F9C"/>
    <w:rsid w:val="00DC1588"/>
    <w:rsid w:val="00DC1903"/>
    <w:rsid w:val="00DC1A2A"/>
    <w:rsid w:val="00DC1EA1"/>
    <w:rsid w:val="00DC21DC"/>
    <w:rsid w:val="00DC2540"/>
    <w:rsid w:val="00DC2FE2"/>
    <w:rsid w:val="00DC34A2"/>
    <w:rsid w:val="00DC361D"/>
    <w:rsid w:val="00DC3812"/>
    <w:rsid w:val="00DC3E7B"/>
    <w:rsid w:val="00DC3ED9"/>
    <w:rsid w:val="00DC3F6D"/>
    <w:rsid w:val="00DC413A"/>
    <w:rsid w:val="00DC4562"/>
    <w:rsid w:val="00DC5A54"/>
    <w:rsid w:val="00DC5A8C"/>
    <w:rsid w:val="00DC5B81"/>
    <w:rsid w:val="00DC631D"/>
    <w:rsid w:val="00DC6625"/>
    <w:rsid w:val="00DC6DE2"/>
    <w:rsid w:val="00DC750D"/>
    <w:rsid w:val="00DD02B9"/>
    <w:rsid w:val="00DD0CA4"/>
    <w:rsid w:val="00DD104D"/>
    <w:rsid w:val="00DD1337"/>
    <w:rsid w:val="00DD2443"/>
    <w:rsid w:val="00DD27E6"/>
    <w:rsid w:val="00DD282C"/>
    <w:rsid w:val="00DD2F4F"/>
    <w:rsid w:val="00DD3245"/>
    <w:rsid w:val="00DD32D1"/>
    <w:rsid w:val="00DD4162"/>
    <w:rsid w:val="00DD481B"/>
    <w:rsid w:val="00DD5320"/>
    <w:rsid w:val="00DD5A20"/>
    <w:rsid w:val="00DD6368"/>
    <w:rsid w:val="00DD674E"/>
    <w:rsid w:val="00DD6FAD"/>
    <w:rsid w:val="00DD706E"/>
    <w:rsid w:val="00DD738F"/>
    <w:rsid w:val="00DE051F"/>
    <w:rsid w:val="00DE0CFB"/>
    <w:rsid w:val="00DE1114"/>
    <w:rsid w:val="00DE12AE"/>
    <w:rsid w:val="00DE135B"/>
    <w:rsid w:val="00DE1E71"/>
    <w:rsid w:val="00DE2C4A"/>
    <w:rsid w:val="00DE2E35"/>
    <w:rsid w:val="00DE3672"/>
    <w:rsid w:val="00DE3B11"/>
    <w:rsid w:val="00DE4CF8"/>
    <w:rsid w:val="00DE516C"/>
    <w:rsid w:val="00DE5AB7"/>
    <w:rsid w:val="00DE5D06"/>
    <w:rsid w:val="00DE63A6"/>
    <w:rsid w:val="00DE68F7"/>
    <w:rsid w:val="00DE713C"/>
    <w:rsid w:val="00DF0852"/>
    <w:rsid w:val="00DF0893"/>
    <w:rsid w:val="00DF1E25"/>
    <w:rsid w:val="00DF5786"/>
    <w:rsid w:val="00DF5E78"/>
    <w:rsid w:val="00DF6A7A"/>
    <w:rsid w:val="00DF6E08"/>
    <w:rsid w:val="00E00599"/>
    <w:rsid w:val="00E01A44"/>
    <w:rsid w:val="00E0293D"/>
    <w:rsid w:val="00E03320"/>
    <w:rsid w:val="00E0339A"/>
    <w:rsid w:val="00E03B54"/>
    <w:rsid w:val="00E03B67"/>
    <w:rsid w:val="00E04365"/>
    <w:rsid w:val="00E07240"/>
    <w:rsid w:val="00E11642"/>
    <w:rsid w:val="00E116C9"/>
    <w:rsid w:val="00E13B32"/>
    <w:rsid w:val="00E142B8"/>
    <w:rsid w:val="00E14C87"/>
    <w:rsid w:val="00E15B5D"/>
    <w:rsid w:val="00E16BBE"/>
    <w:rsid w:val="00E21D65"/>
    <w:rsid w:val="00E23A23"/>
    <w:rsid w:val="00E23E3B"/>
    <w:rsid w:val="00E243E2"/>
    <w:rsid w:val="00E24CA5"/>
    <w:rsid w:val="00E24CAD"/>
    <w:rsid w:val="00E25313"/>
    <w:rsid w:val="00E260F6"/>
    <w:rsid w:val="00E268D1"/>
    <w:rsid w:val="00E26B55"/>
    <w:rsid w:val="00E279AD"/>
    <w:rsid w:val="00E300A3"/>
    <w:rsid w:val="00E307F9"/>
    <w:rsid w:val="00E30A0C"/>
    <w:rsid w:val="00E31DB0"/>
    <w:rsid w:val="00E32FC7"/>
    <w:rsid w:val="00E331D3"/>
    <w:rsid w:val="00E33501"/>
    <w:rsid w:val="00E34237"/>
    <w:rsid w:val="00E3486B"/>
    <w:rsid w:val="00E34877"/>
    <w:rsid w:val="00E35261"/>
    <w:rsid w:val="00E354B3"/>
    <w:rsid w:val="00E35B46"/>
    <w:rsid w:val="00E36BB8"/>
    <w:rsid w:val="00E36F11"/>
    <w:rsid w:val="00E43924"/>
    <w:rsid w:val="00E44226"/>
    <w:rsid w:val="00E4432B"/>
    <w:rsid w:val="00E44EDE"/>
    <w:rsid w:val="00E4550E"/>
    <w:rsid w:val="00E457DE"/>
    <w:rsid w:val="00E45B11"/>
    <w:rsid w:val="00E45C4E"/>
    <w:rsid w:val="00E46809"/>
    <w:rsid w:val="00E46C3C"/>
    <w:rsid w:val="00E46E63"/>
    <w:rsid w:val="00E4716D"/>
    <w:rsid w:val="00E47186"/>
    <w:rsid w:val="00E47625"/>
    <w:rsid w:val="00E47658"/>
    <w:rsid w:val="00E4767C"/>
    <w:rsid w:val="00E47B00"/>
    <w:rsid w:val="00E47EB4"/>
    <w:rsid w:val="00E5001F"/>
    <w:rsid w:val="00E500D1"/>
    <w:rsid w:val="00E508E0"/>
    <w:rsid w:val="00E511BA"/>
    <w:rsid w:val="00E51AD8"/>
    <w:rsid w:val="00E525A1"/>
    <w:rsid w:val="00E5303F"/>
    <w:rsid w:val="00E5545F"/>
    <w:rsid w:val="00E55830"/>
    <w:rsid w:val="00E55A96"/>
    <w:rsid w:val="00E560C3"/>
    <w:rsid w:val="00E562B7"/>
    <w:rsid w:val="00E56529"/>
    <w:rsid w:val="00E57098"/>
    <w:rsid w:val="00E572DF"/>
    <w:rsid w:val="00E5741A"/>
    <w:rsid w:val="00E57752"/>
    <w:rsid w:val="00E60791"/>
    <w:rsid w:val="00E608DF"/>
    <w:rsid w:val="00E6097D"/>
    <w:rsid w:val="00E60C9C"/>
    <w:rsid w:val="00E613B8"/>
    <w:rsid w:val="00E616CD"/>
    <w:rsid w:val="00E62407"/>
    <w:rsid w:val="00E62F4D"/>
    <w:rsid w:val="00E643A9"/>
    <w:rsid w:val="00E6498C"/>
    <w:rsid w:val="00E64DDC"/>
    <w:rsid w:val="00E6556A"/>
    <w:rsid w:val="00E655D3"/>
    <w:rsid w:val="00E6751E"/>
    <w:rsid w:val="00E67522"/>
    <w:rsid w:val="00E67F67"/>
    <w:rsid w:val="00E707ED"/>
    <w:rsid w:val="00E70DF2"/>
    <w:rsid w:val="00E7206F"/>
    <w:rsid w:val="00E7229E"/>
    <w:rsid w:val="00E725F7"/>
    <w:rsid w:val="00E72966"/>
    <w:rsid w:val="00E72CAA"/>
    <w:rsid w:val="00E73049"/>
    <w:rsid w:val="00E73212"/>
    <w:rsid w:val="00E73831"/>
    <w:rsid w:val="00E73AB9"/>
    <w:rsid w:val="00E73F7C"/>
    <w:rsid w:val="00E74D73"/>
    <w:rsid w:val="00E7501E"/>
    <w:rsid w:val="00E75D32"/>
    <w:rsid w:val="00E76DD1"/>
    <w:rsid w:val="00E773A7"/>
    <w:rsid w:val="00E804C5"/>
    <w:rsid w:val="00E80721"/>
    <w:rsid w:val="00E81184"/>
    <w:rsid w:val="00E82756"/>
    <w:rsid w:val="00E82C9F"/>
    <w:rsid w:val="00E82EFF"/>
    <w:rsid w:val="00E82F38"/>
    <w:rsid w:val="00E833EF"/>
    <w:rsid w:val="00E8351D"/>
    <w:rsid w:val="00E83E7B"/>
    <w:rsid w:val="00E83F48"/>
    <w:rsid w:val="00E844A1"/>
    <w:rsid w:val="00E846F7"/>
    <w:rsid w:val="00E851C5"/>
    <w:rsid w:val="00E86353"/>
    <w:rsid w:val="00E902B7"/>
    <w:rsid w:val="00E9157F"/>
    <w:rsid w:val="00E91622"/>
    <w:rsid w:val="00E91824"/>
    <w:rsid w:val="00E91A33"/>
    <w:rsid w:val="00E91A66"/>
    <w:rsid w:val="00E91BE2"/>
    <w:rsid w:val="00E93812"/>
    <w:rsid w:val="00E94687"/>
    <w:rsid w:val="00E949B5"/>
    <w:rsid w:val="00E94C2C"/>
    <w:rsid w:val="00E94E1C"/>
    <w:rsid w:val="00E95022"/>
    <w:rsid w:val="00E9786D"/>
    <w:rsid w:val="00E97964"/>
    <w:rsid w:val="00EA0063"/>
    <w:rsid w:val="00EA00D7"/>
    <w:rsid w:val="00EA06E0"/>
    <w:rsid w:val="00EA0D26"/>
    <w:rsid w:val="00EA24EB"/>
    <w:rsid w:val="00EA280D"/>
    <w:rsid w:val="00EA2C51"/>
    <w:rsid w:val="00EA36F7"/>
    <w:rsid w:val="00EA3F70"/>
    <w:rsid w:val="00EA4AA0"/>
    <w:rsid w:val="00EA4BFE"/>
    <w:rsid w:val="00EA4E65"/>
    <w:rsid w:val="00EA5AA9"/>
    <w:rsid w:val="00EA6F8F"/>
    <w:rsid w:val="00EA755A"/>
    <w:rsid w:val="00EA7DDA"/>
    <w:rsid w:val="00EB018A"/>
    <w:rsid w:val="00EB023C"/>
    <w:rsid w:val="00EB0850"/>
    <w:rsid w:val="00EB099D"/>
    <w:rsid w:val="00EB1028"/>
    <w:rsid w:val="00EB163F"/>
    <w:rsid w:val="00EB1955"/>
    <w:rsid w:val="00EB2247"/>
    <w:rsid w:val="00EB32F3"/>
    <w:rsid w:val="00EB700F"/>
    <w:rsid w:val="00EB74CF"/>
    <w:rsid w:val="00EB7956"/>
    <w:rsid w:val="00EC1641"/>
    <w:rsid w:val="00EC1E4C"/>
    <w:rsid w:val="00EC2016"/>
    <w:rsid w:val="00EC22BA"/>
    <w:rsid w:val="00EC26A5"/>
    <w:rsid w:val="00EC3074"/>
    <w:rsid w:val="00EC3267"/>
    <w:rsid w:val="00EC3656"/>
    <w:rsid w:val="00EC3CC4"/>
    <w:rsid w:val="00EC4011"/>
    <w:rsid w:val="00EC52E8"/>
    <w:rsid w:val="00EC5676"/>
    <w:rsid w:val="00EC6184"/>
    <w:rsid w:val="00EC7A7E"/>
    <w:rsid w:val="00ED0F1E"/>
    <w:rsid w:val="00ED20FB"/>
    <w:rsid w:val="00ED3199"/>
    <w:rsid w:val="00ED3478"/>
    <w:rsid w:val="00ED3FEF"/>
    <w:rsid w:val="00ED51A7"/>
    <w:rsid w:val="00ED533E"/>
    <w:rsid w:val="00ED5574"/>
    <w:rsid w:val="00ED5F2D"/>
    <w:rsid w:val="00ED6880"/>
    <w:rsid w:val="00ED6A99"/>
    <w:rsid w:val="00ED6AFB"/>
    <w:rsid w:val="00ED7F52"/>
    <w:rsid w:val="00EE0045"/>
    <w:rsid w:val="00EE06BC"/>
    <w:rsid w:val="00EE112C"/>
    <w:rsid w:val="00EE1230"/>
    <w:rsid w:val="00EE14B2"/>
    <w:rsid w:val="00EE2A40"/>
    <w:rsid w:val="00EE2E99"/>
    <w:rsid w:val="00EE3CCD"/>
    <w:rsid w:val="00EE4839"/>
    <w:rsid w:val="00EE4F2C"/>
    <w:rsid w:val="00EE5423"/>
    <w:rsid w:val="00EE5A89"/>
    <w:rsid w:val="00EE6673"/>
    <w:rsid w:val="00EF0371"/>
    <w:rsid w:val="00EF078C"/>
    <w:rsid w:val="00EF0B43"/>
    <w:rsid w:val="00EF0BF6"/>
    <w:rsid w:val="00EF1309"/>
    <w:rsid w:val="00EF133F"/>
    <w:rsid w:val="00EF1F1B"/>
    <w:rsid w:val="00EF27CA"/>
    <w:rsid w:val="00EF2990"/>
    <w:rsid w:val="00EF4BA9"/>
    <w:rsid w:val="00EF4FA8"/>
    <w:rsid w:val="00EF6467"/>
    <w:rsid w:val="00EF69DD"/>
    <w:rsid w:val="00EF7252"/>
    <w:rsid w:val="00EF79E2"/>
    <w:rsid w:val="00EF7D0D"/>
    <w:rsid w:val="00EF7F18"/>
    <w:rsid w:val="00F000C0"/>
    <w:rsid w:val="00F013F9"/>
    <w:rsid w:val="00F01992"/>
    <w:rsid w:val="00F02D2C"/>
    <w:rsid w:val="00F035B9"/>
    <w:rsid w:val="00F03831"/>
    <w:rsid w:val="00F0386F"/>
    <w:rsid w:val="00F03CC3"/>
    <w:rsid w:val="00F03DCB"/>
    <w:rsid w:val="00F04605"/>
    <w:rsid w:val="00F04E6A"/>
    <w:rsid w:val="00F0507E"/>
    <w:rsid w:val="00F05242"/>
    <w:rsid w:val="00F0553F"/>
    <w:rsid w:val="00F05D43"/>
    <w:rsid w:val="00F06863"/>
    <w:rsid w:val="00F06BD0"/>
    <w:rsid w:val="00F07912"/>
    <w:rsid w:val="00F079F2"/>
    <w:rsid w:val="00F10535"/>
    <w:rsid w:val="00F105CB"/>
    <w:rsid w:val="00F10EE0"/>
    <w:rsid w:val="00F11040"/>
    <w:rsid w:val="00F1122C"/>
    <w:rsid w:val="00F128D1"/>
    <w:rsid w:val="00F13A11"/>
    <w:rsid w:val="00F13E66"/>
    <w:rsid w:val="00F14F27"/>
    <w:rsid w:val="00F157CD"/>
    <w:rsid w:val="00F157F1"/>
    <w:rsid w:val="00F15D51"/>
    <w:rsid w:val="00F16A39"/>
    <w:rsid w:val="00F174B4"/>
    <w:rsid w:val="00F1753B"/>
    <w:rsid w:val="00F17AFC"/>
    <w:rsid w:val="00F2026B"/>
    <w:rsid w:val="00F20D70"/>
    <w:rsid w:val="00F20E3D"/>
    <w:rsid w:val="00F20EE2"/>
    <w:rsid w:val="00F21A6C"/>
    <w:rsid w:val="00F2276B"/>
    <w:rsid w:val="00F22CB3"/>
    <w:rsid w:val="00F24F5F"/>
    <w:rsid w:val="00F2520B"/>
    <w:rsid w:val="00F259C2"/>
    <w:rsid w:val="00F26366"/>
    <w:rsid w:val="00F26508"/>
    <w:rsid w:val="00F30080"/>
    <w:rsid w:val="00F3120A"/>
    <w:rsid w:val="00F31542"/>
    <w:rsid w:val="00F31FBA"/>
    <w:rsid w:val="00F3268F"/>
    <w:rsid w:val="00F34B98"/>
    <w:rsid w:val="00F34E72"/>
    <w:rsid w:val="00F350D4"/>
    <w:rsid w:val="00F35C9B"/>
    <w:rsid w:val="00F41859"/>
    <w:rsid w:val="00F41A9E"/>
    <w:rsid w:val="00F41B23"/>
    <w:rsid w:val="00F41C4B"/>
    <w:rsid w:val="00F42D92"/>
    <w:rsid w:val="00F43110"/>
    <w:rsid w:val="00F43520"/>
    <w:rsid w:val="00F43723"/>
    <w:rsid w:val="00F44271"/>
    <w:rsid w:val="00F44333"/>
    <w:rsid w:val="00F4594E"/>
    <w:rsid w:val="00F46CB9"/>
    <w:rsid w:val="00F476D9"/>
    <w:rsid w:val="00F478D8"/>
    <w:rsid w:val="00F47E8A"/>
    <w:rsid w:val="00F506DE"/>
    <w:rsid w:val="00F5132A"/>
    <w:rsid w:val="00F515C0"/>
    <w:rsid w:val="00F518BA"/>
    <w:rsid w:val="00F51AB7"/>
    <w:rsid w:val="00F51C49"/>
    <w:rsid w:val="00F51EB1"/>
    <w:rsid w:val="00F529F7"/>
    <w:rsid w:val="00F53B32"/>
    <w:rsid w:val="00F53D89"/>
    <w:rsid w:val="00F5550E"/>
    <w:rsid w:val="00F557D2"/>
    <w:rsid w:val="00F559F7"/>
    <w:rsid w:val="00F5654A"/>
    <w:rsid w:val="00F566DA"/>
    <w:rsid w:val="00F56934"/>
    <w:rsid w:val="00F56BB6"/>
    <w:rsid w:val="00F57620"/>
    <w:rsid w:val="00F57A49"/>
    <w:rsid w:val="00F57ED2"/>
    <w:rsid w:val="00F60994"/>
    <w:rsid w:val="00F60AFB"/>
    <w:rsid w:val="00F623A0"/>
    <w:rsid w:val="00F637B6"/>
    <w:rsid w:val="00F63E09"/>
    <w:rsid w:val="00F640B5"/>
    <w:rsid w:val="00F64674"/>
    <w:rsid w:val="00F64C84"/>
    <w:rsid w:val="00F65A74"/>
    <w:rsid w:val="00F65E07"/>
    <w:rsid w:val="00F66548"/>
    <w:rsid w:val="00F66710"/>
    <w:rsid w:val="00F677B1"/>
    <w:rsid w:val="00F67B2D"/>
    <w:rsid w:val="00F70482"/>
    <w:rsid w:val="00F717CF"/>
    <w:rsid w:val="00F71B0E"/>
    <w:rsid w:val="00F71B13"/>
    <w:rsid w:val="00F72085"/>
    <w:rsid w:val="00F739A8"/>
    <w:rsid w:val="00F73A13"/>
    <w:rsid w:val="00F73D5D"/>
    <w:rsid w:val="00F74C6B"/>
    <w:rsid w:val="00F74F9E"/>
    <w:rsid w:val="00F7501A"/>
    <w:rsid w:val="00F750FB"/>
    <w:rsid w:val="00F7568F"/>
    <w:rsid w:val="00F7598F"/>
    <w:rsid w:val="00F75AC0"/>
    <w:rsid w:val="00F75D04"/>
    <w:rsid w:val="00F77DD6"/>
    <w:rsid w:val="00F8073B"/>
    <w:rsid w:val="00F80876"/>
    <w:rsid w:val="00F81F36"/>
    <w:rsid w:val="00F831C0"/>
    <w:rsid w:val="00F83562"/>
    <w:rsid w:val="00F83EDC"/>
    <w:rsid w:val="00F852F1"/>
    <w:rsid w:val="00F8548E"/>
    <w:rsid w:val="00F85FCD"/>
    <w:rsid w:val="00F864E8"/>
    <w:rsid w:val="00F86DC0"/>
    <w:rsid w:val="00F87820"/>
    <w:rsid w:val="00F922A9"/>
    <w:rsid w:val="00F9347F"/>
    <w:rsid w:val="00F945E1"/>
    <w:rsid w:val="00F94D8D"/>
    <w:rsid w:val="00F952C6"/>
    <w:rsid w:val="00F95650"/>
    <w:rsid w:val="00F95766"/>
    <w:rsid w:val="00F9611A"/>
    <w:rsid w:val="00F97B9C"/>
    <w:rsid w:val="00F97DAF"/>
    <w:rsid w:val="00FA0625"/>
    <w:rsid w:val="00FA0D99"/>
    <w:rsid w:val="00FA15A1"/>
    <w:rsid w:val="00FA205D"/>
    <w:rsid w:val="00FA31CA"/>
    <w:rsid w:val="00FA3655"/>
    <w:rsid w:val="00FA423C"/>
    <w:rsid w:val="00FA48E1"/>
    <w:rsid w:val="00FA51F8"/>
    <w:rsid w:val="00FA5404"/>
    <w:rsid w:val="00FA61D5"/>
    <w:rsid w:val="00FA64EF"/>
    <w:rsid w:val="00FA735B"/>
    <w:rsid w:val="00FA7833"/>
    <w:rsid w:val="00FB0E72"/>
    <w:rsid w:val="00FB2973"/>
    <w:rsid w:val="00FB2FEA"/>
    <w:rsid w:val="00FB3A66"/>
    <w:rsid w:val="00FB3F16"/>
    <w:rsid w:val="00FB422C"/>
    <w:rsid w:val="00FB4A9B"/>
    <w:rsid w:val="00FB5214"/>
    <w:rsid w:val="00FB5332"/>
    <w:rsid w:val="00FB53B7"/>
    <w:rsid w:val="00FB5972"/>
    <w:rsid w:val="00FB607A"/>
    <w:rsid w:val="00FB608E"/>
    <w:rsid w:val="00FB7398"/>
    <w:rsid w:val="00FC0A4E"/>
    <w:rsid w:val="00FC0B89"/>
    <w:rsid w:val="00FC125A"/>
    <w:rsid w:val="00FC16E3"/>
    <w:rsid w:val="00FC2141"/>
    <w:rsid w:val="00FC24B1"/>
    <w:rsid w:val="00FC2825"/>
    <w:rsid w:val="00FC2B2A"/>
    <w:rsid w:val="00FC358C"/>
    <w:rsid w:val="00FC3989"/>
    <w:rsid w:val="00FC3BBD"/>
    <w:rsid w:val="00FC4DF3"/>
    <w:rsid w:val="00FC632E"/>
    <w:rsid w:val="00FC6CC0"/>
    <w:rsid w:val="00FC6E16"/>
    <w:rsid w:val="00FC6E64"/>
    <w:rsid w:val="00FC6FBE"/>
    <w:rsid w:val="00FC7990"/>
    <w:rsid w:val="00FC7D95"/>
    <w:rsid w:val="00FD016E"/>
    <w:rsid w:val="00FD0B9B"/>
    <w:rsid w:val="00FD13EE"/>
    <w:rsid w:val="00FD1439"/>
    <w:rsid w:val="00FD1903"/>
    <w:rsid w:val="00FD2A11"/>
    <w:rsid w:val="00FD2FCE"/>
    <w:rsid w:val="00FD3378"/>
    <w:rsid w:val="00FD3456"/>
    <w:rsid w:val="00FD3922"/>
    <w:rsid w:val="00FD3F77"/>
    <w:rsid w:val="00FD525D"/>
    <w:rsid w:val="00FD5936"/>
    <w:rsid w:val="00FD638D"/>
    <w:rsid w:val="00FD6ADB"/>
    <w:rsid w:val="00FD702B"/>
    <w:rsid w:val="00FE02CE"/>
    <w:rsid w:val="00FE08C6"/>
    <w:rsid w:val="00FE09EC"/>
    <w:rsid w:val="00FE1891"/>
    <w:rsid w:val="00FE19D0"/>
    <w:rsid w:val="00FE20E0"/>
    <w:rsid w:val="00FE616C"/>
    <w:rsid w:val="00FE6CCC"/>
    <w:rsid w:val="00FE7694"/>
    <w:rsid w:val="00FE778B"/>
    <w:rsid w:val="00FE7C56"/>
    <w:rsid w:val="00FF0281"/>
    <w:rsid w:val="00FF0553"/>
    <w:rsid w:val="00FF075A"/>
    <w:rsid w:val="00FF0D40"/>
    <w:rsid w:val="00FF1264"/>
    <w:rsid w:val="00FF1445"/>
    <w:rsid w:val="00FF2EA4"/>
    <w:rsid w:val="00FF38C0"/>
    <w:rsid w:val="00FF3F02"/>
    <w:rsid w:val="00FF42AE"/>
    <w:rsid w:val="00FF4C98"/>
    <w:rsid w:val="00FF57AE"/>
    <w:rsid w:val="00FF60FE"/>
    <w:rsid w:val="00FF6538"/>
    <w:rsid w:val="00FF670A"/>
    <w:rsid w:val="00FF6DF4"/>
    <w:rsid w:val="00FF7188"/>
    <w:rsid w:val="00FF7322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E4846"/>
  <w15:docId w15:val="{02429E6C-BF85-4040-9AD2-297614F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2B4E"/>
    <w:pPr>
      <w:spacing w:before="120" w:after="240"/>
      <w:jc w:val="both"/>
    </w:pPr>
    <w:rPr>
      <w:rFonts w:ascii="Arial" w:hAnsi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A14"/>
    <w:pPr>
      <w:keepNext/>
      <w:keepLines/>
      <w:numPr>
        <w:numId w:val="1"/>
      </w:numPr>
      <w:tabs>
        <w:tab w:val="clear" w:pos="360"/>
      </w:tabs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07"/>
    <w:pPr>
      <w:keepNext/>
      <w:keepLines/>
      <w:numPr>
        <w:ilvl w:val="1"/>
        <w:numId w:val="1"/>
      </w:numPr>
      <w:tabs>
        <w:tab w:val="clear" w:pos="360"/>
      </w:tabs>
      <w:spacing w:before="360"/>
      <w:outlineLvl w:val="1"/>
    </w:pPr>
    <w:rPr>
      <w:rFonts w:eastAsiaTheme="majorEastAsia" w:cs="Arial"/>
      <w:b/>
      <w:bCs/>
      <w:color w:val="1F497D" w:themeColor="text2"/>
      <w:sz w:val="30"/>
      <w:lang w:val="fr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486"/>
    <w:pPr>
      <w:keepNext/>
      <w:keepLines/>
      <w:numPr>
        <w:ilvl w:val="2"/>
        <w:numId w:val="1"/>
      </w:numPr>
      <w:tabs>
        <w:tab w:val="clear" w:pos="360"/>
      </w:tabs>
      <w:spacing w:before="360"/>
      <w:outlineLvl w:val="2"/>
    </w:pPr>
    <w:rPr>
      <w:rFonts w:asciiTheme="majorHAnsi" w:eastAsiaTheme="majorEastAsia" w:hAnsiTheme="majorHAnsi" w:cstheme="majorBidi"/>
      <w:b/>
      <w:bCs/>
      <w:color w:val="1F497D" w:themeColor="text2"/>
      <w:lang w:val="fr-CH"/>
    </w:rPr>
  </w:style>
  <w:style w:type="paragraph" w:styleId="Heading4">
    <w:name w:val="heading 4"/>
    <w:next w:val="Normal"/>
    <w:link w:val="Heading4Char"/>
    <w:unhideWhenUsed/>
    <w:qFormat/>
    <w:rsid w:val="0086133D"/>
    <w:pPr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val="fr-CH"/>
    </w:rPr>
  </w:style>
  <w:style w:type="paragraph" w:styleId="Heading5">
    <w:name w:val="heading 5"/>
    <w:basedOn w:val="Normal"/>
    <w:next w:val="Normal"/>
    <w:link w:val="Heading5Char"/>
    <w:unhideWhenUsed/>
    <w:qFormat/>
    <w:rsid w:val="00105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1054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1054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1054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054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4A"/>
  </w:style>
  <w:style w:type="paragraph" w:styleId="Footer">
    <w:name w:val="footer"/>
    <w:basedOn w:val="Normal"/>
    <w:link w:val="FooterChar"/>
    <w:uiPriority w:val="99"/>
    <w:unhideWhenUsed/>
    <w:rsid w:val="00204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4A"/>
  </w:style>
  <w:style w:type="paragraph" w:styleId="BalloonText">
    <w:name w:val="Balloon Text"/>
    <w:basedOn w:val="Normal"/>
    <w:link w:val="BalloonTextChar"/>
    <w:uiPriority w:val="99"/>
    <w:semiHidden/>
    <w:unhideWhenUsed/>
    <w:rsid w:val="0020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456B22"/>
  </w:style>
  <w:style w:type="character" w:customStyle="1" w:styleId="Heading1Char">
    <w:name w:val="Heading 1 Char"/>
    <w:basedOn w:val="DefaultParagraphFont"/>
    <w:link w:val="Heading1"/>
    <w:uiPriority w:val="9"/>
    <w:rsid w:val="000C3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OCHeading">
    <w:name w:val="TOC Heading"/>
    <w:basedOn w:val="Heading1"/>
    <w:next w:val="Normal"/>
    <w:uiPriority w:val="39"/>
    <w:unhideWhenUsed/>
    <w:rsid w:val="001054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2574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A5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1FF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6F1A"/>
    <w:pPr>
      <w:spacing w:before="0"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6F1A"/>
    <w:pPr>
      <w:spacing w:before="0"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4907"/>
    <w:rPr>
      <w:rFonts w:ascii="Arial" w:eastAsiaTheme="majorEastAsia" w:hAnsi="Arial" w:cs="Arial"/>
      <w:b/>
      <w:bCs/>
      <w:color w:val="1F497D" w:themeColor="text2"/>
      <w:sz w:val="30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800486"/>
    <w:rPr>
      <w:rFonts w:asciiTheme="majorHAnsi" w:eastAsiaTheme="majorEastAsia" w:hAnsiTheme="majorHAnsi" w:cstheme="majorBidi"/>
      <w:b/>
      <w:bCs/>
      <w:color w:val="1F497D" w:themeColor="text2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86133D"/>
    <w:rPr>
      <w:rFonts w:asciiTheme="majorHAnsi" w:eastAsiaTheme="majorEastAsia" w:hAnsiTheme="majorHAnsi" w:cstheme="majorBidi"/>
      <w:b/>
      <w:bCs/>
      <w:color w:val="4F81BD" w:themeColor="accent1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1054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054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054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0542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54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C862C8"/>
    <w:pPr>
      <w:spacing w:after="0" w:line="240" w:lineRule="auto"/>
      <w:jc w:val="center"/>
    </w:pPr>
    <w:rPr>
      <w:rFonts w:eastAsia="Times" w:cs="Times New Roman"/>
      <w:b/>
      <w:sz w:val="4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C862C8"/>
    <w:rPr>
      <w:rFonts w:ascii="Arial" w:eastAsia="Times" w:hAnsi="Arial" w:cs="Times New Roman"/>
      <w:b/>
      <w:sz w:val="44"/>
      <w:szCs w:val="20"/>
      <w:lang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54A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A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A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rsid w:val="001054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1054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105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5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5420"/>
    <w:rPr>
      <w:b/>
      <w:bCs/>
    </w:rPr>
  </w:style>
  <w:style w:type="character" w:styleId="Emphasis">
    <w:name w:val="Emphasis"/>
    <w:basedOn w:val="DefaultParagraphFont"/>
    <w:uiPriority w:val="20"/>
    <w:rsid w:val="00105420"/>
    <w:rPr>
      <w:i/>
      <w:iCs/>
    </w:rPr>
  </w:style>
  <w:style w:type="numbering" w:customStyle="1" w:styleId="EPAI">
    <w:name w:val="EPAI"/>
    <w:uiPriority w:val="99"/>
    <w:rsid w:val="00480479"/>
    <w:pPr>
      <w:numPr>
        <w:numId w:val="2"/>
      </w:numPr>
    </w:pPr>
  </w:style>
  <w:style w:type="paragraph" w:styleId="Quote">
    <w:name w:val="Quote"/>
    <w:basedOn w:val="Normal"/>
    <w:next w:val="Normal"/>
    <w:link w:val="QuoteChar"/>
    <w:uiPriority w:val="29"/>
    <w:rsid w:val="001054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42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1054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42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10542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10542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10542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10542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105420"/>
    <w:rPr>
      <w:b/>
      <w:bCs/>
      <w:smallCaps/>
      <w:spacing w:val="5"/>
    </w:rPr>
  </w:style>
  <w:style w:type="paragraph" w:customStyle="1" w:styleId="Style1">
    <w:name w:val="Style1"/>
    <w:basedOn w:val="ListParagraph"/>
    <w:link w:val="Style1Car"/>
    <w:rsid w:val="00141FF9"/>
    <w:pPr>
      <w:ind w:left="0"/>
    </w:pPr>
  </w:style>
  <w:style w:type="character" w:styleId="FollowedHyperlink">
    <w:name w:val="FollowedHyperlink"/>
    <w:basedOn w:val="DefaultParagraphFont"/>
    <w:uiPriority w:val="99"/>
    <w:semiHidden/>
    <w:unhideWhenUsed/>
    <w:rsid w:val="00483292"/>
    <w:rPr>
      <w:color w:val="800080" w:themeColor="followedHyperlink"/>
      <w:u w:val="single"/>
    </w:rPr>
  </w:style>
  <w:style w:type="paragraph" w:customStyle="1" w:styleId="Default">
    <w:name w:val="Default"/>
    <w:link w:val="DefaultCar"/>
    <w:rsid w:val="0047431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fr-CH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4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4223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9422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E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C12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12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125A"/>
    <w:rPr>
      <w:rFonts w:ascii="Arial" w:hAnsi="Arial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5A"/>
    <w:rPr>
      <w:rFonts w:ascii="Arial" w:hAnsi="Arial"/>
      <w:b/>
      <w:bCs/>
      <w:sz w:val="20"/>
      <w:szCs w:val="20"/>
      <w:lang w:val="fr-FR"/>
    </w:rPr>
  </w:style>
  <w:style w:type="paragraph" w:customStyle="1" w:styleId="Style2">
    <w:name w:val="Style2"/>
    <w:basedOn w:val="Style1"/>
    <w:next w:val="List2"/>
    <w:rsid w:val="00141FF9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41FF9"/>
    <w:rPr>
      <w:rFonts w:ascii="Arial" w:hAnsi="Arial"/>
      <w:lang w:val="fr-FR"/>
    </w:rPr>
  </w:style>
  <w:style w:type="character" w:customStyle="1" w:styleId="Style1Car">
    <w:name w:val="Style1 Car"/>
    <w:basedOn w:val="ListParagraphChar"/>
    <w:link w:val="Style1"/>
    <w:rsid w:val="00141FF9"/>
    <w:rPr>
      <w:rFonts w:ascii="Arial" w:hAnsi="Arial"/>
      <w:lang w:val="fr-FR"/>
    </w:rPr>
  </w:style>
  <w:style w:type="paragraph" w:customStyle="1" w:styleId="Style3">
    <w:name w:val="Style3"/>
    <w:basedOn w:val="Style1"/>
    <w:link w:val="Style3Car"/>
    <w:rsid w:val="0069279A"/>
    <w:pPr>
      <w:numPr>
        <w:numId w:val="4"/>
      </w:numPr>
    </w:pPr>
  </w:style>
  <w:style w:type="paragraph" w:styleId="List2">
    <w:name w:val="List 2"/>
    <w:basedOn w:val="Normal"/>
    <w:uiPriority w:val="99"/>
    <w:semiHidden/>
    <w:unhideWhenUsed/>
    <w:rsid w:val="00141FF9"/>
    <w:pPr>
      <w:ind w:left="566" w:hanging="283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6313F"/>
    <w:pPr>
      <w:spacing w:before="0"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Style3Car">
    <w:name w:val="Style3 Car"/>
    <w:basedOn w:val="Style1Car"/>
    <w:link w:val="Style3"/>
    <w:rsid w:val="0069279A"/>
    <w:rPr>
      <w:rFonts w:ascii="Arial" w:hAnsi="Arial"/>
      <w:lang w:val="fr-FR"/>
    </w:rPr>
  </w:style>
  <w:style w:type="numbering" w:customStyle="1" w:styleId="EPAI20">
    <w:name w:val="EPAI2.0"/>
    <w:uiPriority w:val="99"/>
    <w:rsid w:val="00194DEC"/>
    <w:pPr>
      <w:numPr>
        <w:numId w:val="5"/>
      </w:numPr>
    </w:pPr>
  </w:style>
  <w:style w:type="paragraph" w:styleId="TOC5">
    <w:name w:val="toc 5"/>
    <w:basedOn w:val="Normal"/>
    <w:next w:val="Normal"/>
    <w:autoRedefine/>
    <w:uiPriority w:val="39"/>
    <w:unhideWhenUsed/>
    <w:rsid w:val="0046313F"/>
    <w:pPr>
      <w:spacing w:before="0"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F1">
    <w:name w:val="F1"/>
    <w:basedOn w:val="ListParagraph"/>
    <w:next w:val="Normal"/>
    <w:link w:val="F1Car"/>
    <w:qFormat/>
    <w:rsid w:val="00486578"/>
    <w:pPr>
      <w:numPr>
        <w:numId w:val="6"/>
      </w:numPr>
      <w:spacing w:before="240" w:after="360"/>
    </w:pPr>
    <w:rPr>
      <w:b/>
      <w:color w:val="1F497D" w:themeColor="text2"/>
      <w:sz w:val="36"/>
      <w:szCs w:val="24"/>
      <w:lang w:val="fr-CH"/>
    </w:rPr>
  </w:style>
  <w:style w:type="paragraph" w:customStyle="1" w:styleId="F2">
    <w:name w:val="F2"/>
    <w:basedOn w:val="ListParagraph"/>
    <w:next w:val="Normal"/>
    <w:link w:val="F2Car"/>
    <w:qFormat/>
    <w:rsid w:val="00E7501E"/>
    <w:pPr>
      <w:numPr>
        <w:ilvl w:val="1"/>
        <w:numId w:val="6"/>
      </w:numPr>
      <w:spacing w:before="240" w:after="360"/>
      <w:ind w:left="1145" w:hanging="578"/>
    </w:pPr>
    <w:rPr>
      <w:b/>
      <w:color w:val="1F497D" w:themeColor="text2"/>
      <w:sz w:val="24"/>
      <w:szCs w:val="24"/>
      <w:lang w:val="fr-CH"/>
    </w:rPr>
  </w:style>
  <w:style w:type="character" w:customStyle="1" w:styleId="F1Car">
    <w:name w:val="F1 Car"/>
    <w:basedOn w:val="ListParagraphChar"/>
    <w:link w:val="F1"/>
    <w:rsid w:val="00486578"/>
    <w:rPr>
      <w:rFonts w:ascii="Arial" w:hAnsi="Arial"/>
      <w:b/>
      <w:color w:val="1F497D" w:themeColor="text2"/>
      <w:sz w:val="36"/>
      <w:szCs w:val="24"/>
      <w:lang w:val="fr-CH"/>
    </w:rPr>
  </w:style>
  <w:style w:type="paragraph" w:customStyle="1" w:styleId="F3">
    <w:name w:val="F3"/>
    <w:basedOn w:val="ListParagraph"/>
    <w:next w:val="Normal"/>
    <w:link w:val="F3Car"/>
    <w:qFormat/>
    <w:rsid w:val="00E7501E"/>
    <w:pPr>
      <w:numPr>
        <w:ilvl w:val="2"/>
        <w:numId w:val="6"/>
      </w:numPr>
      <w:spacing w:before="240" w:after="360"/>
      <w:ind w:left="1854"/>
    </w:pPr>
    <w:rPr>
      <w:b/>
      <w:color w:val="1F497D" w:themeColor="text2"/>
      <w:sz w:val="28"/>
      <w:szCs w:val="24"/>
      <w:lang w:val="fr-CH"/>
    </w:rPr>
  </w:style>
  <w:style w:type="character" w:customStyle="1" w:styleId="F2Car">
    <w:name w:val="F2 Car"/>
    <w:basedOn w:val="ListParagraphChar"/>
    <w:link w:val="F2"/>
    <w:rsid w:val="00E7501E"/>
    <w:rPr>
      <w:rFonts w:ascii="Arial" w:hAnsi="Arial"/>
      <w:b/>
      <w:color w:val="1F497D" w:themeColor="text2"/>
      <w:sz w:val="24"/>
      <w:szCs w:val="24"/>
      <w:lang w:val="fr-CH"/>
    </w:rPr>
  </w:style>
  <w:style w:type="paragraph" w:customStyle="1" w:styleId="F4">
    <w:name w:val="F4"/>
    <w:basedOn w:val="ListParagraph"/>
    <w:next w:val="Normal"/>
    <w:link w:val="F4Car"/>
    <w:qFormat/>
    <w:rsid w:val="00486578"/>
    <w:pPr>
      <w:numPr>
        <w:ilvl w:val="3"/>
        <w:numId w:val="6"/>
      </w:numPr>
      <w:spacing w:before="240" w:after="360"/>
    </w:pPr>
    <w:rPr>
      <w:b/>
      <w:color w:val="1F497D" w:themeColor="text2"/>
      <w:sz w:val="28"/>
      <w:szCs w:val="24"/>
      <w:lang w:val="fr-CH"/>
    </w:rPr>
  </w:style>
  <w:style w:type="character" w:customStyle="1" w:styleId="F3Car">
    <w:name w:val="F3 Car"/>
    <w:basedOn w:val="ListParagraphChar"/>
    <w:link w:val="F3"/>
    <w:rsid w:val="00E7501E"/>
    <w:rPr>
      <w:rFonts w:ascii="Arial" w:hAnsi="Arial"/>
      <w:b/>
      <w:color w:val="1F497D" w:themeColor="text2"/>
      <w:sz w:val="28"/>
      <w:szCs w:val="24"/>
      <w:lang w:val="fr-CH"/>
    </w:rPr>
  </w:style>
  <w:style w:type="paragraph" w:customStyle="1" w:styleId="F5">
    <w:name w:val="F5"/>
    <w:basedOn w:val="ListParagraph"/>
    <w:next w:val="Normal"/>
    <w:link w:val="F5Car"/>
    <w:qFormat/>
    <w:rsid w:val="00486578"/>
    <w:pPr>
      <w:numPr>
        <w:ilvl w:val="4"/>
        <w:numId w:val="6"/>
      </w:numPr>
      <w:spacing w:before="240" w:after="360"/>
    </w:pPr>
    <w:rPr>
      <w:b/>
      <w:color w:val="1F497D" w:themeColor="text2"/>
      <w:sz w:val="28"/>
      <w:szCs w:val="24"/>
      <w:lang w:val="fr-CH"/>
    </w:rPr>
  </w:style>
  <w:style w:type="paragraph" w:styleId="TOC6">
    <w:name w:val="toc 6"/>
    <w:basedOn w:val="Normal"/>
    <w:next w:val="Normal"/>
    <w:autoRedefine/>
    <w:uiPriority w:val="39"/>
    <w:unhideWhenUsed/>
    <w:rsid w:val="0046313F"/>
    <w:pPr>
      <w:spacing w:before="0"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F4Car">
    <w:name w:val="F4 Car"/>
    <w:basedOn w:val="DefaultParagraphFont"/>
    <w:link w:val="F4"/>
    <w:rsid w:val="00486578"/>
    <w:rPr>
      <w:rFonts w:ascii="Arial" w:hAnsi="Arial"/>
      <w:b/>
      <w:color w:val="1F497D" w:themeColor="text2"/>
      <w:sz w:val="28"/>
      <w:szCs w:val="24"/>
      <w:lang w:val="fr-CH"/>
    </w:rPr>
  </w:style>
  <w:style w:type="paragraph" w:customStyle="1" w:styleId="F6">
    <w:name w:val="F6"/>
    <w:basedOn w:val="ListParagraph"/>
    <w:next w:val="Normal"/>
    <w:link w:val="F6Car"/>
    <w:qFormat/>
    <w:rsid w:val="00486578"/>
    <w:pPr>
      <w:numPr>
        <w:ilvl w:val="5"/>
        <w:numId w:val="6"/>
      </w:numPr>
      <w:spacing w:before="240" w:after="360"/>
    </w:pPr>
    <w:rPr>
      <w:b/>
      <w:color w:val="1F497D" w:themeColor="text2"/>
      <w:sz w:val="28"/>
      <w:szCs w:val="24"/>
      <w:lang w:val="fr-CH"/>
    </w:rPr>
  </w:style>
  <w:style w:type="character" w:customStyle="1" w:styleId="DefaultCar">
    <w:name w:val="Default Car"/>
    <w:basedOn w:val="DefaultParagraphFont"/>
    <w:link w:val="Default"/>
    <w:rsid w:val="00416038"/>
    <w:rPr>
      <w:rFonts w:ascii="Verdana" w:hAnsi="Verdana" w:cs="Verdana"/>
      <w:color w:val="000000"/>
      <w:sz w:val="24"/>
      <w:szCs w:val="24"/>
      <w:lang w:val="fr-CH" w:bidi="ar-SA"/>
    </w:rPr>
  </w:style>
  <w:style w:type="character" w:customStyle="1" w:styleId="F5Car">
    <w:name w:val="F5 Car"/>
    <w:basedOn w:val="DefaultCar"/>
    <w:link w:val="F5"/>
    <w:rsid w:val="00486578"/>
    <w:rPr>
      <w:rFonts w:ascii="Arial" w:hAnsi="Arial" w:cs="Verdana"/>
      <w:b/>
      <w:color w:val="1F497D" w:themeColor="text2"/>
      <w:sz w:val="28"/>
      <w:szCs w:val="24"/>
      <w:lang w:val="fr-CH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46313F"/>
    <w:pPr>
      <w:spacing w:before="0"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F6Car">
    <w:name w:val="F6 Car"/>
    <w:basedOn w:val="ListParagraphChar"/>
    <w:link w:val="F6"/>
    <w:rsid w:val="00486578"/>
    <w:rPr>
      <w:rFonts w:ascii="Arial" w:hAnsi="Arial"/>
      <w:b/>
      <w:color w:val="1F497D" w:themeColor="text2"/>
      <w:sz w:val="28"/>
      <w:szCs w:val="24"/>
      <w:lang w:val="fr-CH"/>
    </w:rPr>
  </w:style>
  <w:style w:type="paragraph" w:styleId="TOC8">
    <w:name w:val="toc 8"/>
    <w:basedOn w:val="Normal"/>
    <w:next w:val="Normal"/>
    <w:autoRedefine/>
    <w:uiPriority w:val="39"/>
    <w:unhideWhenUsed/>
    <w:rsid w:val="0046313F"/>
    <w:pPr>
      <w:spacing w:before="0"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6313F"/>
    <w:pPr>
      <w:spacing w:before="0"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BITTabelle">
    <w:name w:val="_BIT_Tabelle"/>
    <w:basedOn w:val="Normal"/>
    <w:rsid w:val="00C47ECD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 w:line="240" w:lineRule="auto"/>
      <w:jc w:val="left"/>
    </w:pPr>
    <w:rPr>
      <w:rFonts w:eastAsia="Times New Roman" w:cs="Times New Roman"/>
      <w:sz w:val="20"/>
      <w:szCs w:val="24"/>
      <w:lang w:val="de-CH" w:bidi="ar-SA"/>
    </w:rPr>
  </w:style>
  <w:style w:type="paragraph" w:customStyle="1" w:styleId="BITTabellentitel">
    <w:name w:val="_BIT_Tabellentitel"/>
    <w:basedOn w:val="BITTabelle"/>
    <w:next w:val="BITTabelle"/>
    <w:rsid w:val="00C47ECD"/>
    <w:rPr>
      <w:b/>
      <w:bCs/>
    </w:rPr>
  </w:style>
  <w:style w:type="paragraph" w:customStyle="1" w:styleId="BITTextkrper">
    <w:name w:val="_BIT_Textkörper"/>
    <w:basedOn w:val="Normal"/>
    <w:rsid w:val="00306C92"/>
    <w:pPr>
      <w:spacing w:before="60" w:after="260" w:line="240" w:lineRule="auto"/>
      <w:jc w:val="left"/>
    </w:pPr>
    <w:rPr>
      <w:rFonts w:eastAsia="Times New Roman" w:cs="Times New Roman"/>
      <w:szCs w:val="24"/>
      <w:lang w:val="de-CH" w:eastAsia="de-DE" w:bidi="ar-SA"/>
    </w:rPr>
  </w:style>
  <w:style w:type="character" w:customStyle="1" w:styleId="Hinweistext">
    <w:name w:val="Hinweistext"/>
    <w:basedOn w:val="DefaultParagraphFont"/>
    <w:rsid w:val="00306C92"/>
    <w:rPr>
      <w:rFonts w:ascii="Arial" w:hAnsi="Arial" w:cs="Arial"/>
      <w:i/>
      <w:vanish/>
      <w:color w:val="0000FF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633CC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7B0D1A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32F3"/>
    <w:rPr>
      <w:color w:val="605E5C"/>
      <w:shd w:val="clear" w:color="auto" w:fill="E1DFDD"/>
    </w:rPr>
  </w:style>
  <w:style w:type="paragraph" w:customStyle="1" w:styleId="defaut">
    <w:name w:val="defaut"/>
    <w:basedOn w:val="Normal"/>
    <w:rsid w:val="008E28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paragraph" w:customStyle="1" w:styleId="liste1">
    <w:name w:val="liste1"/>
    <w:basedOn w:val="Normal"/>
    <w:rsid w:val="008E28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CH" w:eastAsia="fr-CH" w:bidi="ar-SA"/>
    </w:rPr>
  </w:style>
  <w:style w:type="character" w:customStyle="1" w:styleId="italic">
    <w:name w:val="italic"/>
    <w:basedOn w:val="DefaultParagraphFont"/>
    <w:rsid w:val="008E2830"/>
  </w:style>
  <w:style w:type="character" w:customStyle="1" w:styleId="markedcontent">
    <w:name w:val="markedcontent"/>
    <w:basedOn w:val="DefaultParagraphFont"/>
    <w:rsid w:val="0094587A"/>
  </w:style>
  <w:style w:type="paragraph" w:styleId="NoSpacing">
    <w:name w:val="No Spacing"/>
    <w:link w:val="NoSpacingChar"/>
    <w:uiPriority w:val="1"/>
    <w:qFormat/>
    <w:rsid w:val="00FF1445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F1445"/>
    <w:rPr>
      <w:lang w:bidi="ar-SA"/>
    </w:rPr>
  </w:style>
  <w:style w:type="character" w:customStyle="1" w:styleId="autolink">
    <w:name w:val="autolink"/>
    <w:basedOn w:val="DefaultParagraphFont"/>
    <w:rsid w:val="006F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610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436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26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69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0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6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550">
                      <w:marLeft w:val="0"/>
                      <w:marRight w:val="0"/>
                      <w:marTop w:val="0"/>
                      <w:marBottom w:val="1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41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10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11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9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88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8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8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60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62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152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565">
                  <w:marLeft w:val="0"/>
                  <w:marRight w:val="0"/>
                  <w:marTop w:val="0"/>
                  <w:marBottom w:val="0"/>
                  <w:divBdr>
                    <w:top w:val="single" w:sz="4" w:space="27" w:color="C9CAC8"/>
                    <w:left w:val="single" w:sz="4" w:space="0" w:color="A3A4A0"/>
                    <w:bottom w:val="none" w:sz="0" w:space="0" w:color="auto"/>
                    <w:right w:val="single" w:sz="4" w:space="0" w:color="9FA09D"/>
                  </w:divBdr>
                  <w:divsChild>
                    <w:div w:id="12214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4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5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8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623">
                      <w:marLeft w:val="0"/>
                      <w:marRight w:val="0"/>
                      <w:marTop w:val="0"/>
                      <w:marBottom w:val="1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767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9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82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8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45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3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7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8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2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35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5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7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23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20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11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606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760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859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3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200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068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245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74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4597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3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082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5306">
                  <w:marLeft w:val="0"/>
                  <w:marRight w:val="0"/>
                  <w:marTop w:val="0"/>
                  <w:marBottom w:val="0"/>
                  <w:divBdr>
                    <w:top w:val="single" w:sz="4" w:space="27" w:color="C9CAC8"/>
                    <w:left w:val="single" w:sz="4" w:space="0" w:color="A3A4A0"/>
                    <w:bottom w:val="none" w:sz="0" w:space="0" w:color="auto"/>
                    <w:right w:val="single" w:sz="4" w:space="0" w:color="9FA09D"/>
                  </w:divBdr>
                  <w:divsChild>
                    <w:div w:id="15764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3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3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0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5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0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0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4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2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791">
                  <w:marLeft w:val="0"/>
                  <w:marRight w:val="0"/>
                  <w:marTop w:val="0"/>
                  <w:marBottom w:val="0"/>
                  <w:divBdr>
                    <w:top w:val="single" w:sz="4" w:space="27" w:color="C9CAC8"/>
                    <w:left w:val="single" w:sz="4" w:space="0" w:color="A3A4A0"/>
                    <w:bottom w:val="none" w:sz="0" w:space="0" w:color="auto"/>
                    <w:right w:val="single" w:sz="4" w:space="0" w:color="9FA09D"/>
                  </w:divBdr>
                  <w:divsChild>
                    <w:div w:id="4890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380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559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34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181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75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495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709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864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104">
          <w:marLeft w:val="432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9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10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237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564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67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6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9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0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1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5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397">
          <w:marLeft w:val="547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i&amp;url=https%3A%2F%2Fkineis.com%2Fiot-explique-simplement%2F&amp;psig=AOvVaw2Tau1E2EQLpVyqpRvY0yMg&amp;ust=1757080788321000&amp;source=images&amp;cd=vfe&amp;opi=89978449&amp;ved=0CBUQjRxqFwoTCIDzlpiiv48DFQAAAAAdAAAAAB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avoir.plus/definition/iot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voir.plus/definition/io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iM\Documents\Mod&#232;les%20Office%20personnalis&#233;s\Labo%20F105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844A4-9938-4030-B043-3CC7E53A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 F105 template.dotx</Template>
  <TotalTime>4581</TotalTime>
  <Pages>18</Pages>
  <Words>1107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informatique</Company>
  <LinksUpToDate>false</LinksUpToDate>
  <CharactersWithSpaces>7407</CharactersWithSpaces>
  <SharedDoc>false</SharedDoc>
  <HLinks>
    <vt:vector size="120" baseType="variant"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_Toc111554329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_Toc111554328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_Toc111554327</vt:lpwstr>
      </vt:variant>
      <vt:variant>
        <vt:i4>1376310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_Toc111554326</vt:lpwstr>
      </vt:variant>
      <vt:variant>
        <vt:i4>1376310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_Toc111554325</vt:lpwstr>
      </vt:variant>
      <vt:variant>
        <vt:i4>1376310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_Toc111554324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_Toc111554323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_Toc111554322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_Toc111554321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_Toc111554320</vt:lpwstr>
      </vt:variant>
      <vt:variant>
        <vt:i4>1441846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_Toc111554319</vt:lpwstr>
      </vt:variant>
      <vt:variant>
        <vt:i4>1441846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_Toc111554318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_Toc111554317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_Toc111554316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_Toc111554315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_Toc111554314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_Toc111554313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_Toc111554312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_Toc111554311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_Toc111554310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Godel Loré</cp:lastModifiedBy>
  <cp:revision>30</cp:revision>
  <cp:lastPrinted>2022-05-19T12:57:00Z</cp:lastPrinted>
  <dcterms:created xsi:type="dcterms:W3CDTF">2025-08-18T08:53:00Z</dcterms:created>
  <dcterms:modified xsi:type="dcterms:W3CDTF">2025-09-04T20:12:00Z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zotero-version="3.0.11"&gt;&lt;session id="IexeKDuV"/&gt;&lt;style id="http://www.zotero.org/styles/chicago-note-bibliography" hasBibliography="1" bibliographyStyleHasBeenSet="0"/&gt;&lt;prefs&gt;&lt;pref name="fieldType" value="Field"/&gt;&lt;pref name="storeRe</vt:lpwstr>
  </property>
  <property fmtid="{D5CDD505-2E9C-101B-9397-08002B2CF9AE}" pid="3" name="ZOTERO_PREF_2">
    <vt:lpwstr>ferences" value="true"/&gt;&lt;pref name="noteType" value="1"/&gt;&lt;/prefs&gt;&lt;/data&gt;</vt:lpwstr>
  </property>
</Properties>
</file>